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95BA" w14:textId="77777777" w:rsidR="001A6CDF" w:rsidRPr="001146C6" w:rsidRDefault="003C1512" w:rsidP="001D31E2">
      <w:pPr>
        <w:spacing w:after="0"/>
        <w:jc w:val="center"/>
        <w:rPr>
          <w:b/>
          <w:bCs/>
          <w:sz w:val="28"/>
          <w:szCs w:val="28"/>
        </w:rPr>
      </w:pPr>
      <w:r w:rsidRPr="001146C6">
        <w:rPr>
          <w:b/>
          <w:bCs/>
          <w:sz w:val="28"/>
          <w:szCs w:val="28"/>
        </w:rPr>
        <w:t>Music Information Retrieval from MAESTRO files</w:t>
      </w:r>
      <w:r w:rsidR="001A6CDF" w:rsidRPr="001146C6">
        <w:rPr>
          <w:b/>
          <w:bCs/>
          <w:sz w:val="28"/>
          <w:szCs w:val="28"/>
        </w:rPr>
        <w:t xml:space="preserve">:  </w:t>
      </w:r>
    </w:p>
    <w:p w14:paraId="06D284A8" w14:textId="73F91CA8" w:rsidR="003C1512" w:rsidRPr="001146C6" w:rsidRDefault="00872E81" w:rsidP="001D31E2">
      <w:pPr>
        <w:spacing w:after="0"/>
        <w:jc w:val="center"/>
        <w:rPr>
          <w:b/>
          <w:bCs/>
          <w:sz w:val="28"/>
          <w:szCs w:val="28"/>
        </w:rPr>
      </w:pPr>
      <w:r w:rsidRPr="001146C6">
        <w:rPr>
          <w:b/>
          <w:bCs/>
          <w:sz w:val="28"/>
          <w:szCs w:val="28"/>
        </w:rPr>
        <w:t>Music</w:t>
      </w:r>
      <w:r w:rsidR="001A6CDF" w:rsidRPr="001146C6">
        <w:rPr>
          <w:b/>
          <w:bCs/>
          <w:sz w:val="28"/>
          <w:szCs w:val="28"/>
        </w:rPr>
        <w:t xml:space="preserve"> Era Classification</w:t>
      </w:r>
    </w:p>
    <w:p w14:paraId="2DDD9438" w14:textId="21F5634C" w:rsidR="00583DE6" w:rsidRPr="00583DE6" w:rsidRDefault="00583DE6" w:rsidP="00583DE6">
      <w:pPr>
        <w:pStyle w:val="Subtitle"/>
      </w:pPr>
      <w:r w:rsidRPr="00583DE6">
        <w:rPr>
          <w:sz w:val="24"/>
          <w:szCs w:val="24"/>
        </w:rPr>
        <w:t>Brian Nutwell</w:t>
      </w:r>
      <w:r>
        <w:t xml:space="preserve">, </w:t>
      </w:r>
      <w:hyperlink r:id="rId8" w:history="1">
        <w:r w:rsidR="001146C6" w:rsidRPr="001175AA">
          <w:rPr>
            <w:rStyle w:val="Hyperlink"/>
          </w:rPr>
          <w:t>bnutwell@gmail.com</w:t>
        </w:r>
      </w:hyperlink>
      <w:r w:rsidR="001146C6">
        <w:t xml:space="preserve"> </w:t>
      </w:r>
    </w:p>
    <w:p w14:paraId="74ACABD4" w14:textId="504DF48D" w:rsidR="00E34367" w:rsidRDefault="00E34367" w:rsidP="00F76BFC">
      <w:pPr>
        <w:pStyle w:val="Heading1"/>
        <w:numPr>
          <w:ilvl w:val="0"/>
          <w:numId w:val="0"/>
        </w:numPr>
      </w:pPr>
      <w:r>
        <w:t>introduction</w:t>
      </w:r>
    </w:p>
    <w:p w14:paraId="0687635B" w14:textId="0C1ADD65" w:rsidR="002163DB" w:rsidRDefault="00E34367" w:rsidP="00674A44">
      <w:r>
        <w:t xml:space="preserve">In this </w:t>
      </w:r>
      <w:r w:rsidR="00F15988">
        <w:t xml:space="preserve">project I will extract </w:t>
      </w:r>
      <w:r w:rsidR="00183D15">
        <w:t>information</w:t>
      </w:r>
      <w:r w:rsidR="00F15988">
        <w:t xml:space="preserve"> from </w:t>
      </w:r>
      <w:r w:rsidR="000E7699">
        <w:t>classical music piano performances</w:t>
      </w:r>
      <w:r w:rsidR="00F15988">
        <w:t>, with the goal of demonstrating</w:t>
      </w:r>
      <w:r w:rsidR="00BC7A77">
        <w:t xml:space="preserve"> </w:t>
      </w:r>
      <w:r w:rsidR="005657F2">
        <w:t>that simple features based on music theory can be</w:t>
      </w:r>
      <w:r w:rsidR="00EF3B38">
        <w:t xml:space="preserve"> used to accurately identify </w:t>
      </w:r>
      <w:r w:rsidR="00692234">
        <w:t xml:space="preserve">(classify) </w:t>
      </w:r>
      <w:r w:rsidR="00EF3B38">
        <w:t>the major classical music era in which</w:t>
      </w:r>
      <w:r w:rsidR="000E7699">
        <w:t xml:space="preserve"> the piece was composed.</w:t>
      </w:r>
    </w:p>
    <w:p w14:paraId="527D5A05" w14:textId="3CD8D27B" w:rsidR="00EE5559" w:rsidRDefault="00E149AA" w:rsidP="001A7403">
      <w:pPr>
        <w:pStyle w:val="Heading1"/>
      </w:pPr>
      <w:r>
        <w:t>Project description</w:t>
      </w:r>
    </w:p>
    <w:p w14:paraId="74BB54CD" w14:textId="2A208422" w:rsidR="00904F28" w:rsidRDefault="002E61C7" w:rsidP="00B16232">
      <w:r>
        <w:t>This project is</w:t>
      </w:r>
      <w:r w:rsidR="00B16232">
        <w:t xml:space="preserve"> a machine learning study on compositional elements of classical music pieces, leveragin</w:t>
      </w:r>
      <w:r w:rsidR="00597D2E">
        <w:t>g</w:t>
      </w:r>
      <w:r w:rsidR="00B16232">
        <w:t xml:space="preserve"> the </w:t>
      </w:r>
      <w:r w:rsidR="005F580C">
        <w:t xml:space="preserve">MAESTRO </w:t>
      </w:r>
      <w:r w:rsidR="00633303">
        <w:t xml:space="preserve">3.0.0 </w:t>
      </w:r>
      <w:r w:rsidR="005F580C">
        <w:t xml:space="preserve">dataset </w:t>
      </w:r>
      <w:r w:rsidR="00633303">
        <w:t>originally published in</w:t>
      </w:r>
      <w:r w:rsidR="005F580C">
        <w:t xml:space="preserve"> 201</w:t>
      </w:r>
      <w:r w:rsidR="00633303">
        <w:t>8</w:t>
      </w:r>
      <w:r w:rsidR="00597D2E">
        <w:t>.</w:t>
      </w:r>
      <w:r w:rsidR="005F580C">
        <w:t xml:space="preserve"> </w:t>
      </w:r>
      <w:r w:rsidR="00597D2E">
        <w:t>A</w:t>
      </w:r>
      <w:r w:rsidR="00904F28">
        <w:t xml:space="preserve">ctivities </w:t>
      </w:r>
      <w:r w:rsidR="00DA5073">
        <w:t xml:space="preserve">are listed below, </w:t>
      </w:r>
      <w:r w:rsidR="001E35D0">
        <w:t>corresponding to the sections of this report</w:t>
      </w:r>
      <w:r w:rsidR="00DA5073">
        <w:t>.</w:t>
      </w:r>
    </w:p>
    <w:p w14:paraId="7BC947E6" w14:textId="660826FC" w:rsidR="005A4820" w:rsidRPr="00E36F77" w:rsidRDefault="00904F28" w:rsidP="000C0574">
      <w:pPr>
        <w:pStyle w:val="ListParagraph"/>
        <w:numPr>
          <w:ilvl w:val="0"/>
          <w:numId w:val="50"/>
        </w:numPr>
      </w:pPr>
      <w:r>
        <w:t>Demonstrate the ability to</w:t>
      </w:r>
      <w:r w:rsidR="003A7CDE">
        <w:t xml:space="preserve"> </w:t>
      </w:r>
      <w:r w:rsidR="003A7CDE" w:rsidRPr="00E36F77">
        <w:rPr>
          <w:b/>
          <w:bCs/>
        </w:rPr>
        <w:t>access MIDI</w:t>
      </w:r>
      <w:r w:rsidR="003A7CDE">
        <w:t xml:space="preserve"> (Musical Instrument Digital Interface) </w:t>
      </w:r>
      <w:r w:rsidR="003A7CDE" w:rsidRPr="00B430FB">
        <w:t>files using existing Python libraries</w:t>
      </w:r>
      <w:r w:rsidR="00B46BB2" w:rsidRPr="00E36F77">
        <w:rPr>
          <w:b/>
          <w:bCs/>
        </w:rPr>
        <w:t xml:space="preserve"> </w:t>
      </w:r>
      <w:sdt>
        <w:sdtPr>
          <w:rPr>
            <w:bCs/>
            <w:i/>
            <w:iCs/>
            <w:color w:val="000000"/>
          </w:rPr>
          <w:tag w:val="MENDELEY_CITATION_v3_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"/>
          <w:id w:val="417368001"/>
          <w:placeholder>
            <w:docPart w:val="DefaultPlaceholder_-1854013440"/>
          </w:placeholder>
        </w:sdtPr>
        <w:sdtEndPr>
          <w:rPr>
            <w:i w:val="0"/>
            <w:iCs w:val="0"/>
          </w:rPr>
        </w:sdtEndPr>
        <w:sdtContent>
          <w:r w:rsidR="00BE4F7B" w:rsidRPr="00E36F77">
            <w:rPr>
              <w:i/>
              <w:iCs/>
              <w:color w:val="000000"/>
            </w:rPr>
            <w:t>(MIDO Docs: MIDI Files, 2023</w:t>
          </w:r>
          <w:r w:rsidR="00BE4F7B" w:rsidRPr="00E36F77">
            <w:rPr>
              <w:color w:val="000000"/>
            </w:rPr>
            <w:t>)</w:t>
          </w:r>
        </w:sdtContent>
      </w:sdt>
      <w:r w:rsidR="003A7CDE">
        <w:t>, and extract</w:t>
      </w:r>
      <w:r w:rsidR="0067793F">
        <w:t xml:space="preserve"> the contents into data structures</w:t>
      </w:r>
      <w:r w:rsidR="00E36F77">
        <w:t xml:space="preserve">.  </w:t>
      </w:r>
      <w:r w:rsidR="00E36F77" w:rsidRPr="00E36F77">
        <w:t>F</w:t>
      </w:r>
      <w:r w:rsidR="00C0524E" w:rsidRPr="00E36F77">
        <w:t>or each performance, I extracted musical note timing, duration, and velocity</w:t>
      </w:r>
      <w:r w:rsidR="00CB36D4" w:rsidRPr="00E36F77">
        <w:t xml:space="preserve"> from MIDI and exported to </w:t>
      </w:r>
      <w:r w:rsidR="00C81F80" w:rsidRPr="00E36F77">
        <w:t xml:space="preserve">a </w:t>
      </w:r>
      <w:r w:rsidR="00CB36D4" w:rsidRPr="00E36F77">
        <w:t>CSV file.</w:t>
      </w:r>
      <w:r w:rsidR="000659C7" w:rsidRPr="00E36F77">
        <w:t xml:space="preserve">  See </w:t>
      </w:r>
      <w:r w:rsidR="000659C7" w:rsidRPr="00E36F77">
        <w:rPr>
          <w:b/>
          <w:bCs/>
        </w:rPr>
        <w:t>Data Source</w:t>
      </w:r>
      <w:r w:rsidR="00C15EB9">
        <w:rPr>
          <w:b/>
          <w:bCs/>
        </w:rPr>
        <w:t>s</w:t>
      </w:r>
      <w:r w:rsidR="000659C7" w:rsidRPr="00E36F77">
        <w:t xml:space="preserve"> section.</w:t>
      </w:r>
    </w:p>
    <w:p w14:paraId="20CF47ED" w14:textId="4A43C1E7" w:rsidR="00EB27D4" w:rsidRPr="00E36F77" w:rsidRDefault="000C0574" w:rsidP="000C0574">
      <w:pPr>
        <w:pStyle w:val="ListParagraph"/>
        <w:numPr>
          <w:ilvl w:val="0"/>
          <w:numId w:val="50"/>
        </w:numPr>
      </w:pPr>
      <w:r>
        <w:t xml:space="preserve">From </w:t>
      </w:r>
      <w:r w:rsidR="00CB36D4" w:rsidRPr="00E36F77">
        <w:t>Wikipedia</w:t>
      </w:r>
      <w:r>
        <w:t>, scrape a</w:t>
      </w:r>
      <w:r w:rsidR="00CB36D4" w:rsidRPr="00E36F77">
        <w:t xml:space="preserve"> catalog of musical composers by “era” of classical music, and </w:t>
      </w:r>
      <w:r w:rsidR="0059177E" w:rsidRPr="00E36F77">
        <w:t xml:space="preserve">clean the composer-name data </w:t>
      </w:r>
      <w:r>
        <w:t xml:space="preserve">to </w:t>
      </w:r>
      <w:r w:rsidR="0059177E" w:rsidRPr="00E36F77">
        <w:t xml:space="preserve">connect each MAESTRO piece to a single musical era </w:t>
      </w:r>
      <w:r w:rsidR="00C15EB9">
        <w:t xml:space="preserve">and composer’s </w:t>
      </w:r>
      <w:r w:rsidR="0059177E" w:rsidRPr="00E36F77">
        <w:t>nationality</w:t>
      </w:r>
      <w:r w:rsidR="00773C51" w:rsidRPr="00E36F77">
        <w:t xml:space="preserve">.  See section on </w:t>
      </w:r>
      <w:r w:rsidR="00773C51" w:rsidRPr="00E36F77">
        <w:rPr>
          <w:b/>
          <w:bCs/>
        </w:rPr>
        <w:t>Musical Eras</w:t>
      </w:r>
      <w:r w:rsidR="00773C51" w:rsidRPr="00E36F77">
        <w:t>.</w:t>
      </w:r>
    </w:p>
    <w:p w14:paraId="2CE5892C" w14:textId="7DC104AB" w:rsidR="00300283" w:rsidRPr="00957D11" w:rsidRDefault="000877DC" w:rsidP="001E35D0">
      <w:pPr>
        <w:pStyle w:val="ListParagraph"/>
        <w:numPr>
          <w:ilvl w:val="0"/>
          <w:numId w:val="50"/>
        </w:numPr>
      </w:pPr>
      <w:r>
        <w:t xml:space="preserve">Analyze </w:t>
      </w:r>
      <w:r w:rsidRPr="00957D11">
        <w:t>the music data for</w:t>
      </w:r>
      <w:r w:rsidR="00B96268" w:rsidRPr="00957D11">
        <w:t xml:space="preserve"> </w:t>
      </w:r>
      <w:r w:rsidR="00B96268" w:rsidRPr="00957D11">
        <w:rPr>
          <w:b/>
          <w:bCs/>
        </w:rPr>
        <w:t>basic</w:t>
      </w:r>
      <w:r w:rsidRPr="00957D11">
        <w:rPr>
          <w:b/>
          <w:bCs/>
        </w:rPr>
        <w:t xml:space="preserve"> music theory concepts</w:t>
      </w:r>
      <w:r w:rsidR="001E35D0" w:rsidRPr="00957D11">
        <w:t xml:space="preserve">.  In this step, </w:t>
      </w:r>
      <w:r w:rsidR="003B443D" w:rsidRPr="00957D11">
        <w:t xml:space="preserve">a single set of </w:t>
      </w:r>
      <w:r w:rsidR="001E35D0" w:rsidRPr="00957D11">
        <w:t xml:space="preserve">12 </w:t>
      </w:r>
      <w:r w:rsidR="003B443D" w:rsidRPr="00957D11">
        <w:t xml:space="preserve">features </w:t>
      </w:r>
      <w:r w:rsidR="001E35D0" w:rsidRPr="00957D11">
        <w:t xml:space="preserve">is </w:t>
      </w:r>
      <w:r w:rsidR="003B443D" w:rsidRPr="00957D11">
        <w:t xml:space="preserve">drawn from the harmonic tones present in each piece – see section on </w:t>
      </w:r>
      <w:r w:rsidR="004A1E09" w:rsidRPr="00957D11">
        <w:rPr>
          <w:b/>
          <w:bCs/>
        </w:rPr>
        <w:t>Feature Extraction</w:t>
      </w:r>
      <w:r w:rsidR="004A1E09" w:rsidRPr="00957D11">
        <w:t xml:space="preserve"> </w:t>
      </w:r>
      <w:r w:rsidR="004A1E09">
        <w:t xml:space="preserve">: </w:t>
      </w:r>
      <w:r w:rsidR="003B443D" w:rsidRPr="00957D11">
        <w:rPr>
          <w:b/>
          <w:bCs/>
        </w:rPr>
        <w:t>Scale Tone Prevalence</w:t>
      </w:r>
      <w:r w:rsidR="003B443D" w:rsidRPr="00957D11">
        <w:t xml:space="preserve">.  </w:t>
      </w:r>
    </w:p>
    <w:p w14:paraId="7A4C855A" w14:textId="6A3CA93E" w:rsidR="00E23786" w:rsidRPr="00957D11" w:rsidRDefault="00A23B80" w:rsidP="00957D11">
      <w:pPr>
        <w:pStyle w:val="ListParagraph"/>
        <w:numPr>
          <w:ilvl w:val="0"/>
          <w:numId w:val="50"/>
        </w:numPr>
      </w:pPr>
      <w:r w:rsidRPr="00957D11">
        <w:t xml:space="preserve">Perform </w:t>
      </w:r>
      <w:r w:rsidR="00EE3B2D" w:rsidRPr="00957D11">
        <w:rPr>
          <w:b/>
          <w:bCs/>
        </w:rPr>
        <w:t>classification</w:t>
      </w:r>
      <w:r w:rsidRPr="00957D11">
        <w:t xml:space="preserve"> of extracted features</w:t>
      </w:r>
      <w:r w:rsidR="006354F9" w:rsidRPr="00957D11">
        <w:t xml:space="preserve"> by training a variety of models with the classical era</w:t>
      </w:r>
      <w:r w:rsidRPr="00957D11">
        <w:t xml:space="preserve"> metadata</w:t>
      </w:r>
      <w:r w:rsidR="005B112F" w:rsidRPr="00957D11">
        <w:t xml:space="preserve"> (using R)</w:t>
      </w:r>
      <w:r w:rsidR="006354F9" w:rsidRPr="00957D11">
        <w:t xml:space="preserve">.  </w:t>
      </w:r>
      <w:r w:rsidR="00FA27BA" w:rsidRPr="00957D11">
        <w:t xml:space="preserve">Seven models were tuned, trained and compared: Logistic Regression, Linear Discriminant Analysis, Quadratic Discriminant Analysis, </w:t>
      </w:r>
      <w:r w:rsidR="00C72D9A" w:rsidRPr="00957D11">
        <w:t>KNN, Gradient Boosting, Random Forest, and Neural Network</w:t>
      </w:r>
      <w:r w:rsidR="00BA2A97" w:rsidRPr="00957D11">
        <w:t xml:space="preserve">.  See the section on </w:t>
      </w:r>
      <w:r w:rsidR="00BA2A97" w:rsidRPr="00957D11">
        <w:rPr>
          <w:b/>
          <w:bCs/>
        </w:rPr>
        <w:t>Models and Tuning</w:t>
      </w:r>
      <w:r w:rsidR="00BA2A97" w:rsidRPr="00957D11">
        <w:t>.</w:t>
      </w:r>
    </w:p>
    <w:p w14:paraId="74FF72A7" w14:textId="26662DED" w:rsidR="00DB0D67" w:rsidRDefault="00957D11" w:rsidP="00904F28">
      <w:pPr>
        <w:pStyle w:val="ListParagraph"/>
        <w:numPr>
          <w:ilvl w:val="0"/>
          <w:numId w:val="50"/>
        </w:numPr>
      </w:pPr>
      <w:r>
        <w:t xml:space="preserve">Finally, </w:t>
      </w:r>
      <w:r w:rsidR="00174FF9" w:rsidRPr="00EE3D4B">
        <w:rPr>
          <w:b/>
          <w:bCs/>
        </w:rPr>
        <w:t>demonstrat</w:t>
      </w:r>
      <w:r>
        <w:rPr>
          <w:b/>
          <w:bCs/>
        </w:rPr>
        <w:t>e</w:t>
      </w:r>
      <w:r w:rsidR="00174FF9" w:rsidRPr="00EE3D4B">
        <w:rPr>
          <w:b/>
          <w:bCs/>
        </w:rPr>
        <w:t xml:space="preserve"> </w:t>
      </w:r>
      <w:r>
        <w:rPr>
          <w:b/>
          <w:bCs/>
        </w:rPr>
        <w:t>correlation</w:t>
      </w:r>
      <w:r w:rsidR="00304DBE">
        <w:rPr>
          <w:b/>
          <w:bCs/>
        </w:rPr>
        <w:t xml:space="preserve"> of the models to classical music era</w:t>
      </w:r>
      <w:r w:rsidR="0077736A">
        <w:t>.</w:t>
      </w:r>
    </w:p>
    <w:p w14:paraId="32090D9F" w14:textId="19ED0217" w:rsidR="003A7CCB" w:rsidRPr="00620875" w:rsidRDefault="00304DBE" w:rsidP="00620875">
      <w:pPr>
        <w:pStyle w:val="ListParagraph"/>
        <w:numPr>
          <w:ilvl w:val="0"/>
          <w:numId w:val="50"/>
        </w:numPr>
      </w:pPr>
      <w:r>
        <w:t xml:space="preserve">As a stretch goal, demonstrate that the derived features can additionally be used to identify and discriminate individual compositions, even when </w:t>
      </w:r>
      <w:r>
        <w:lastRenderedPageBreak/>
        <w:t xml:space="preserve">performed by different </w:t>
      </w:r>
      <w:r w:rsidR="00620875">
        <w:t xml:space="preserve">musicians.  </w:t>
      </w:r>
      <w:r w:rsidR="00620875" w:rsidRPr="00620875">
        <w:t>S</w:t>
      </w:r>
      <w:r w:rsidR="003377FF" w:rsidRPr="00620875">
        <w:t xml:space="preserve">ee </w:t>
      </w:r>
      <w:r w:rsidR="00586E51">
        <w:t xml:space="preserve">initial results at the end of the </w:t>
      </w:r>
      <w:r w:rsidR="00586E51" w:rsidRPr="00586E51">
        <w:rPr>
          <w:b/>
          <w:bCs/>
        </w:rPr>
        <w:t>Feature Extraction</w:t>
      </w:r>
      <w:r w:rsidR="00586E51">
        <w:t xml:space="preserve"> section</w:t>
      </w:r>
      <w:r w:rsidR="003377FF" w:rsidRPr="00620875">
        <w:t>.</w:t>
      </w:r>
    </w:p>
    <w:p w14:paraId="1A6F9823" w14:textId="53F0EBE1" w:rsidR="000778DB" w:rsidRDefault="00944666" w:rsidP="000E0EA0">
      <w:r>
        <w:rPr>
          <w:noProof/>
          <w14:ligatures w14:val="none"/>
          <w14:numForm w14:val="default"/>
          <w14:numSpacing w14:val="default"/>
        </w:rPr>
        <mc:AlternateContent>
          <mc:Choice Requires="wps">
            <w:drawing>
              <wp:anchor distT="0" distB="0" distL="114300" distR="114300" simplePos="0" relativeHeight="251695104" behindDoc="0" locked="0" layoutInCell="1" allowOverlap="1" wp14:anchorId="7ABFA1CA" wp14:editId="1BE61DE4">
                <wp:simplePos x="0" y="0"/>
                <wp:positionH relativeFrom="column">
                  <wp:posOffset>2538095</wp:posOffset>
                </wp:positionH>
                <wp:positionV relativeFrom="paragraph">
                  <wp:posOffset>1144408</wp:posOffset>
                </wp:positionV>
                <wp:extent cx="1615627" cy="936839"/>
                <wp:effectExtent l="0" t="0" r="3810" b="0"/>
                <wp:wrapNone/>
                <wp:docPr id="27" name="Rectangle 27"/>
                <wp:cNvGraphicFramePr/>
                <a:graphic xmlns:a="http://schemas.openxmlformats.org/drawingml/2006/main">
                  <a:graphicData uri="http://schemas.microsoft.com/office/word/2010/wordprocessingShape">
                    <wps:wsp>
                      <wps:cNvSpPr/>
                      <wps:spPr>
                        <a:xfrm>
                          <a:off x="0" y="0"/>
                          <a:ext cx="1615627" cy="936839"/>
                        </a:xfrm>
                        <a:prstGeom prst="rect">
                          <a:avLst/>
                        </a:prstGeom>
                        <a:solidFill>
                          <a:srgbClr val="F8DCDA">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14D9B" w14:textId="77777777" w:rsidR="00F91B52" w:rsidRDefault="00AB22A3" w:rsidP="00AB22A3">
                            <w:pPr>
                              <w:spacing w:after="0" w:line="240" w:lineRule="auto"/>
                              <w:jc w:val="center"/>
                              <w:rPr>
                                <w:color w:val="000000" w:themeColor="text1"/>
                                <w14:textOutline w14:w="9525" w14:cap="rnd" w14:cmpd="sng" w14:algn="ctr">
                                  <w14:noFill/>
                                  <w14:prstDash w14:val="solid"/>
                                  <w14:bevel/>
                                </w14:textOutline>
                              </w:rPr>
                            </w:pPr>
                            <w:r w:rsidRPr="00AB22A3">
                              <w:rPr>
                                <w:color w:val="000000" w:themeColor="text1"/>
                                <w14:textOutline w14:w="9525" w14:cap="rnd" w14:cmpd="sng" w14:algn="ctr">
                                  <w14:noFill/>
                                  <w14:prstDash w14:val="solid"/>
                                  <w14:bevel/>
                                </w14:textOutline>
                              </w:rPr>
                              <w:t xml:space="preserve">Specific features </w:t>
                            </w:r>
                          </w:p>
                          <w:p w14:paraId="304C8B5E" w14:textId="0AFFB045" w:rsidR="00AB22A3" w:rsidRPr="00AB22A3" w:rsidRDefault="00F91B52" w:rsidP="00AB22A3">
                            <w:pPr>
                              <w:spacing w:after="0" w:line="240" w:lineRule="auto"/>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as explained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FA1CA" id="Rectangle 27" o:spid="_x0000_s1026" style="position:absolute;left:0;text-align:left;margin-left:199.85pt;margin-top:90.1pt;width:127.2pt;height:73.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" fillcolor="#f8dcda" stroked="f" strokeweight="1pt">
                <v:fill opacity="32896f"/>
                <v:textbox>
                  <w:txbxContent>
                    <w:p w14:paraId="03E14D9B" w14:textId="77777777" w:rsidR="00F91B52" w:rsidRDefault="00AB22A3" w:rsidP="00AB22A3">
                      <w:pPr>
                        <w:spacing w:after="0" w:line="240" w:lineRule="auto"/>
                        <w:jc w:val="center"/>
                        <w:rPr>
                          <w:color w:val="000000" w:themeColor="text1"/>
                          <w14:textOutline w14:w="9525" w14:cap="rnd" w14:cmpd="sng" w14:algn="ctr">
                            <w14:noFill/>
                            <w14:prstDash w14:val="solid"/>
                            <w14:bevel/>
                          </w14:textOutline>
                        </w:rPr>
                      </w:pPr>
                      <w:r w:rsidRPr="00AB22A3">
                        <w:rPr>
                          <w:color w:val="000000" w:themeColor="text1"/>
                          <w14:textOutline w14:w="9525" w14:cap="rnd" w14:cmpd="sng" w14:algn="ctr">
                            <w14:noFill/>
                            <w14:prstDash w14:val="solid"/>
                            <w14:bevel/>
                          </w14:textOutline>
                        </w:rPr>
                        <w:t xml:space="preserve">Specific features </w:t>
                      </w:r>
                    </w:p>
                    <w:p w14:paraId="304C8B5E" w14:textId="0AFFB045" w:rsidR="00AB22A3" w:rsidRPr="00AB22A3" w:rsidRDefault="00F91B52" w:rsidP="00AB22A3">
                      <w:pPr>
                        <w:spacing w:after="0" w:line="240" w:lineRule="auto"/>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as explained below</w:t>
                      </w:r>
                    </w:p>
                  </w:txbxContent>
                </v:textbox>
              </v:rect>
            </w:pict>
          </mc:Fallback>
        </mc:AlternateContent>
      </w:r>
      <w:r w:rsidRPr="00BD6779">
        <w:rPr>
          <w:noProof/>
        </w:rPr>
        <w:drawing>
          <wp:anchor distT="0" distB="0" distL="114300" distR="114300" simplePos="0" relativeHeight="251663360" behindDoc="0" locked="0" layoutInCell="1" allowOverlap="1" wp14:anchorId="6077A450" wp14:editId="6CB7D501">
            <wp:simplePos x="0" y="0"/>
            <wp:positionH relativeFrom="margin">
              <wp:posOffset>691515</wp:posOffset>
            </wp:positionH>
            <wp:positionV relativeFrom="paragraph">
              <wp:posOffset>793750</wp:posOffset>
            </wp:positionV>
            <wp:extent cx="3645535" cy="192659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5535" cy="192659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3B41FE9E" wp14:editId="637369E4">
                <wp:simplePos x="0" y="0"/>
                <wp:positionH relativeFrom="column">
                  <wp:posOffset>688340</wp:posOffset>
                </wp:positionH>
                <wp:positionV relativeFrom="paragraph">
                  <wp:posOffset>2777020</wp:posOffset>
                </wp:positionV>
                <wp:extent cx="3645535" cy="201295"/>
                <wp:effectExtent l="0" t="0" r="0" b="8255"/>
                <wp:wrapTopAndBottom/>
                <wp:docPr id="21" name="Text Box 21"/>
                <wp:cNvGraphicFramePr/>
                <a:graphic xmlns:a="http://schemas.openxmlformats.org/drawingml/2006/main">
                  <a:graphicData uri="http://schemas.microsoft.com/office/word/2010/wordprocessingShape">
                    <wps:wsp>
                      <wps:cNvSpPr txBox="1"/>
                      <wps:spPr>
                        <a:xfrm>
                          <a:off x="0" y="0"/>
                          <a:ext cx="3645535" cy="201295"/>
                        </a:xfrm>
                        <a:prstGeom prst="rect">
                          <a:avLst/>
                        </a:prstGeom>
                        <a:solidFill>
                          <a:prstClr val="white"/>
                        </a:solidFill>
                        <a:ln>
                          <a:noFill/>
                        </a:ln>
                      </wps:spPr>
                      <wps:txbx>
                        <w:txbxContent>
                          <w:p w14:paraId="32D3E4DC" w14:textId="45614182" w:rsidR="00BD6779" w:rsidRPr="008A4B44" w:rsidRDefault="00BD6779" w:rsidP="008A4B44">
                            <w:pPr>
                              <w:pStyle w:val="Caption"/>
                              <w:jc w:val="center"/>
                              <w:rPr>
                                <w:i w:val="0"/>
                                <w:iCs w:val="0"/>
                              </w:rPr>
                            </w:pPr>
                            <w:r>
                              <w:t xml:space="preserve">Figure </w:t>
                            </w:r>
                            <w:fldSimple w:instr=" SEQ Figure \* ARABIC ">
                              <w:r w:rsidR="000B468D">
                                <w:rPr>
                                  <w:noProof/>
                                </w:rPr>
                                <w:t>1</w:t>
                              </w:r>
                            </w:fldSimple>
                            <w:r>
                              <w:t xml:space="preserve"> -- </w:t>
                            </w:r>
                            <w:r w:rsidRPr="008A4B44">
                              <w:rPr>
                                <w:i w:val="0"/>
                                <w:iCs w:val="0"/>
                              </w:rPr>
                              <w:t>Proposed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1FE9E" id="_x0000_t202" coordsize="21600,21600" o:spt="202" path="m,l,21600r21600,l21600,xe">
                <v:stroke joinstyle="miter"/>
                <v:path gradientshapeok="t" o:connecttype="rect"/>
              </v:shapetype>
              <v:shape id="Text Box 21" o:spid="_x0000_s1027" type="#_x0000_t202" style="position:absolute;left:0;text-align:left;margin-left:54.2pt;margin-top:218.65pt;width:287.05pt;height:15.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" stroked="f">
                <v:textbox inset="0,0,0,0">
                  <w:txbxContent>
                    <w:p w14:paraId="32D3E4DC" w14:textId="45614182" w:rsidR="00BD6779" w:rsidRPr="008A4B44" w:rsidRDefault="00BD6779" w:rsidP="008A4B44">
                      <w:pPr>
                        <w:pStyle w:val="Caption"/>
                        <w:jc w:val="center"/>
                        <w:rPr>
                          <w:i w:val="0"/>
                          <w:iCs w:val="0"/>
                        </w:rPr>
                      </w:pPr>
                      <w:r>
                        <w:t xml:space="preserve">Figure </w:t>
                      </w:r>
                      <w:fldSimple w:instr=" SEQ Figure \* ARABIC ">
                        <w:r w:rsidR="000B468D">
                          <w:rPr>
                            <w:noProof/>
                          </w:rPr>
                          <w:t>1</w:t>
                        </w:r>
                      </w:fldSimple>
                      <w:r>
                        <w:t xml:space="preserve"> -- </w:t>
                      </w:r>
                      <w:r w:rsidRPr="008A4B44">
                        <w:rPr>
                          <w:i w:val="0"/>
                          <w:iCs w:val="0"/>
                        </w:rPr>
                        <w:t>Proposed workflow</w:t>
                      </w:r>
                    </w:p>
                  </w:txbxContent>
                </v:textbox>
                <w10:wrap type="topAndBottom"/>
              </v:shape>
            </w:pict>
          </mc:Fallback>
        </mc:AlternateContent>
      </w:r>
      <w:r w:rsidR="000778DB" w:rsidRPr="00AC5647">
        <w:rPr>
          <w:i/>
          <w:iCs/>
        </w:rPr>
        <w:t>Figure 1</w:t>
      </w:r>
      <w:r w:rsidR="000778DB">
        <w:t xml:space="preserve"> </w:t>
      </w:r>
      <w:r w:rsidR="00620875">
        <w:t>shows</w:t>
      </w:r>
      <w:r w:rsidR="000778DB">
        <w:t xml:space="preserve"> </w:t>
      </w:r>
      <w:r w:rsidR="00AB22A3">
        <w:t xml:space="preserve">the original </w:t>
      </w:r>
      <w:r w:rsidR="00C07BC7">
        <w:t xml:space="preserve">project </w:t>
      </w:r>
      <w:r w:rsidR="000778DB">
        <w:t>workflow concept</w:t>
      </w:r>
      <w:r w:rsidR="00620875">
        <w:t xml:space="preserve">.  </w:t>
      </w:r>
      <w:r>
        <w:t>See</w:t>
      </w:r>
      <w:r w:rsidR="00620875">
        <w:t xml:space="preserve"> the </w:t>
      </w:r>
      <w:r w:rsidR="00AC5647" w:rsidRPr="00944666">
        <w:rPr>
          <w:b/>
          <w:bCs/>
        </w:rPr>
        <w:t>Appendix</w:t>
      </w:r>
      <w:r w:rsidR="00AC5647">
        <w:t xml:space="preserve"> for context of this project as a subset of a larger goal</w:t>
      </w:r>
      <w:r>
        <w:t xml:space="preserve"> – training a collaborative music-performance AI.</w:t>
      </w:r>
    </w:p>
    <w:p w14:paraId="03024E09" w14:textId="15C45E49" w:rsidR="009446A3" w:rsidRDefault="009446A3" w:rsidP="009446A3">
      <w:pPr>
        <w:pStyle w:val="Heading1"/>
      </w:pPr>
      <w:r>
        <w:t>Data Source</w:t>
      </w:r>
    </w:p>
    <w:p w14:paraId="15216E92" w14:textId="48ABB9E9" w:rsidR="00680D1F" w:rsidRDefault="009446A3">
      <w:pPr>
        <w:spacing w:after="160" w:line="259" w:lineRule="auto"/>
        <w:jc w:val="left"/>
      </w:pPr>
      <w:r>
        <w:t xml:space="preserve">The MAESTRO dataset </w:t>
      </w:r>
      <w:sdt>
        <w:sdtPr>
          <w:rPr>
            <w:color w:val="000000"/>
          </w:rPr>
          <w:tag w:val="MENDELEY_CITATION_v3_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"/>
          <w:id w:val="-1150518967"/>
          <w:placeholder>
            <w:docPart w:val="DefaultPlaceholder_-1854013440"/>
          </w:placeholder>
        </w:sdtPr>
        <w:sdtEndPr/>
        <w:sdtContent>
          <w:r w:rsidR="00BE4F7B" w:rsidRPr="00BE4F7B">
            <w:rPr>
              <w:color w:val="000000"/>
            </w:rPr>
            <w:t>(</w:t>
          </w:r>
          <w:r w:rsidR="00BE4F7B" w:rsidRPr="008A32DC">
            <w:rPr>
              <w:i/>
              <w:iCs/>
              <w:color w:val="000000"/>
            </w:rPr>
            <w:t>Hawthorne et al., 2018</w:t>
          </w:r>
          <w:r w:rsidR="00BE4F7B" w:rsidRPr="00BE4F7B">
            <w:rPr>
              <w:color w:val="000000"/>
            </w:rPr>
            <w:t>)</w:t>
          </w:r>
          <w:r w:rsidR="00BE4F7B">
            <w:rPr>
              <w:color w:val="000000"/>
            </w:rPr>
            <w:t xml:space="preserve"> </w:t>
          </w:r>
        </w:sdtContent>
      </w:sdt>
      <w:r>
        <w:t>consists of</w:t>
      </w:r>
      <w:r w:rsidR="00556CAC">
        <w:t xml:space="preserve"> both audio and MIDI recordings from ten  years</w:t>
      </w:r>
      <w:r w:rsidR="00A949A2">
        <w:t xml:space="preserve"> (between 2004~2018)</w:t>
      </w:r>
      <w:r w:rsidR="00556CAC">
        <w:t xml:space="preserve"> of the International Piano</w:t>
      </w:r>
      <w:r w:rsidR="000A0D67">
        <w:t>-e-Competition, in which solo piano performances were recorded and digitized.</w:t>
      </w:r>
      <w:r w:rsidR="00256F79">
        <w:t xml:space="preserve">  The dataset includes </w:t>
      </w:r>
      <w:r w:rsidR="001E722E">
        <w:t>1275</w:t>
      </w:r>
      <w:r w:rsidR="00256F79">
        <w:t xml:space="preserve"> individual </w:t>
      </w:r>
      <w:r w:rsidR="003013C0">
        <w:t>performance</w:t>
      </w:r>
      <w:r w:rsidR="001E722E">
        <w:t>, each containing</w:t>
      </w:r>
      <w:r w:rsidR="00E6021B">
        <w:t xml:space="preserve"> on the order of 10</w:t>
      </w:r>
      <w:r w:rsidR="00CC477A" w:rsidRPr="00CC477A">
        <w:rPr>
          <w:vertAlign w:val="superscript"/>
        </w:rPr>
        <w:t>^</w:t>
      </w:r>
      <w:r w:rsidR="00E6021B" w:rsidRPr="00E6021B">
        <w:rPr>
          <w:vertAlign w:val="superscript"/>
        </w:rPr>
        <w:t>4</w:t>
      </w:r>
      <w:r w:rsidR="00E6021B">
        <w:t xml:space="preserve"> individual notes with timing and expression attributes</w:t>
      </w:r>
      <w:r w:rsidR="00256F79">
        <w:t>.</w:t>
      </w:r>
      <w:r w:rsidR="00F5087C">
        <w:t xml:space="preserve">  </w:t>
      </w:r>
      <w:r w:rsidR="00AB783B">
        <w:t xml:space="preserve">For this project I will use only the simplified MIDI files.  </w:t>
      </w:r>
      <w:r w:rsidR="009944A2">
        <w:t>S</w:t>
      </w:r>
      <w:r w:rsidR="00F5087C">
        <w:t xml:space="preserve">ource data can be found here:  </w:t>
      </w:r>
    </w:p>
    <w:p w14:paraId="4357A3BB" w14:textId="77777777" w:rsidR="00680D1F" w:rsidRDefault="001146C6">
      <w:pPr>
        <w:spacing w:after="160" w:line="259" w:lineRule="auto"/>
        <w:jc w:val="left"/>
        <w:rPr>
          <w:rStyle w:val="Hyperlink"/>
        </w:rPr>
      </w:pPr>
      <w:hyperlink r:id="rId10" w:history="1">
        <w:r w:rsidR="00680D1F" w:rsidRPr="00986B29">
          <w:rPr>
            <w:rStyle w:val="Hyperlink"/>
          </w:rPr>
          <w:t>https://magenta.tensorflow.org/datasets/maestro</w:t>
        </w:r>
      </w:hyperlink>
    </w:p>
    <w:p w14:paraId="591F209C" w14:textId="181233C4" w:rsidR="00C57E89" w:rsidRDefault="00C57E89">
      <w:pPr>
        <w:spacing w:after="160" w:line="259" w:lineRule="auto"/>
        <w:jc w:val="left"/>
        <w:rPr>
          <w:rStyle w:val="Hyperlink"/>
          <w:color w:val="auto"/>
        </w:rPr>
      </w:pPr>
      <w:r w:rsidRPr="00C57E89">
        <w:rPr>
          <w:rStyle w:val="Hyperlink"/>
          <w:color w:val="auto"/>
        </w:rPr>
        <w:t xml:space="preserve">See </w:t>
      </w:r>
      <w:r w:rsidRPr="00E6021B">
        <w:rPr>
          <w:rStyle w:val="Hyperlink"/>
          <w:i/>
          <w:iCs/>
          <w:color w:val="auto"/>
        </w:rPr>
        <w:t>Figure 2</w:t>
      </w:r>
      <w:r w:rsidRPr="00C57E89">
        <w:rPr>
          <w:rStyle w:val="Hyperlink"/>
          <w:color w:val="auto"/>
        </w:rPr>
        <w:t xml:space="preserve"> for </w:t>
      </w:r>
      <w:r>
        <w:rPr>
          <w:rStyle w:val="Hyperlink"/>
          <w:color w:val="auto"/>
        </w:rPr>
        <w:t>a</w:t>
      </w:r>
      <w:r w:rsidR="00232142">
        <w:rPr>
          <w:rStyle w:val="Hyperlink"/>
          <w:color w:val="auto"/>
        </w:rPr>
        <w:t>n example list of pieces and metadata.</w:t>
      </w:r>
      <w:r w:rsidR="00C51BFD">
        <w:rPr>
          <w:rStyle w:val="Hyperlink"/>
          <w:color w:val="auto"/>
        </w:rPr>
        <w:t xml:space="preserve">  The dataset authors have provided a suggested Train/Test/Validation split – for th</w:t>
      </w:r>
      <w:r w:rsidR="00E74CB8">
        <w:rPr>
          <w:rStyle w:val="Hyperlink"/>
          <w:color w:val="auto"/>
        </w:rPr>
        <w:t>e current analysis, I have performed my own data segmentation.</w:t>
      </w:r>
    </w:p>
    <w:p w14:paraId="4A29740F" w14:textId="58CE57D6" w:rsidR="00C57E89" w:rsidRPr="00C57E89" w:rsidRDefault="00184553">
      <w:pPr>
        <w:spacing w:after="160" w:line="259" w:lineRule="auto"/>
        <w:jc w:val="left"/>
      </w:pPr>
      <w:r>
        <w:rPr>
          <w:noProof/>
        </w:rPr>
        <w:lastRenderedPageBreak/>
        <mc:AlternateContent>
          <mc:Choice Requires="wps">
            <w:drawing>
              <wp:anchor distT="0" distB="0" distL="114300" distR="114300" simplePos="0" relativeHeight="251471872" behindDoc="0" locked="0" layoutInCell="1" allowOverlap="1" wp14:anchorId="1029D865" wp14:editId="67B70156">
                <wp:simplePos x="0" y="0"/>
                <wp:positionH relativeFrom="margin">
                  <wp:align>right</wp:align>
                </wp:positionH>
                <wp:positionV relativeFrom="paragraph">
                  <wp:posOffset>1560830</wp:posOffset>
                </wp:positionV>
                <wp:extent cx="5029200" cy="635"/>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3CC7E59C" w14:textId="2CDDF9E1" w:rsidR="00E56058" w:rsidRDefault="00184553" w:rsidP="00A91A3B">
                            <w:pPr>
                              <w:pStyle w:val="Caption"/>
                              <w:spacing w:after="0"/>
                              <w:jc w:val="center"/>
                              <w:rPr>
                                <w:i w:val="0"/>
                                <w:iCs w:val="0"/>
                              </w:rPr>
                            </w:pPr>
                            <w:r>
                              <w:t xml:space="preserve">Figure </w:t>
                            </w:r>
                            <w:fldSimple w:instr=" SEQ Figure \* ARABIC ">
                              <w:r w:rsidR="000B468D">
                                <w:rPr>
                                  <w:noProof/>
                                </w:rPr>
                                <w:t>2</w:t>
                              </w:r>
                            </w:fldSimple>
                            <w:r>
                              <w:t xml:space="preserve"> -- </w:t>
                            </w:r>
                            <w:r w:rsidRPr="00184553">
                              <w:rPr>
                                <w:i w:val="0"/>
                                <w:iCs w:val="0"/>
                              </w:rPr>
                              <w:t>MAESTRO dataset contents</w:t>
                            </w:r>
                            <w:r>
                              <w:rPr>
                                <w:i w:val="0"/>
                                <w:iCs w:val="0"/>
                              </w:rPr>
                              <w:t xml:space="preserve"> also include MIDI and WAV filenames (not shown)</w:t>
                            </w:r>
                            <w:r w:rsidR="00E56058">
                              <w:rPr>
                                <w:i w:val="0"/>
                                <w:iCs w:val="0"/>
                              </w:rPr>
                              <w:t xml:space="preserve">.  </w:t>
                            </w:r>
                          </w:p>
                          <w:p w14:paraId="59328117" w14:textId="7D32EE4B" w:rsidR="00184553" w:rsidRDefault="00E56058" w:rsidP="00A91A3B">
                            <w:pPr>
                              <w:pStyle w:val="Caption"/>
                              <w:spacing w:after="0"/>
                              <w:jc w:val="center"/>
                              <w:rPr>
                                <w:i w:val="0"/>
                                <w:iCs w:val="0"/>
                              </w:rPr>
                            </w:pPr>
                            <w:r>
                              <w:rPr>
                                <w:i w:val="0"/>
                                <w:iCs w:val="0"/>
                              </w:rPr>
                              <w:t>Note that some</w:t>
                            </w:r>
                            <w:r w:rsidR="00A91A3B">
                              <w:rPr>
                                <w:i w:val="0"/>
                                <w:iCs w:val="0"/>
                              </w:rPr>
                              <w:t xml:space="preserve"> pieces are </w:t>
                            </w:r>
                            <w:r w:rsidR="00C51BFD">
                              <w:rPr>
                                <w:i w:val="0"/>
                                <w:iCs w:val="0"/>
                              </w:rPr>
                              <w:t>performed more than once</w:t>
                            </w:r>
                            <w:r w:rsidR="00A91A3B">
                              <w:rPr>
                                <w:i w:val="0"/>
                                <w:iCs w:val="0"/>
                              </w:rPr>
                              <w:t xml:space="preserve"> within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29D865" id="Text Box 3" o:spid="_x0000_s1028" type="#_x0000_t202" style="position:absolute;margin-left:344.8pt;margin-top:122.9pt;width:396pt;height:.05pt;z-index:251471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JdGQ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" stroked="f">
                <v:textbox style="mso-fit-shape-to-text:t" inset="0,0,0,0">
                  <w:txbxContent>
                    <w:p w14:paraId="3CC7E59C" w14:textId="2CDDF9E1" w:rsidR="00E56058" w:rsidRDefault="00184553" w:rsidP="00A91A3B">
                      <w:pPr>
                        <w:pStyle w:val="Caption"/>
                        <w:spacing w:after="0"/>
                        <w:jc w:val="center"/>
                        <w:rPr>
                          <w:i w:val="0"/>
                          <w:iCs w:val="0"/>
                        </w:rPr>
                      </w:pPr>
                      <w:r>
                        <w:t xml:space="preserve">Figure </w:t>
                      </w:r>
                      <w:fldSimple w:instr=" SEQ Figure \* ARABIC ">
                        <w:r w:rsidR="000B468D">
                          <w:rPr>
                            <w:noProof/>
                          </w:rPr>
                          <w:t>2</w:t>
                        </w:r>
                      </w:fldSimple>
                      <w:r>
                        <w:t xml:space="preserve"> -- </w:t>
                      </w:r>
                      <w:r w:rsidRPr="00184553">
                        <w:rPr>
                          <w:i w:val="0"/>
                          <w:iCs w:val="0"/>
                        </w:rPr>
                        <w:t>MAESTRO dataset contents</w:t>
                      </w:r>
                      <w:r>
                        <w:rPr>
                          <w:i w:val="0"/>
                          <w:iCs w:val="0"/>
                        </w:rPr>
                        <w:t xml:space="preserve"> also include MIDI and WAV filenames (not shown)</w:t>
                      </w:r>
                      <w:r w:rsidR="00E56058">
                        <w:rPr>
                          <w:i w:val="0"/>
                          <w:iCs w:val="0"/>
                        </w:rPr>
                        <w:t xml:space="preserve">.  </w:t>
                      </w:r>
                    </w:p>
                    <w:p w14:paraId="59328117" w14:textId="7D32EE4B" w:rsidR="00184553" w:rsidRDefault="00E56058" w:rsidP="00A91A3B">
                      <w:pPr>
                        <w:pStyle w:val="Caption"/>
                        <w:spacing w:after="0"/>
                        <w:jc w:val="center"/>
                        <w:rPr>
                          <w:i w:val="0"/>
                          <w:iCs w:val="0"/>
                        </w:rPr>
                      </w:pPr>
                      <w:r>
                        <w:rPr>
                          <w:i w:val="0"/>
                          <w:iCs w:val="0"/>
                        </w:rPr>
                        <w:t>Note that some</w:t>
                      </w:r>
                      <w:r w:rsidR="00A91A3B">
                        <w:rPr>
                          <w:i w:val="0"/>
                          <w:iCs w:val="0"/>
                        </w:rPr>
                        <w:t xml:space="preserve"> pieces are </w:t>
                      </w:r>
                      <w:r w:rsidR="00C51BFD">
                        <w:rPr>
                          <w:i w:val="0"/>
                          <w:iCs w:val="0"/>
                        </w:rPr>
                        <w:t>performed more than once</w:t>
                      </w:r>
                      <w:r w:rsidR="00A91A3B">
                        <w:rPr>
                          <w:i w:val="0"/>
                          <w:iCs w:val="0"/>
                        </w:rPr>
                        <w:t xml:space="preserve"> within the dataset.</w:t>
                      </w:r>
                    </w:p>
                  </w:txbxContent>
                </v:textbox>
                <w10:wrap type="topAndBottom" anchorx="margin"/>
              </v:shape>
            </w:pict>
          </mc:Fallback>
        </mc:AlternateContent>
      </w:r>
      <w:r w:rsidR="00C57E89" w:rsidRPr="001C086A">
        <w:rPr>
          <w:noProof/>
        </w:rPr>
        <w:drawing>
          <wp:anchor distT="0" distB="0" distL="114300" distR="114300" simplePos="0" relativeHeight="251469824" behindDoc="0" locked="0" layoutInCell="1" allowOverlap="1" wp14:anchorId="0FF5807D" wp14:editId="73AA4F74">
            <wp:simplePos x="0" y="0"/>
            <wp:positionH relativeFrom="margin">
              <wp:align>center</wp:align>
            </wp:positionH>
            <wp:positionV relativeFrom="paragraph">
              <wp:posOffset>335</wp:posOffset>
            </wp:positionV>
            <wp:extent cx="4132580" cy="1501140"/>
            <wp:effectExtent l="0" t="0" r="127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58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4F772" w14:textId="7E997DEA" w:rsidR="00AB783B" w:rsidRDefault="00AB783B" w:rsidP="00AB783B">
      <w:pPr>
        <w:pStyle w:val="Heading1"/>
      </w:pPr>
      <w:r>
        <w:t xml:space="preserve">Project </w:t>
      </w:r>
      <w:r w:rsidR="00580B99">
        <w:t>Hypotheses</w:t>
      </w:r>
    </w:p>
    <w:p w14:paraId="6BCBDB2C" w14:textId="62FAE614" w:rsidR="00422EF0" w:rsidRDefault="00422EF0" w:rsidP="00422EF0">
      <w:pPr>
        <w:pStyle w:val="ListParagraph"/>
        <w:numPr>
          <w:ilvl w:val="0"/>
          <w:numId w:val="50"/>
        </w:numPr>
        <w:spacing w:after="160" w:line="259" w:lineRule="auto"/>
        <w:jc w:val="left"/>
      </w:pPr>
      <w:r>
        <w:t xml:space="preserve">Primary hypothesis:  Different eras of classical </w:t>
      </w:r>
      <w:r w:rsidR="00AD05CD">
        <w:t xml:space="preserve">piano </w:t>
      </w:r>
      <w:r>
        <w:t xml:space="preserve">music can </w:t>
      </w:r>
      <w:r w:rsidR="00AD05CD">
        <w:t>distinguished</w:t>
      </w:r>
      <w:r>
        <w:t xml:space="preserve"> by</w:t>
      </w:r>
      <w:r w:rsidR="00CC6C5C">
        <w:t xml:space="preserve"> increasing harmonic complexity, as shown</w:t>
      </w:r>
      <w:r w:rsidR="00AD05CD">
        <w:t xml:space="preserve"> </w:t>
      </w:r>
      <w:r w:rsidR="00B63BBC">
        <w:t xml:space="preserve">by </w:t>
      </w:r>
      <w:r w:rsidR="00AD05CD">
        <w:t>a small set of extracted features.</w:t>
      </w:r>
    </w:p>
    <w:p w14:paraId="61BD1F3D" w14:textId="5EC8DCBF" w:rsidR="00AB783B" w:rsidRDefault="00AD05CD" w:rsidP="00AB783B">
      <w:pPr>
        <w:pStyle w:val="ListParagraph"/>
        <w:numPr>
          <w:ilvl w:val="0"/>
          <w:numId w:val="50"/>
        </w:numPr>
        <w:spacing w:after="160" w:line="259" w:lineRule="auto"/>
        <w:jc w:val="left"/>
      </w:pPr>
      <w:r>
        <w:t>Secondary hypothesis:  Different performances of the same classical piano piece can be shown to have nearly identical features</w:t>
      </w:r>
      <w:r w:rsidR="00F670E2">
        <w:t>, distinct from other pieces.</w:t>
      </w:r>
    </w:p>
    <w:p w14:paraId="4B8063C0" w14:textId="760F4E7D" w:rsidR="00F670E2" w:rsidRDefault="00F670E2" w:rsidP="00E37CAB">
      <w:pPr>
        <w:pStyle w:val="Heading1"/>
      </w:pPr>
      <w:r>
        <w:t>Musical Eras</w:t>
      </w:r>
    </w:p>
    <w:p w14:paraId="5B331D17" w14:textId="4371A3C4" w:rsidR="00F670E2" w:rsidRDefault="00C344C0" w:rsidP="00F670E2">
      <w:pPr>
        <w:spacing w:after="160" w:line="259" w:lineRule="auto"/>
        <w:jc w:val="left"/>
      </w:pPr>
      <w:r>
        <w:t>For labeling the musical “era” of each piece, I scraped Wikipedia</w:t>
      </w:r>
      <w:r w:rsidR="00FB0C99">
        <w:t xml:space="preserve"> for a full list of composers and their associated eras.  Where a composer was listed twice, I categorized them in the earlie</w:t>
      </w:r>
      <w:r w:rsidR="00E74CB8">
        <w:t>st</w:t>
      </w:r>
      <w:r w:rsidR="00FB0C99">
        <w:t xml:space="preserve"> </w:t>
      </w:r>
      <w:r w:rsidR="003A1BA9">
        <w:t xml:space="preserve">listed </w:t>
      </w:r>
      <w:r w:rsidR="00FB0C99">
        <w:t>era</w:t>
      </w:r>
      <w:r w:rsidR="00CC6C5C">
        <w:t xml:space="preserve">.  </w:t>
      </w:r>
      <w:r w:rsidR="00A726E4">
        <w:t xml:space="preserve">I then linked each </w:t>
      </w:r>
      <w:r w:rsidR="003A1BA9">
        <w:t xml:space="preserve">MAESTRO </w:t>
      </w:r>
      <w:r w:rsidR="00A726E4">
        <w:t>piece to a</w:t>
      </w:r>
      <w:r w:rsidR="003A1BA9">
        <w:t xml:space="preserve"> single</w:t>
      </w:r>
      <w:r w:rsidR="00A726E4">
        <w:t xml:space="preserve"> era </w:t>
      </w:r>
      <w:r w:rsidR="00D05DF6">
        <w:t>based on the composer’s name</w:t>
      </w:r>
      <w:r w:rsidR="00D53F01">
        <w:t xml:space="preserve"> field</w:t>
      </w:r>
      <w:r w:rsidR="00D05DF6">
        <w:t>.</w:t>
      </w:r>
    </w:p>
    <w:p w14:paraId="1CBA20EE" w14:textId="311ED91B" w:rsidR="00D05DF6" w:rsidRDefault="00CF2EE1" w:rsidP="00F670E2">
      <w:pPr>
        <w:spacing w:after="160" w:line="259" w:lineRule="auto"/>
        <w:jc w:val="left"/>
      </w:pPr>
      <w:r>
        <w:t>(</w:t>
      </w:r>
      <w:r w:rsidR="003D7C43">
        <w:t>Note: d</w:t>
      </w:r>
      <w:r w:rsidR="00D05DF6">
        <w:t>ue to the fluid nature of cultural history, there are not fixed dates for the start or end of an era, and some composers</w:t>
      </w:r>
      <w:r w:rsidR="00053228">
        <w:t xml:space="preserve"> produced work representative of more than one era in their lifetimes.  So perfect classification may not be a reasonable goal for this project.</w:t>
      </w:r>
      <w:r>
        <w:t>)</w:t>
      </w:r>
    </w:p>
    <w:p w14:paraId="46DFDC4D" w14:textId="36CE452F" w:rsidR="001D17A1" w:rsidRDefault="001D17A1" w:rsidP="00F670E2">
      <w:pPr>
        <w:spacing w:after="160" w:line="259" w:lineRule="auto"/>
        <w:jc w:val="left"/>
      </w:pPr>
      <w:r>
        <w:t xml:space="preserve">Wikipedia lists seventeen distinct eras of classical music.  After initial classification trials showed significant confusion/overlap between (for example) Early, High, and Late Baroque-era pieces, </w:t>
      </w:r>
      <w:r w:rsidR="007B1700">
        <w:t>and with small numbers of pieces</w:t>
      </w:r>
      <w:r w:rsidR="006A1B52">
        <w:t xml:space="preserve"> to train</w:t>
      </w:r>
      <w:r w:rsidR="007B1700">
        <w:t xml:space="preserve"> in some eras, </w:t>
      </w:r>
      <w:r>
        <w:t>I chose to simplify the</w:t>
      </w:r>
      <w:r w:rsidR="005E7150">
        <w:t xml:space="preserve"> list of eras as shown in </w:t>
      </w:r>
      <w:r w:rsidR="005001FE" w:rsidRPr="005001FE">
        <w:rPr>
          <w:i/>
          <w:iCs/>
        </w:rPr>
        <w:t>Figure 3</w:t>
      </w:r>
      <w:r w:rsidR="005E7150">
        <w:t>.</w:t>
      </w:r>
    </w:p>
    <w:p w14:paraId="688CB5B0" w14:textId="0F41FD48" w:rsidR="00177B39" w:rsidRDefault="00BD77A3" w:rsidP="00A95D87">
      <w:pPr>
        <w:spacing w:after="160" w:line="259" w:lineRule="auto"/>
        <w:jc w:val="left"/>
      </w:pPr>
      <w:r>
        <w:rPr>
          <w:noProof/>
        </w:rPr>
        <w:lastRenderedPageBreak/>
        <mc:AlternateContent>
          <mc:Choice Requires="wps">
            <w:drawing>
              <wp:anchor distT="0" distB="0" distL="114300" distR="114300" simplePos="0" relativeHeight="251704320" behindDoc="0" locked="0" layoutInCell="1" allowOverlap="1" wp14:anchorId="2A82FAF6" wp14:editId="66158306">
                <wp:simplePos x="0" y="0"/>
                <wp:positionH relativeFrom="margin">
                  <wp:align>center</wp:align>
                </wp:positionH>
                <wp:positionV relativeFrom="paragraph">
                  <wp:posOffset>2375280</wp:posOffset>
                </wp:positionV>
                <wp:extent cx="4834255" cy="635"/>
                <wp:effectExtent l="0" t="0" r="4445" b="4445"/>
                <wp:wrapTopAndBottom/>
                <wp:docPr id="7" name="Text Box 7"/>
                <wp:cNvGraphicFramePr/>
                <a:graphic xmlns:a="http://schemas.openxmlformats.org/drawingml/2006/main">
                  <a:graphicData uri="http://schemas.microsoft.com/office/word/2010/wordprocessingShape">
                    <wps:wsp>
                      <wps:cNvSpPr txBox="1"/>
                      <wps:spPr>
                        <a:xfrm>
                          <a:off x="0" y="0"/>
                          <a:ext cx="4834255" cy="635"/>
                        </a:xfrm>
                        <a:prstGeom prst="rect">
                          <a:avLst/>
                        </a:prstGeom>
                        <a:solidFill>
                          <a:prstClr val="white"/>
                        </a:solidFill>
                        <a:ln>
                          <a:noFill/>
                        </a:ln>
                      </wps:spPr>
                      <wps:txbx>
                        <w:txbxContent>
                          <w:p w14:paraId="03D393A9" w14:textId="3C1FC557" w:rsidR="00B363BB" w:rsidRPr="00B363BB" w:rsidRDefault="00B363BB" w:rsidP="00B363BB">
                            <w:pPr>
                              <w:pStyle w:val="Caption"/>
                              <w:jc w:val="center"/>
                              <w:rPr>
                                <w:i w:val="0"/>
                                <w:iCs w:val="0"/>
                              </w:rPr>
                            </w:pPr>
                            <w:r>
                              <w:t xml:space="preserve">Figure </w:t>
                            </w:r>
                            <w:fldSimple w:instr=" SEQ Figure \* ARABIC ">
                              <w:r w:rsidR="000B468D">
                                <w:rPr>
                                  <w:noProof/>
                                </w:rPr>
                                <w:t>3</w:t>
                              </w:r>
                            </w:fldSimple>
                            <w:r>
                              <w:t xml:space="preserve"> -- </w:t>
                            </w:r>
                            <w:r w:rsidRPr="00B363BB">
                              <w:rPr>
                                <w:i w:val="0"/>
                                <w:iCs w:val="0"/>
                              </w:rPr>
                              <w:t>Musical Eras. This project will classify eras to the "Index2" shown above in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82FAF6" id="Text Box 7" o:spid="_x0000_s1029" type="#_x0000_t202" style="position:absolute;margin-left:0;margin-top:187.05pt;width:380.65pt;height:.05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" stroked="f">
                <v:textbox style="mso-fit-shape-to-text:t" inset="0,0,0,0">
                  <w:txbxContent>
                    <w:p w14:paraId="03D393A9" w14:textId="3C1FC557" w:rsidR="00B363BB" w:rsidRPr="00B363BB" w:rsidRDefault="00B363BB" w:rsidP="00B363BB">
                      <w:pPr>
                        <w:pStyle w:val="Caption"/>
                        <w:jc w:val="center"/>
                        <w:rPr>
                          <w:i w:val="0"/>
                          <w:iCs w:val="0"/>
                        </w:rPr>
                      </w:pPr>
                      <w:r>
                        <w:t xml:space="preserve">Figure </w:t>
                      </w:r>
                      <w:fldSimple w:instr=" SEQ Figure \* ARABIC ">
                        <w:r w:rsidR="000B468D">
                          <w:rPr>
                            <w:noProof/>
                          </w:rPr>
                          <w:t>3</w:t>
                        </w:r>
                      </w:fldSimple>
                      <w:r>
                        <w:t xml:space="preserve"> -- </w:t>
                      </w:r>
                      <w:r w:rsidRPr="00B363BB">
                        <w:rPr>
                          <w:i w:val="0"/>
                          <w:iCs w:val="0"/>
                        </w:rPr>
                        <w:t>Musical Eras. This project will classify eras to the "Index2" shown above in blue.</w:t>
                      </w:r>
                    </w:p>
                  </w:txbxContent>
                </v:textbox>
                <w10:wrap type="topAndBottom" anchorx="margin"/>
              </v:shape>
            </w:pict>
          </mc:Fallback>
        </mc:AlternateContent>
      </w:r>
      <w:r w:rsidRPr="00B363BB">
        <w:rPr>
          <w:noProof/>
        </w:rPr>
        <w:drawing>
          <wp:anchor distT="0" distB="0" distL="114300" distR="114300" simplePos="0" relativeHeight="251619328" behindDoc="0" locked="0" layoutInCell="1" allowOverlap="1" wp14:anchorId="19D0D9F9" wp14:editId="2C5DC055">
            <wp:simplePos x="0" y="0"/>
            <wp:positionH relativeFrom="margin">
              <wp:posOffset>897890</wp:posOffset>
            </wp:positionH>
            <wp:positionV relativeFrom="paragraph">
              <wp:posOffset>0</wp:posOffset>
            </wp:positionV>
            <wp:extent cx="3210560" cy="234696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0560" cy="2346960"/>
                    </a:xfrm>
                    <a:prstGeom prst="rect">
                      <a:avLst/>
                    </a:prstGeom>
                    <a:noFill/>
                    <a:ln>
                      <a:noFill/>
                    </a:ln>
                  </pic:spPr>
                </pic:pic>
              </a:graphicData>
            </a:graphic>
          </wp:anchor>
        </w:drawing>
      </w:r>
      <w:r w:rsidR="005001FE">
        <w:t xml:space="preserve">The MAESTRO dataset contains pieces from eras </w:t>
      </w:r>
      <w:r w:rsidR="00CE4DD3">
        <w:t xml:space="preserve">3~6 that are commonly performed in piano competitions.  See the table </w:t>
      </w:r>
      <w:r w:rsidR="00F9359E">
        <w:t xml:space="preserve">of </w:t>
      </w:r>
      <w:r w:rsidR="001E722E">
        <w:t xml:space="preserve">data </w:t>
      </w:r>
      <w:r w:rsidR="00F9359E">
        <w:t xml:space="preserve">era labels </w:t>
      </w:r>
      <w:r w:rsidR="00CE4DD3">
        <w:t>below.</w:t>
      </w:r>
    </w:p>
    <w:tbl>
      <w:tblPr>
        <w:tblW w:w="7658" w:type="dxa"/>
        <w:tblCellMar>
          <w:left w:w="0" w:type="dxa"/>
          <w:right w:w="0" w:type="dxa"/>
        </w:tblCellMar>
        <w:tblLook w:val="04A0" w:firstRow="1" w:lastRow="0" w:firstColumn="1" w:lastColumn="0" w:noHBand="0" w:noVBand="1"/>
      </w:tblPr>
      <w:tblGrid>
        <w:gridCol w:w="1712"/>
        <w:gridCol w:w="1341"/>
        <w:gridCol w:w="1535"/>
        <w:gridCol w:w="1535"/>
        <w:gridCol w:w="1535"/>
      </w:tblGrid>
      <w:tr w:rsidR="00177B39" w:rsidRPr="00177B39" w14:paraId="7C9BBDE7" w14:textId="77777777" w:rsidTr="00177B39">
        <w:trPr>
          <w:trHeight w:val="570"/>
        </w:trPr>
        <w:tc>
          <w:tcPr>
            <w:tcW w:w="1712"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57922272" w14:textId="77777777" w:rsidR="00177B39" w:rsidRPr="00177B39" w:rsidRDefault="00177B39" w:rsidP="00177B39">
            <w:pPr>
              <w:spacing w:after="160" w:line="259" w:lineRule="auto"/>
              <w:jc w:val="left"/>
            </w:pPr>
            <w:r w:rsidRPr="00177B39">
              <w:t>Era</w:t>
            </w:r>
          </w:p>
        </w:tc>
        <w:tc>
          <w:tcPr>
            <w:tcW w:w="1341"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1C404DC0" w14:textId="77777777" w:rsidR="00177B39" w:rsidRPr="00177B39" w:rsidRDefault="00177B39" w:rsidP="00177B39">
            <w:pPr>
              <w:spacing w:after="160" w:line="259" w:lineRule="auto"/>
              <w:jc w:val="center"/>
            </w:pPr>
            <w:r w:rsidRPr="00177B39">
              <w:rPr>
                <w:b/>
                <w:bCs/>
              </w:rPr>
              <w:t>Baroque</w:t>
            </w:r>
          </w:p>
        </w:tc>
        <w:tc>
          <w:tcPr>
            <w:tcW w:w="1535"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69F38C86" w14:textId="77777777" w:rsidR="00177B39" w:rsidRPr="00177B39" w:rsidRDefault="00177B39" w:rsidP="00177B39">
            <w:pPr>
              <w:spacing w:after="160" w:line="259" w:lineRule="auto"/>
              <w:jc w:val="center"/>
            </w:pPr>
            <w:r w:rsidRPr="00177B39">
              <w:rPr>
                <w:b/>
                <w:bCs/>
              </w:rPr>
              <w:t>Classical</w:t>
            </w:r>
          </w:p>
        </w:tc>
        <w:tc>
          <w:tcPr>
            <w:tcW w:w="1535"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3F62DF59" w14:textId="77777777" w:rsidR="00177B39" w:rsidRPr="00177B39" w:rsidRDefault="00177B39" w:rsidP="00177B39">
            <w:pPr>
              <w:spacing w:after="160" w:line="259" w:lineRule="auto"/>
              <w:jc w:val="center"/>
            </w:pPr>
            <w:r w:rsidRPr="00177B39">
              <w:rPr>
                <w:b/>
                <w:bCs/>
              </w:rPr>
              <w:t>Romantic</w:t>
            </w:r>
          </w:p>
        </w:tc>
        <w:tc>
          <w:tcPr>
            <w:tcW w:w="1535"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4F1F3E09" w14:textId="77777777" w:rsidR="00177B39" w:rsidRPr="00177B39" w:rsidRDefault="00177B39" w:rsidP="00177B39">
            <w:pPr>
              <w:spacing w:after="160" w:line="259" w:lineRule="auto"/>
              <w:jc w:val="center"/>
            </w:pPr>
            <w:r w:rsidRPr="00177B39">
              <w:rPr>
                <w:b/>
                <w:bCs/>
              </w:rPr>
              <w:t>Modern</w:t>
            </w:r>
          </w:p>
        </w:tc>
      </w:tr>
      <w:tr w:rsidR="00177B39" w:rsidRPr="00177B39" w14:paraId="2EB8E4CF" w14:textId="77777777" w:rsidTr="00177B39">
        <w:trPr>
          <w:trHeight w:val="570"/>
        </w:trPr>
        <w:tc>
          <w:tcPr>
            <w:tcW w:w="1712"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7DD13090" w14:textId="4F6CC043" w:rsidR="00177B39" w:rsidRPr="00177B39" w:rsidRDefault="00177B39" w:rsidP="00177B39">
            <w:pPr>
              <w:spacing w:after="160" w:line="259" w:lineRule="auto"/>
              <w:jc w:val="left"/>
            </w:pPr>
            <w:r w:rsidRPr="00177B39">
              <w:t>Index</w:t>
            </w:r>
            <w:r w:rsidR="00DC426F">
              <w:t>2</w:t>
            </w:r>
          </w:p>
        </w:tc>
        <w:tc>
          <w:tcPr>
            <w:tcW w:w="1341"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5D410902" w14:textId="77777777" w:rsidR="00177B39" w:rsidRPr="00177B39" w:rsidRDefault="00177B39" w:rsidP="00177B39">
            <w:pPr>
              <w:spacing w:after="160" w:line="259" w:lineRule="auto"/>
              <w:jc w:val="center"/>
              <w:rPr>
                <w:sz w:val="32"/>
                <w:szCs w:val="32"/>
              </w:rPr>
            </w:pPr>
            <w:r w:rsidRPr="00177B39">
              <w:rPr>
                <w:sz w:val="32"/>
                <w:szCs w:val="32"/>
              </w:rPr>
              <w:t>3</w:t>
            </w:r>
          </w:p>
        </w:tc>
        <w:tc>
          <w:tcPr>
            <w:tcW w:w="1535"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230385F1" w14:textId="77777777" w:rsidR="00177B39" w:rsidRPr="00177B39" w:rsidRDefault="00177B39" w:rsidP="00177B39">
            <w:pPr>
              <w:spacing w:after="160" w:line="259" w:lineRule="auto"/>
              <w:jc w:val="center"/>
              <w:rPr>
                <w:sz w:val="32"/>
                <w:szCs w:val="32"/>
              </w:rPr>
            </w:pPr>
            <w:r w:rsidRPr="00177B39">
              <w:rPr>
                <w:sz w:val="32"/>
                <w:szCs w:val="32"/>
              </w:rPr>
              <w:t>4</w:t>
            </w:r>
          </w:p>
        </w:tc>
        <w:tc>
          <w:tcPr>
            <w:tcW w:w="1535"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59363DD3" w14:textId="77777777" w:rsidR="00177B39" w:rsidRPr="00177B39" w:rsidRDefault="00177B39" w:rsidP="00177B39">
            <w:pPr>
              <w:spacing w:after="160" w:line="259" w:lineRule="auto"/>
              <w:jc w:val="center"/>
              <w:rPr>
                <w:sz w:val="32"/>
                <w:szCs w:val="32"/>
              </w:rPr>
            </w:pPr>
            <w:r w:rsidRPr="00177B39">
              <w:rPr>
                <w:sz w:val="32"/>
                <w:szCs w:val="32"/>
              </w:rPr>
              <w:t>5</w:t>
            </w:r>
          </w:p>
        </w:tc>
        <w:tc>
          <w:tcPr>
            <w:tcW w:w="1535"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10EEA83D" w14:textId="77777777" w:rsidR="00177B39" w:rsidRPr="00177B39" w:rsidRDefault="00177B39" w:rsidP="00177B39">
            <w:pPr>
              <w:spacing w:after="160" w:line="259" w:lineRule="auto"/>
              <w:jc w:val="center"/>
              <w:rPr>
                <w:sz w:val="32"/>
                <w:szCs w:val="32"/>
              </w:rPr>
            </w:pPr>
            <w:r w:rsidRPr="00177B39">
              <w:rPr>
                <w:sz w:val="32"/>
                <w:szCs w:val="32"/>
              </w:rPr>
              <w:t>6</w:t>
            </w:r>
          </w:p>
        </w:tc>
      </w:tr>
      <w:tr w:rsidR="00177B39" w:rsidRPr="00177B39" w14:paraId="31DC19E6" w14:textId="77777777" w:rsidTr="00177B39">
        <w:trPr>
          <w:trHeight w:val="588"/>
        </w:trPr>
        <w:tc>
          <w:tcPr>
            <w:tcW w:w="1712" w:type="dxa"/>
            <w:tcBorders>
              <w:top w:val="single" w:sz="8" w:space="0" w:color="A5A5A5"/>
              <w:left w:val="single" w:sz="8" w:space="0" w:color="A5A5A5"/>
              <w:bottom w:val="single" w:sz="8" w:space="0" w:color="A5A5A5"/>
              <w:right w:val="single" w:sz="8" w:space="0" w:color="A5A5A5"/>
            </w:tcBorders>
            <w:shd w:val="clear" w:color="auto" w:fill="DAE3F3"/>
            <w:tcMar>
              <w:top w:w="72" w:type="dxa"/>
              <w:left w:w="144" w:type="dxa"/>
              <w:bottom w:w="72" w:type="dxa"/>
              <w:right w:w="144" w:type="dxa"/>
            </w:tcMar>
            <w:vAlign w:val="center"/>
            <w:hideMark/>
          </w:tcPr>
          <w:p w14:paraId="3CEB11EC" w14:textId="77777777" w:rsidR="00177B39" w:rsidRDefault="00177B39" w:rsidP="00177B39">
            <w:pPr>
              <w:spacing w:after="0" w:line="240" w:lineRule="auto"/>
              <w:jc w:val="left"/>
            </w:pPr>
            <w:r w:rsidRPr="00177B39">
              <w:t xml:space="preserve"># of </w:t>
            </w:r>
          </w:p>
          <w:p w14:paraId="062E98F8" w14:textId="65EC7FAE" w:rsidR="00177B39" w:rsidRPr="00177B39" w:rsidRDefault="00177B39" w:rsidP="00177B39">
            <w:pPr>
              <w:spacing w:after="0" w:line="240" w:lineRule="auto"/>
              <w:jc w:val="left"/>
            </w:pPr>
            <w:r w:rsidRPr="00177B39">
              <w:t>recordings</w:t>
            </w:r>
          </w:p>
        </w:tc>
        <w:tc>
          <w:tcPr>
            <w:tcW w:w="1341" w:type="dxa"/>
            <w:tcBorders>
              <w:top w:val="single" w:sz="8" w:space="0" w:color="A5A5A5"/>
              <w:left w:val="single" w:sz="8" w:space="0" w:color="A5A5A5"/>
              <w:bottom w:val="single" w:sz="8" w:space="0" w:color="A5A5A5"/>
              <w:right w:val="single" w:sz="8" w:space="0" w:color="A5A5A5"/>
            </w:tcBorders>
            <w:shd w:val="clear" w:color="auto" w:fill="FFFFFF"/>
            <w:tcMar>
              <w:top w:w="72" w:type="dxa"/>
              <w:left w:w="144" w:type="dxa"/>
              <w:bottom w:w="72" w:type="dxa"/>
              <w:right w:w="144" w:type="dxa"/>
            </w:tcMar>
            <w:vAlign w:val="center"/>
            <w:hideMark/>
          </w:tcPr>
          <w:p w14:paraId="44AF054F" w14:textId="77777777" w:rsidR="00177B39" w:rsidRPr="00177B39" w:rsidRDefault="00177B39" w:rsidP="00177B39">
            <w:pPr>
              <w:spacing w:after="160" w:line="259" w:lineRule="auto"/>
              <w:jc w:val="center"/>
              <w:rPr>
                <w:sz w:val="32"/>
                <w:szCs w:val="32"/>
              </w:rPr>
            </w:pPr>
            <w:r w:rsidRPr="00177B39">
              <w:rPr>
                <w:b/>
                <w:bCs/>
                <w:sz w:val="32"/>
                <w:szCs w:val="32"/>
              </w:rPr>
              <w:t>197</w:t>
            </w:r>
          </w:p>
        </w:tc>
        <w:tc>
          <w:tcPr>
            <w:tcW w:w="1535" w:type="dxa"/>
            <w:tcBorders>
              <w:top w:val="single" w:sz="8" w:space="0" w:color="A5A5A5"/>
              <w:left w:val="single" w:sz="8" w:space="0" w:color="A5A5A5"/>
              <w:bottom w:val="single" w:sz="8" w:space="0" w:color="A5A5A5"/>
              <w:right w:val="single" w:sz="8" w:space="0" w:color="A5A5A5"/>
            </w:tcBorders>
            <w:shd w:val="clear" w:color="auto" w:fill="FFFFFF"/>
            <w:tcMar>
              <w:top w:w="72" w:type="dxa"/>
              <w:left w:w="144" w:type="dxa"/>
              <w:bottom w:w="72" w:type="dxa"/>
              <w:right w:w="144" w:type="dxa"/>
            </w:tcMar>
            <w:vAlign w:val="center"/>
            <w:hideMark/>
          </w:tcPr>
          <w:p w14:paraId="096B8FC7" w14:textId="77777777" w:rsidR="00177B39" w:rsidRPr="00177B39" w:rsidRDefault="00177B39" w:rsidP="00177B39">
            <w:pPr>
              <w:spacing w:after="160" w:line="259" w:lineRule="auto"/>
              <w:jc w:val="center"/>
              <w:rPr>
                <w:sz w:val="32"/>
                <w:szCs w:val="32"/>
              </w:rPr>
            </w:pPr>
            <w:r w:rsidRPr="00177B39">
              <w:rPr>
                <w:b/>
                <w:bCs/>
                <w:sz w:val="32"/>
                <w:szCs w:val="32"/>
              </w:rPr>
              <w:t>429</w:t>
            </w:r>
          </w:p>
        </w:tc>
        <w:tc>
          <w:tcPr>
            <w:tcW w:w="1535" w:type="dxa"/>
            <w:tcBorders>
              <w:top w:val="single" w:sz="8" w:space="0" w:color="A5A5A5"/>
              <w:left w:val="single" w:sz="8" w:space="0" w:color="A5A5A5"/>
              <w:bottom w:val="single" w:sz="8" w:space="0" w:color="A5A5A5"/>
              <w:right w:val="single" w:sz="8" w:space="0" w:color="A5A5A5"/>
            </w:tcBorders>
            <w:shd w:val="clear" w:color="auto" w:fill="FFFFFF"/>
            <w:tcMar>
              <w:top w:w="72" w:type="dxa"/>
              <w:left w:w="144" w:type="dxa"/>
              <w:bottom w:w="72" w:type="dxa"/>
              <w:right w:w="144" w:type="dxa"/>
            </w:tcMar>
            <w:vAlign w:val="center"/>
            <w:hideMark/>
          </w:tcPr>
          <w:p w14:paraId="7E77843B" w14:textId="77777777" w:rsidR="00177B39" w:rsidRPr="00177B39" w:rsidRDefault="00177B39" w:rsidP="00177B39">
            <w:pPr>
              <w:spacing w:after="160" w:line="259" w:lineRule="auto"/>
              <w:jc w:val="center"/>
              <w:rPr>
                <w:sz w:val="32"/>
                <w:szCs w:val="32"/>
              </w:rPr>
            </w:pPr>
            <w:r w:rsidRPr="00177B39">
              <w:rPr>
                <w:b/>
                <w:bCs/>
                <w:sz w:val="32"/>
                <w:szCs w:val="32"/>
              </w:rPr>
              <w:t>484</w:t>
            </w:r>
          </w:p>
        </w:tc>
        <w:tc>
          <w:tcPr>
            <w:tcW w:w="1535" w:type="dxa"/>
            <w:tcBorders>
              <w:top w:val="single" w:sz="8" w:space="0" w:color="A5A5A5"/>
              <w:left w:val="single" w:sz="8" w:space="0" w:color="A5A5A5"/>
              <w:bottom w:val="single" w:sz="8" w:space="0" w:color="A5A5A5"/>
              <w:right w:val="single" w:sz="8" w:space="0" w:color="A5A5A5"/>
            </w:tcBorders>
            <w:shd w:val="clear" w:color="auto" w:fill="FFFFFF"/>
            <w:tcMar>
              <w:top w:w="72" w:type="dxa"/>
              <w:left w:w="144" w:type="dxa"/>
              <w:bottom w:w="72" w:type="dxa"/>
              <w:right w:w="144" w:type="dxa"/>
            </w:tcMar>
            <w:vAlign w:val="center"/>
            <w:hideMark/>
          </w:tcPr>
          <w:p w14:paraId="4A18BB73" w14:textId="77777777" w:rsidR="00177B39" w:rsidRPr="00177B39" w:rsidRDefault="00177B39" w:rsidP="00177B39">
            <w:pPr>
              <w:spacing w:after="160" w:line="259" w:lineRule="auto"/>
              <w:jc w:val="center"/>
              <w:rPr>
                <w:sz w:val="32"/>
                <w:szCs w:val="32"/>
              </w:rPr>
            </w:pPr>
            <w:r w:rsidRPr="00177B39">
              <w:rPr>
                <w:b/>
                <w:bCs/>
                <w:sz w:val="32"/>
                <w:szCs w:val="32"/>
              </w:rPr>
              <w:t>153</w:t>
            </w:r>
          </w:p>
        </w:tc>
      </w:tr>
    </w:tbl>
    <w:p w14:paraId="7BA98087" w14:textId="195A802D" w:rsidR="00A95D87" w:rsidRDefault="00A95D87" w:rsidP="00A95D87">
      <w:pPr>
        <w:spacing w:after="160" w:line="259" w:lineRule="auto"/>
        <w:jc w:val="left"/>
      </w:pPr>
    </w:p>
    <w:p w14:paraId="5992C5A4" w14:textId="30B4C570" w:rsidR="00F670E2" w:rsidRDefault="00F670E2" w:rsidP="00A95D87">
      <w:pPr>
        <w:pStyle w:val="Heading1"/>
      </w:pPr>
      <w:r>
        <w:t>Feature Extraction: Scale Tone Prevalence</w:t>
      </w:r>
    </w:p>
    <w:p w14:paraId="297B970B" w14:textId="0F95C34D" w:rsidR="00A43DA3" w:rsidRDefault="00A43DA3" w:rsidP="00A43DA3">
      <w:pPr>
        <w:pStyle w:val="Heading2"/>
      </w:pPr>
      <w:r>
        <w:t>Domain Background and Concept</w:t>
      </w:r>
    </w:p>
    <w:p w14:paraId="3EE87876" w14:textId="58114471" w:rsidR="00FC1859" w:rsidRDefault="002D58E8" w:rsidP="00F670E2">
      <w:pPr>
        <w:spacing w:after="160" w:line="259" w:lineRule="auto"/>
        <w:jc w:val="left"/>
      </w:pPr>
      <w:r>
        <w:t xml:space="preserve">The basic concept for feature extraction is based on </w:t>
      </w:r>
      <w:r w:rsidR="004D2253">
        <w:t xml:space="preserve">music </w:t>
      </w:r>
      <w:r w:rsidR="00FC1859">
        <w:t>domain knowledge</w:t>
      </w:r>
      <w:r w:rsidR="00AC573E">
        <w:t>.</w:t>
      </w:r>
    </w:p>
    <w:p w14:paraId="5C3E0E1F" w14:textId="2C672B62" w:rsidR="00F670E2" w:rsidRDefault="00FC1859" w:rsidP="00F670E2">
      <w:pPr>
        <w:spacing w:after="160" w:line="259" w:lineRule="auto"/>
        <w:jc w:val="left"/>
      </w:pPr>
      <w:r>
        <w:t>Western music is divided into 12</w:t>
      </w:r>
      <w:r w:rsidR="00B024E2">
        <w:t xml:space="preserve"> evenly-spaced musical “</w:t>
      </w:r>
      <w:r w:rsidR="00073663">
        <w:t>n</w:t>
      </w:r>
      <w:r w:rsidR="00B024E2">
        <w:t>o</w:t>
      </w:r>
      <w:r w:rsidR="00073663">
        <w:t>t</w:t>
      </w:r>
      <w:r w:rsidR="00B024E2">
        <w:t>es”</w:t>
      </w:r>
      <w:r>
        <w:t xml:space="preserve"> </w:t>
      </w:r>
      <w:r w:rsidR="00B024E2">
        <w:t>in an octave (named A</w:t>
      </w:r>
      <w:r w:rsidR="005B081F">
        <w:t xml:space="preserve"> through G</w:t>
      </w:r>
      <w:r w:rsidR="00A426EA">
        <w:t>-sharp/A-flat</w:t>
      </w:r>
      <w:r w:rsidR="005B081F">
        <w:t>)</w:t>
      </w:r>
      <w:r w:rsidR="00B024E2">
        <w:t>, and each octave repeats with higher versions</w:t>
      </w:r>
      <w:r w:rsidR="005B081F">
        <w:t xml:space="preserve"> of the </w:t>
      </w:r>
      <w:r w:rsidR="003534EE">
        <w:t>“</w:t>
      </w:r>
      <w:r w:rsidR="005B081F">
        <w:t>same</w:t>
      </w:r>
      <w:r w:rsidR="003534EE">
        <w:t>”</w:t>
      </w:r>
      <w:r w:rsidR="005B081F">
        <w:t xml:space="preserve"> </w:t>
      </w:r>
      <w:r w:rsidR="00073663">
        <w:t>n</w:t>
      </w:r>
      <w:r w:rsidR="005B081F">
        <w:t>o</w:t>
      </w:r>
      <w:r w:rsidR="00073663">
        <w:t>te</w:t>
      </w:r>
      <w:r w:rsidR="005B081F">
        <w:t xml:space="preserve"> at double the </w:t>
      </w:r>
      <w:r w:rsidR="00A11F28">
        <w:t xml:space="preserve">vibration </w:t>
      </w:r>
      <w:r w:rsidR="005B081F">
        <w:t>frequency.  These octaves are further divided into musical “keys”</w:t>
      </w:r>
      <w:r w:rsidR="00C465F9">
        <w:t xml:space="preserve"> or “scales”</w:t>
      </w:r>
      <w:r w:rsidR="00073663">
        <w:t>:</w:t>
      </w:r>
      <w:r w:rsidR="005B081F">
        <w:t xml:space="preserve"> </w:t>
      </w:r>
      <w:r w:rsidR="00111C49">
        <w:t>sub</w:t>
      </w:r>
      <w:r w:rsidR="005B081F">
        <w:t xml:space="preserve">sets of </w:t>
      </w:r>
      <w:r w:rsidR="00111C49">
        <w:t>seven</w:t>
      </w:r>
      <w:r w:rsidR="005B081F">
        <w:t xml:space="preserve"> </w:t>
      </w:r>
      <w:r w:rsidR="00111C49">
        <w:t xml:space="preserve">of the possible twelve </w:t>
      </w:r>
      <w:r w:rsidR="005B081F">
        <w:t>notes</w:t>
      </w:r>
      <w:r w:rsidR="00031A3B">
        <w:t>,</w:t>
      </w:r>
      <w:r w:rsidR="00795A83">
        <w:t xml:space="preserve"> at prescribed intervals.  Notes from the same key are intended to sound more pleasing together.</w:t>
      </w:r>
      <w:r w:rsidR="00C465F9">
        <w:t xml:space="preserve">  The same </w:t>
      </w:r>
      <w:r w:rsidR="00237EFB">
        <w:t xml:space="preserve">scale </w:t>
      </w:r>
      <w:r w:rsidR="00C465F9">
        <w:t>pattern may be used with different starting notes</w:t>
      </w:r>
      <w:r w:rsidR="006C31DE">
        <w:t>, so for example a piece in A major and a piece in C major will use different subsets of notes but share the intervallic relationship</w:t>
      </w:r>
      <w:r w:rsidR="00A20A6B">
        <w:t xml:space="preserve"> of “scale tones”</w:t>
      </w:r>
      <w:r w:rsidR="006C31DE">
        <w:t xml:space="preserve"> between the</w:t>
      </w:r>
      <w:r w:rsidR="00A20A6B">
        <w:t xml:space="preserve"> tonic note (A or C) and the other tones.</w:t>
      </w:r>
    </w:p>
    <w:p w14:paraId="6A688F6B" w14:textId="23ED6CD7" w:rsidR="00795A83" w:rsidRDefault="00542693" w:rsidP="00F670E2">
      <w:pPr>
        <w:spacing w:after="160" w:line="259" w:lineRule="auto"/>
        <w:jc w:val="left"/>
      </w:pPr>
      <w:r>
        <w:lastRenderedPageBreak/>
        <w:t>Generally speaking, a</w:t>
      </w:r>
      <w:r w:rsidR="00795A83">
        <w:t xml:space="preserve">s musical </w:t>
      </w:r>
      <w:r w:rsidR="001410C5">
        <w:t>eras have progressed</w:t>
      </w:r>
      <w:r w:rsidR="00236A95">
        <w:t xml:space="preserve">, </w:t>
      </w:r>
      <w:r w:rsidR="000D2CA1">
        <w:t xml:space="preserve">my hypothesis is that </w:t>
      </w:r>
      <w:r w:rsidR="00236A95">
        <w:t xml:space="preserve">more </w:t>
      </w:r>
      <w:r w:rsidR="000D2CA1">
        <w:t>recent</w:t>
      </w:r>
      <w:r w:rsidR="00236A95">
        <w:t xml:space="preserve"> forms of music</w:t>
      </w:r>
      <w:r w:rsidR="000D2CA1">
        <w:t xml:space="preserve"> are more complex: they</w:t>
      </w:r>
      <w:r w:rsidR="00236A95">
        <w:t xml:space="preserve"> pass through different keys within the same piece</w:t>
      </w:r>
      <w:r w:rsidR="008E711A">
        <w:t>, and/or</w:t>
      </w:r>
      <w:r w:rsidR="001410C5">
        <w:t xml:space="preserve"> more frequently</w:t>
      </w:r>
      <w:r w:rsidR="008E711A">
        <w:t xml:space="preserve"> include tones not in the primary key.</w:t>
      </w:r>
    </w:p>
    <w:p w14:paraId="54CECD44" w14:textId="0EDED589" w:rsidR="00A43DA3" w:rsidRDefault="00A43DA3" w:rsidP="00A43DA3">
      <w:pPr>
        <w:pStyle w:val="Heading2"/>
      </w:pPr>
      <w:r>
        <w:t>Feature Extraction</w:t>
      </w:r>
    </w:p>
    <w:p w14:paraId="1AB7B503" w14:textId="209179C3" w:rsidR="00087D68" w:rsidRDefault="00542693" w:rsidP="00F670E2">
      <w:pPr>
        <w:spacing w:after="160" w:line="259" w:lineRule="auto"/>
        <w:jc w:val="left"/>
      </w:pPr>
      <w:r>
        <w:rPr>
          <w:noProof/>
        </w:rPr>
        <mc:AlternateContent>
          <mc:Choice Requires="wps">
            <w:drawing>
              <wp:anchor distT="0" distB="0" distL="114300" distR="114300" simplePos="0" relativeHeight="251786240" behindDoc="0" locked="0" layoutInCell="1" allowOverlap="1" wp14:anchorId="58E34EE0" wp14:editId="44DE4AA9">
                <wp:simplePos x="0" y="0"/>
                <wp:positionH relativeFrom="margin">
                  <wp:align>center</wp:align>
                </wp:positionH>
                <wp:positionV relativeFrom="paragraph">
                  <wp:posOffset>3463815</wp:posOffset>
                </wp:positionV>
                <wp:extent cx="3789045" cy="635"/>
                <wp:effectExtent l="0" t="0" r="1905" b="4445"/>
                <wp:wrapTopAndBottom/>
                <wp:docPr id="9" name="Text Box 9"/>
                <wp:cNvGraphicFramePr/>
                <a:graphic xmlns:a="http://schemas.openxmlformats.org/drawingml/2006/main">
                  <a:graphicData uri="http://schemas.microsoft.com/office/word/2010/wordprocessingShape">
                    <wps:wsp>
                      <wps:cNvSpPr txBox="1"/>
                      <wps:spPr>
                        <a:xfrm>
                          <a:off x="0" y="0"/>
                          <a:ext cx="3789045" cy="635"/>
                        </a:xfrm>
                        <a:prstGeom prst="rect">
                          <a:avLst/>
                        </a:prstGeom>
                        <a:solidFill>
                          <a:prstClr val="white"/>
                        </a:solidFill>
                        <a:ln>
                          <a:noFill/>
                        </a:ln>
                      </wps:spPr>
                      <wps:txbx>
                        <w:txbxContent>
                          <w:p w14:paraId="7F52B8D8" w14:textId="43B8A88A" w:rsidR="0064209F" w:rsidRPr="0064209F" w:rsidRDefault="0064209F" w:rsidP="0064209F">
                            <w:pPr>
                              <w:pStyle w:val="Caption"/>
                              <w:jc w:val="center"/>
                              <w:rPr>
                                <w:i w:val="0"/>
                                <w:iCs w:val="0"/>
                              </w:rPr>
                            </w:pPr>
                            <w:r>
                              <w:t xml:space="preserve">Figure </w:t>
                            </w:r>
                            <w:fldSimple w:instr=" SEQ Figure \* ARABIC ">
                              <w:r w:rsidR="000B468D">
                                <w:rPr>
                                  <w:noProof/>
                                </w:rPr>
                                <w:t>4</w:t>
                              </w:r>
                            </w:fldSimple>
                            <w:r>
                              <w:t xml:space="preserve"> </w:t>
                            </w:r>
                            <w:r w:rsidRPr="0064209F">
                              <w:rPr>
                                <w:i w:val="0"/>
                                <w:iCs w:val="0"/>
                              </w:rPr>
                              <w:t>-- Note duration (as a % of total)</w:t>
                            </w:r>
                            <w:r w:rsidRPr="0064209F">
                              <w:rPr>
                                <w:i w:val="0"/>
                                <w:iCs w:val="0"/>
                                <w:noProof/>
                              </w:rPr>
                              <w:t xml:space="preserve"> for one recorded piece</w:t>
                            </w:r>
                            <w:r w:rsidR="00F97F8F">
                              <w:rPr>
                                <w:i w:val="0"/>
                                <w:iCs w:val="0"/>
                                <w:noProof/>
                              </w:rPr>
                              <w:t xml:space="preserve"> #128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34EE0" id="Text Box 9" o:spid="_x0000_s1030" type="#_x0000_t202" style="position:absolute;margin-left:0;margin-top:272.75pt;width:298.35pt;height:.05pt;z-index:251786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" stroked="f">
                <v:textbox style="mso-fit-shape-to-text:t" inset="0,0,0,0">
                  <w:txbxContent>
                    <w:p w14:paraId="7F52B8D8" w14:textId="43B8A88A" w:rsidR="0064209F" w:rsidRPr="0064209F" w:rsidRDefault="0064209F" w:rsidP="0064209F">
                      <w:pPr>
                        <w:pStyle w:val="Caption"/>
                        <w:jc w:val="center"/>
                        <w:rPr>
                          <w:i w:val="0"/>
                          <w:iCs w:val="0"/>
                        </w:rPr>
                      </w:pPr>
                      <w:r>
                        <w:t xml:space="preserve">Figure </w:t>
                      </w:r>
                      <w:fldSimple w:instr=" SEQ Figure \* ARABIC ">
                        <w:r w:rsidR="000B468D">
                          <w:rPr>
                            <w:noProof/>
                          </w:rPr>
                          <w:t>4</w:t>
                        </w:r>
                      </w:fldSimple>
                      <w:r>
                        <w:t xml:space="preserve"> </w:t>
                      </w:r>
                      <w:r w:rsidRPr="0064209F">
                        <w:rPr>
                          <w:i w:val="0"/>
                          <w:iCs w:val="0"/>
                        </w:rPr>
                        <w:t>-- Note duration (as a % of total)</w:t>
                      </w:r>
                      <w:r w:rsidRPr="0064209F">
                        <w:rPr>
                          <w:i w:val="0"/>
                          <w:iCs w:val="0"/>
                          <w:noProof/>
                        </w:rPr>
                        <w:t xml:space="preserve"> for one recorded piece</w:t>
                      </w:r>
                      <w:r w:rsidR="00F97F8F">
                        <w:rPr>
                          <w:i w:val="0"/>
                          <w:iCs w:val="0"/>
                          <w:noProof/>
                        </w:rPr>
                        <w:t xml:space="preserve"> #128</w:t>
                      </w:r>
                    </w:p>
                  </w:txbxContent>
                </v:textbox>
                <w10:wrap type="topAndBottom" anchorx="margin"/>
              </v:shape>
            </w:pict>
          </mc:Fallback>
        </mc:AlternateContent>
      </w:r>
      <w:r w:rsidRPr="00DD2F08">
        <w:rPr>
          <w:noProof/>
        </w:rPr>
        <w:drawing>
          <wp:anchor distT="0" distB="0" distL="114300" distR="114300" simplePos="0" relativeHeight="251745280" behindDoc="0" locked="0" layoutInCell="1" allowOverlap="1" wp14:anchorId="37B32693" wp14:editId="62507D28">
            <wp:simplePos x="0" y="0"/>
            <wp:positionH relativeFrom="margin">
              <wp:posOffset>612775</wp:posOffset>
            </wp:positionH>
            <wp:positionV relativeFrom="paragraph">
              <wp:posOffset>1273948</wp:posOffset>
            </wp:positionV>
            <wp:extent cx="3789045" cy="219646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789045" cy="2196465"/>
                    </a:xfrm>
                    <a:prstGeom prst="rect">
                      <a:avLst/>
                    </a:prstGeom>
                  </pic:spPr>
                </pic:pic>
              </a:graphicData>
            </a:graphic>
          </wp:anchor>
        </w:drawing>
      </w:r>
      <w:r w:rsidR="008E711A">
        <w:t>For each piece in the MAESTRO catalog, I extracted every invididual note that was played.  Then I summed all the durations of each note, to make a histogram of note prevalence.  From the possible 128 notes in MIDI data, a piano has 88</w:t>
      </w:r>
      <w:r w:rsidR="00C75069">
        <w:t xml:space="preserve"> keys and thus</w:t>
      </w:r>
      <w:r w:rsidR="008E711A">
        <w:t xml:space="preserve"> </w:t>
      </w:r>
      <w:r w:rsidR="004714CD">
        <w:t xml:space="preserve">88 </w:t>
      </w:r>
      <w:r w:rsidR="00087D68">
        <w:t xml:space="preserve">potential notes.  Most </w:t>
      </w:r>
      <w:r w:rsidR="00C75069">
        <w:t xml:space="preserve">MAESTRO </w:t>
      </w:r>
      <w:r w:rsidR="00087D68">
        <w:t xml:space="preserve">pieces use ~80 </w:t>
      </w:r>
      <w:r w:rsidR="00DF3AEB">
        <w:t xml:space="preserve">unique </w:t>
      </w:r>
      <w:r w:rsidR="00087D68">
        <w:t xml:space="preserve">notes.  See </w:t>
      </w:r>
      <w:r w:rsidR="00087D68" w:rsidRPr="002D6875">
        <w:rPr>
          <w:i/>
          <w:iCs/>
        </w:rPr>
        <w:t>Figure 4</w:t>
      </w:r>
      <w:r w:rsidR="00087D68">
        <w:t xml:space="preserve"> for an example</w:t>
      </w:r>
      <w:r w:rsidR="00293814">
        <w:t xml:space="preserve">: </w:t>
      </w:r>
      <w:r w:rsidR="00F90389">
        <w:t>Song #1</w:t>
      </w:r>
      <w:r w:rsidR="0036407C">
        <w:t>28</w:t>
      </w:r>
      <w:r w:rsidR="00F90389">
        <w:t xml:space="preserve"> contains </w:t>
      </w:r>
      <w:r w:rsidR="0075060D">
        <w:t>9828</w:t>
      </w:r>
      <w:r w:rsidR="00F90389">
        <w:t xml:space="preserve"> note events between tone</w:t>
      </w:r>
      <w:r w:rsidR="00BA3181">
        <w:t>s</w:t>
      </w:r>
      <w:r w:rsidR="00F90389">
        <w:t xml:space="preserve"> </w:t>
      </w:r>
      <w:r w:rsidR="0075060D">
        <w:t>30</w:t>
      </w:r>
      <w:r w:rsidR="00BA3181">
        <w:t>~10</w:t>
      </w:r>
      <w:r w:rsidR="0075060D">
        <w:t>0</w:t>
      </w:r>
      <w:r w:rsidR="00BA3181">
        <w:t>.</w:t>
      </w:r>
      <w:r w:rsidR="0064209F">
        <w:t xml:space="preserve">  </w:t>
      </w:r>
      <w:r w:rsidR="0025350A">
        <w:t xml:space="preserve">~7 specific </w:t>
      </w:r>
      <w:r w:rsidR="0064209F">
        <w:t xml:space="preserve">notes </w:t>
      </w:r>
      <w:r w:rsidR="0025350A">
        <w:t xml:space="preserve">are </w:t>
      </w:r>
      <w:r w:rsidR="0064209F">
        <w:t>more prevalent than the others.</w:t>
      </w:r>
    </w:p>
    <w:p w14:paraId="16D42116" w14:textId="65E48946" w:rsidR="00DD2F08" w:rsidRDefault="00B37A4D" w:rsidP="0015159B">
      <w:pPr>
        <w:spacing w:after="160" w:line="259" w:lineRule="auto"/>
      </w:pPr>
      <w:r>
        <w:rPr>
          <w:noProof/>
          <w14:ligatures w14:val="none"/>
          <w14:numForm w14:val="default"/>
          <w14:numSpacing w14:val="default"/>
        </w:rPr>
        <mc:AlternateContent>
          <mc:Choice Requires="wpg">
            <w:drawing>
              <wp:anchor distT="0" distB="0" distL="114300" distR="114300" simplePos="0" relativeHeight="251811840" behindDoc="0" locked="0" layoutInCell="1" allowOverlap="1" wp14:anchorId="0216AF6A" wp14:editId="1EE31B26">
                <wp:simplePos x="0" y="0"/>
                <wp:positionH relativeFrom="margin">
                  <wp:posOffset>7620</wp:posOffset>
                </wp:positionH>
                <wp:positionV relativeFrom="paragraph">
                  <wp:posOffset>2971165</wp:posOffset>
                </wp:positionV>
                <wp:extent cx="5024120" cy="1955165"/>
                <wp:effectExtent l="0" t="0" r="5080" b="6985"/>
                <wp:wrapTopAndBottom/>
                <wp:docPr id="13" name="Group 13"/>
                <wp:cNvGraphicFramePr/>
                <a:graphic xmlns:a="http://schemas.openxmlformats.org/drawingml/2006/main">
                  <a:graphicData uri="http://schemas.microsoft.com/office/word/2010/wordprocessingGroup">
                    <wpg:wgp>
                      <wpg:cNvGrpSpPr/>
                      <wpg:grpSpPr>
                        <a:xfrm>
                          <a:off x="0" y="0"/>
                          <a:ext cx="5024120" cy="1955165"/>
                          <a:chOff x="0" y="0"/>
                          <a:chExt cx="5024237" cy="1955165"/>
                        </a:xfrm>
                      </wpg:grpSpPr>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580122" y="17472"/>
                            <a:ext cx="2444115" cy="1931035"/>
                          </a:xfrm>
                          <a:prstGeom prst="rect">
                            <a:avLst/>
                          </a:prstGeom>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75230" cy="1955165"/>
                          </a:xfrm>
                          <a:prstGeom prst="rect">
                            <a:avLst/>
                          </a:prstGeom>
                        </pic:spPr>
                      </pic:pic>
                    </wpg:wgp>
                  </a:graphicData>
                </a:graphic>
              </wp:anchor>
            </w:drawing>
          </mc:Choice>
          <mc:Fallback>
            <w:pict>
              <v:group w14:anchorId="07D40481" id="Group 13" o:spid="_x0000_s1026" style="position:absolute;margin-left:.6pt;margin-top:233.95pt;width:395.6pt;height:153.95pt;z-index:251811840;mso-position-horizontal-relative:margin" coordsize="50242,19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5801;top:174;width:24441;height:19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">
                  <v:imagedata r:id="rId16" o:title=""/>
                </v:shape>
                <v:shape id="Picture 10" o:spid="_x0000_s1028" type="#_x0000_t75" style="position:absolute;width:24752;height:19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">
                  <v:imagedata r:id="rId17" o:title=""/>
                </v:shape>
                <w10:wrap type="topAndBottom" anchorx="margin"/>
              </v:group>
            </w:pict>
          </mc:Fallback>
        </mc:AlternateContent>
      </w:r>
      <w:r>
        <w:rPr>
          <w:noProof/>
        </w:rPr>
        <mc:AlternateContent>
          <mc:Choice Requires="wps">
            <w:drawing>
              <wp:anchor distT="0" distB="0" distL="114300" distR="114300" simplePos="0" relativeHeight="251815936" behindDoc="0" locked="0" layoutInCell="1" allowOverlap="1" wp14:anchorId="12E8F615" wp14:editId="09954DE9">
                <wp:simplePos x="0" y="0"/>
                <wp:positionH relativeFrom="margin">
                  <wp:posOffset>7620</wp:posOffset>
                </wp:positionH>
                <wp:positionV relativeFrom="paragraph">
                  <wp:posOffset>4986738</wp:posOffset>
                </wp:positionV>
                <wp:extent cx="5024120" cy="635"/>
                <wp:effectExtent l="0" t="0" r="5080" b="4445"/>
                <wp:wrapTopAndBottom/>
                <wp:docPr id="14" name="Text Box 14"/>
                <wp:cNvGraphicFramePr/>
                <a:graphic xmlns:a="http://schemas.openxmlformats.org/drawingml/2006/main">
                  <a:graphicData uri="http://schemas.microsoft.com/office/word/2010/wordprocessingShape">
                    <wps:wsp>
                      <wps:cNvSpPr txBox="1"/>
                      <wps:spPr>
                        <a:xfrm>
                          <a:off x="0" y="0"/>
                          <a:ext cx="5024120" cy="635"/>
                        </a:xfrm>
                        <a:prstGeom prst="rect">
                          <a:avLst/>
                        </a:prstGeom>
                        <a:solidFill>
                          <a:prstClr val="white"/>
                        </a:solidFill>
                        <a:ln>
                          <a:noFill/>
                        </a:ln>
                      </wps:spPr>
                      <wps:txbx>
                        <w:txbxContent>
                          <w:p w14:paraId="5321C15B" w14:textId="5C95F3D0" w:rsidR="00671D27" w:rsidRPr="00671D27" w:rsidRDefault="00671D27" w:rsidP="00671D27">
                            <w:pPr>
                              <w:pStyle w:val="Caption"/>
                              <w:jc w:val="center"/>
                              <w:rPr>
                                <w:i w:val="0"/>
                                <w:iCs w:val="0"/>
                                <w:noProof/>
                              </w:rPr>
                            </w:pPr>
                            <w:r>
                              <w:t xml:space="preserve">Figure </w:t>
                            </w:r>
                            <w:fldSimple w:instr=" SEQ Figure \* ARABIC ">
                              <w:r w:rsidR="000B468D">
                                <w:rPr>
                                  <w:noProof/>
                                </w:rPr>
                                <w:t>5</w:t>
                              </w:r>
                            </w:fldSimple>
                            <w:r>
                              <w:t xml:space="preserve"> --</w:t>
                            </w:r>
                            <w:r w:rsidRPr="00671D27">
                              <w:rPr>
                                <w:i w:val="0"/>
                                <w:iCs w:val="0"/>
                              </w:rPr>
                              <w:t xml:space="preserve"> Note occurrence (left) and scale tone occurrence (right) for song </w:t>
                            </w:r>
                            <w:r>
                              <w:rPr>
                                <w:i w:val="0"/>
                                <w:iCs w:val="0"/>
                              </w:rPr>
                              <w:t>#</w:t>
                            </w:r>
                            <w:r w:rsidRPr="00671D27">
                              <w:rPr>
                                <w:i w:val="0"/>
                                <w:iCs w:val="0"/>
                              </w:rPr>
                              <w:t>128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8F615" id="Text Box 14" o:spid="_x0000_s1031" type="#_x0000_t202" style="position:absolute;left:0;text-align:left;margin-left:.6pt;margin-top:392.65pt;width:395.6pt;height:.05pt;z-index:251815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fiGQIAAD8EAAAOAAAAZHJzL2Uyb0RvYy54bWysU01v2zAMvQ/YfxB0X5xka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6fzTbE4uSb7bjzc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" stroked="f">
                <v:textbox style="mso-fit-shape-to-text:t" inset="0,0,0,0">
                  <w:txbxContent>
                    <w:p w14:paraId="5321C15B" w14:textId="5C95F3D0" w:rsidR="00671D27" w:rsidRPr="00671D27" w:rsidRDefault="00671D27" w:rsidP="00671D27">
                      <w:pPr>
                        <w:pStyle w:val="Caption"/>
                        <w:jc w:val="center"/>
                        <w:rPr>
                          <w:i w:val="0"/>
                          <w:iCs w:val="0"/>
                          <w:noProof/>
                        </w:rPr>
                      </w:pPr>
                      <w:r>
                        <w:t xml:space="preserve">Figure </w:t>
                      </w:r>
                      <w:fldSimple w:instr=" SEQ Figure \* ARABIC ">
                        <w:r w:rsidR="000B468D">
                          <w:rPr>
                            <w:noProof/>
                          </w:rPr>
                          <w:t>5</w:t>
                        </w:r>
                      </w:fldSimple>
                      <w:r>
                        <w:t xml:space="preserve"> --</w:t>
                      </w:r>
                      <w:r w:rsidRPr="00671D27">
                        <w:rPr>
                          <w:i w:val="0"/>
                          <w:iCs w:val="0"/>
                        </w:rPr>
                        <w:t xml:space="preserve"> Note occurrence (left) and scale tone occurrence (right) for song </w:t>
                      </w:r>
                      <w:r>
                        <w:rPr>
                          <w:i w:val="0"/>
                          <w:iCs w:val="0"/>
                        </w:rPr>
                        <w:t>#</w:t>
                      </w:r>
                      <w:r w:rsidRPr="00671D27">
                        <w:rPr>
                          <w:i w:val="0"/>
                          <w:iCs w:val="0"/>
                        </w:rPr>
                        <w:t>128</w:t>
                      </w:r>
                    </w:p>
                  </w:txbxContent>
                </v:textbox>
                <w10:wrap type="topAndBottom" anchorx="margin"/>
              </v:shape>
            </w:pict>
          </mc:Fallback>
        </mc:AlternateContent>
      </w:r>
      <w:r w:rsidR="00AA40A2">
        <w:t>Next we collapse</w:t>
      </w:r>
      <w:r w:rsidR="00B20096">
        <w:t xml:space="preserve"> or “fold”</w:t>
      </w:r>
      <w:r w:rsidR="00AA40A2">
        <w:t xml:space="preserve"> the octaves </w:t>
      </w:r>
      <w:r w:rsidR="00293814">
        <w:t>by</w:t>
      </w:r>
      <w:r w:rsidR="00AA40A2">
        <w:t xml:space="preserve"> sum</w:t>
      </w:r>
      <w:r w:rsidR="00293814">
        <w:t>ming</w:t>
      </w:r>
      <w:r w:rsidR="00AA40A2">
        <w:t xml:space="preserve"> the durations of all notes </w:t>
      </w:r>
      <w:r w:rsidR="00AD0819">
        <w:t xml:space="preserve">with the tone </w:t>
      </w:r>
      <w:r w:rsidR="00AA40A2">
        <w:t xml:space="preserve">“A”, </w:t>
      </w:r>
      <w:r w:rsidR="00293814">
        <w:t xml:space="preserve">and do </w:t>
      </w:r>
      <w:r w:rsidR="00AA40A2">
        <w:t xml:space="preserve">likewise for all 12 tones.  This produces </w:t>
      </w:r>
      <w:r w:rsidR="00AA40A2" w:rsidRPr="00AA40A2">
        <w:rPr>
          <w:i/>
          <w:iCs/>
        </w:rPr>
        <w:t xml:space="preserve">Figure </w:t>
      </w:r>
      <w:r w:rsidR="00542693">
        <w:rPr>
          <w:i/>
          <w:iCs/>
        </w:rPr>
        <w:t>5</w:t>
      </w:r>
      <w:r w:rsidR="00671D27">
        <w:rPr>
          <w:i/>
          <w:iCs/>
        </w:rPr>
        <w:t xml:space="preserve"> (left)</w:t>
      </w:r>
      <w:r w:rsidR="00AA40A2">
        <w:t>.</w:t>
      </w:r>
      <w:r w:rsidR="0015159B">
        <w:t xml:space="preserve">  </w:t>
      </w:r>
      <w:r w:rsidR="0015159B">
        <w:lastRenderedPageBreak/>
        <w:t>And finally we re-center the</w:t>
      </w:r>
      <w:r w:rsidR="007B3595">
        <w:t xml:space="preserve"> data by selecting the highest-frequency note as the “1”</w:t>
      </w:r>
      <w:r w:rsidR="00304DE6">
        <w:t xml:space="preserve"> index</w:t>
      </w:r>
      <w:r w:rsidR="007B3595">
        <w:t xml:space="preserve">, so that we can compare songs performed in different keys.  This produces </w:t>
      </w:r>
      <w:r w:rsidR="007B3595" w:rsidRPr="00671D27">
        <w:rPr>
          <w:i/>
          <w:iCs/>
        </w:rPr>
        <w:t xml:space="preserve">Figure </w:t>
      </w:r>
      <w:r w:rsidR="00542693">
        <w:rPr>
          <w:i/>
          <w:iCs/>
        </w:rPr>
        <w:t>5</w:t>
      </w:r>
      <w:r w:rsidR="00671D27">
        <w:rPr>
          <w:i/>
          <w:iCs/>
        </w:rPr>
        <w:t xml:space="preserve"> (right)</w:t>
      </w:r>
      <w:r w:rsidR="009852FF">
        <w:t xml:space="preserve">: </w:t>
      </w:r>
      <w:r w:rsidR="009852FF" w:rsidRPr="00671D27">
        <w:rPr>
          <w:b/>
          <w:bCs/>
        </w:rPr>
        <w:t>12 features of each performance</w:t>
      </w:r>
      <w:r w:rsidR="009852FF">
        <w:t xml:space="preserve"> that can be compared directly between eras and performances.</w:t>
      </w:r>
    </w:p>
    <w:p w14:paraId="4BA848C2" w14:textId="41F8A9E3" w:rsidR="00283D4A" w:rsidRDefault="00283D4A" w:rsidP="0015159B">
      <w:pPr>
        <w:spacing w:after="160" w:line="259" w:lineRule="auto"/>
      </w:pPr>
      <w:r>
        <w:t>Note: I developed this approach independently, but it is quite similar to the</w:t>
      </w:r>
      <w:r w:rsidR="00B20096">
        <w:t xml:space="preserve"> “folded octave histogram”</w:t>
      </w:r>
      <w:r>
        <w:t xml:space="preserve"> approach taken by T</w:t>
      </w:r>
      <w:r w:rsidR="00D87F00">
        <w:t>z</w:t>
      </w:r>
      <w:r>
        <w:t>anetakis &amp; Cook (2002) for harmonic content features</w:t>
      </w:r>
      <w:r w:rsidR="00F15130">
        <w:t>, which I discovered after my HW5 update paper</w:t>
      </w:r>
      <w:r>
        <w:t>.  Primary differences in my approach are:</w:t>
      </w:r>
    </w:p>
    <w:p w14:paraId="446DD841" w14:textId="30C0B16B" w:rsidR="00F15130" w:rsidRDefault="00F15130" w:rsidP="008465AF">
      <w:pPr>
        <w:pStyle w:val="ListParagraph"/>
        <w:numPr>
          <w:ilvl w:val="0"/>
          <w:numId w:val="50"/>
        </w:numPr>
        <w:spacing w:after="160" w:line="259" w:lineRule="auto"/>
      </w:pPr>
      <w:r>
        <w:t>I use all 12 tones directly as features, rather than extracted values and ratios for the primary notes</w:t>
      </w:r>
      <w:r w:rsidR="008859CA">
        <w:t xml:space="preserve"> as in the</w:t>
      </w:r>
      <w:r w:rsidR="005D1AA3">
        <w:t>ir</w:t>
      </w:r>
      <w:r w:rsidR="008859CA">
        <w:t xml:space="preserve"> 2002 paper</w:t>
      </w:r>
      <w:r w:rsidR="00C60375">
        <w:t>.</w:t>
      </w:r>
    </w:p>
    <w:p w14:paraId="4F0EEA68" w14:textId="72427D83" w:rsidR="00283D4A" w:rsidRDefault="00B20096" w:rsidP="008859CA">
      <w:pPr>
        <w:pStyle w:val="ListParagraph"/>
        <w:numPr>
          <w:ilvl w:val="0"/>
          <w:numId w:val="50"/>
        </w:numPr>
        <w:spacing w:after="160" w:line="259" w:lineRule="auto"/>
      </w:pPr>
      <w:r>
        <w:t xml:space="preserve">After </w:t>
      </w:r>
      <w:r w:rsidR="009562A8">
        <w:t>“</w:t>
      </w:r>
      <w:r>
        <w:t>folding</w:t>
      </w:r>
      <w:r w:rsidR="009562A8">
        <w:t>”</w:t>
      </w:r>
      <w:r>
        <w:t xml:space="preserve"> the histogram, I do not take the</w:t>
      </w:r>
      <w:r w:rsidR="009562A8">
        <w:t>ir</w:t>
      </w:r>
      <w:r>
        <w:t xml:space="preserve"> additional step of </w:t>
      </w:r>
      <w:r w:rsidR="00676B5C">
        <w:t xml:space="preserve">ordering the scale tones by the “circle of fifths” transformation.  As I am using all 12 features, this </w:t>
      </w:r>
      <w:r w:rsidR="008859CA">
        <w:t xml:space="preserve">reordering </w:t>
      </w:r>
      <w:r w:rsidR="00676B5C">
        <w:t>w</w:t>
      </w:r>
      <w:r w:rsidR="008859CA">
        <w:t>ould</w:t>
      </w:r>
      <w:r w:rsidR="00676B5C">
        <w:t xml:space="preserve"> not change</w:t>
      </w:r>
      <w:r w:rsidR="00C60375">
        <w:t xml:space="preserve"> the</w:t>
      </w:r>
      <w:r w:rsidR="008859CA">
        <w:t xml:space="preserve"> model results.  I feel my approach improves </w:t>
      </w:r>
      <w:r w:rsidR="00A02FE5">
        <w:t>readability</w:t>
      </w:r>
      <w:r w:rsidR="008859CA">
        <w:t xml:space="preserve"> of the histograms for a non-expert audience.</w:t>
      </w:r>
    </w:p>
    <w:p w14:paraId="1428FC30" w14:textId="5D5B50F7" w:rsidR="00E05C06" w:rsidRDefault="00E05C06" w:rsidP="00E05C06">
      <w:pPr>
        <w:spacing w:after="160" w:line="259" w:lineRule="auto"/>
      </w:pPr>
      <w:r>
        <w:t>One additional comment:  the above feature extraction was performed in Python to take advantage of the MIDO library, for MIDI file usage.  The machine learning portion and the remainder of the project were then done in R.</w:t>
      </w:r>
    </w:p>
    <w:p w14:paraId="7D9D0767" w14:textId="00387F38" w:rsidR="00E05C06" w:rsidRDefault="00E05C06" w:rsidP="00E05C06">
      <w:pPr>
        <w:pStyle w:val="Heading2"/>
      </w:pPr>
      <w:r>
        <w:t>Feature Validity Evaluation</w:t>
      </w:r>
    </w:p>
    <w:p w14:paraId="37215CCA" w14:textId="2BEB2D4F" w:rsidR="008B1341" w:rsidRDefault="00516FFD" w:rsidP="00D77789">
      <w:r>
        <w:rPr>
          <w:noProof/>
        </w:rPr>
        <mc:AlternateContent>
          <mc:Choice Requires="wps">
            <w:drawing>
              <wp:anchor distT="0" distB="0" distL="114300" distR="114300" simplePos="0" relativeHeight="251932672" behindDoc="0" locked="0" layoutInCell="1" allowOverlap="1" wp14:anchorId="5C674CBC" wp14:editId="2BCE4D40">
                <wp:simplePos x="0" y="0"/>
                <wp:positionH relativeFrom="column">
                  <wp:posOffset>511175</wp:posOffset>
                </wp:positionH>
                <wp:positionV relativeFrom="paragraph">
                  <wp:posOffset>3266440</wp:posOffset>
                </wp:positionV>
                <wp:extent cx="4006850" cy="635"/>
                <wp:effectExtent l="0" t="0" r="0" b="0"/>
                <wp:wrapTopAndBottom/>
                <wp:docPr id="465541774" name="Text Box 1"/>
                <wp:cNvGraphicFramePr/>
                <a:graphic xmlns:a="http://schemas.openxmlformats.org/drawingml/2006/main">
                  <a:graphicData uri="http://schemas.microsoft.com/office/word/2010/wordprocessingShape">
                    <wps:wsp>
                      <wps:cNvSpPr txBox="1"/>
                      <wps:spPr>
                        <a:xfrm>
                          <a:off x="0" y="0"/>
                          <a:ext cx="4006850" cy="635"/>
                        </a:xfrm>
                        <a:prstGeom prst="rect">
                          <a:avLst/>
                        </a:prstGeom>
                        <a:solidFill>
                          <a:prstClr val="white"/>
                        </a:solidFill>
                        <a:ln>
                          <a:noFill/>
                        </a:ln>
                      </wps:spPr>
                      <wps:txbx>
                        <w:txbxContent>
                          <w:p w14:paraId="43678E1F" w14:textId="2FA6F6C6" w:rsidR="00516FFD" w:rsidRPr="00516FFD" w:rsidRDefault="00516FFD" w:rsidP="00516FFD">
                            <w:pPr>
                              <w:pStyle w:val="Caption"/>
                              <w:jc w:val="center"/>
                              <w:rPr>
                                <w:i w:val="0"/>
                                <w:iCs w:val="0"/>
                                <w:noProof/>
                              </w:rPr>
                            </w:pPr>
                            <w:r>
                              <w:t xml:space="preserve">Figure </w:t>
                            </w:r>
                            <w:fldSimple w:instr=" SEQ Figure \* ARABIC ">
                              <w:r w:rsidR="000B468D">
                                <w:rPr>
                                  <w:noProof/>
                                </w:rPr>
                                <w:t>6</w:t>
                              </w:r>
                            </w:fldSimple>
                            <w:r>
                              <w:t xml:space="preserve"> -- </w:t>
                            </w:r>
                            <w:r w:rsidRPr="00516FFD">
                              <w:rPr>
                                <w:i w:val="0"/>
                                <w:iCs w:val="0"/>
                              </w:rPr>
                              <w:t>Scale tone prevalence distribution shows clear musical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74CBC" id="Text Box 1" o:spid="_x0000_s1032" type="#_x0000_t202" style="position:absolute;left:0;text-align:left;margin-left:40.25pt;margin-top:257.2pt;width:315.5pt;height:.05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" stroked="f">
                <v:textbox style="mso-fit-shape-to-text:t" inset="0,0,0,0">
                  <w:txbxContent>
                    <w:p w14:paraId="43678E1F" w14:textId="2FA6F6C6" w:rsidR="00516FFD" w:rsidRPr="00516FFD" w:rsidRDefault="00516FFD" w:rsidP="00516FFD">
                      <w:pPr>
                        <w:pStyle w:val="Caption"/>
                        <w:jc w:val="center"/>
                        <w:rPr>
                          <w:i w:val="0"/>
                          <w:iCs w:val="0"/>
                          <w:noProof/>
                        </w:rPr>
                      </w:pPr>
                      <w:r>
                        <w:t xml:space="preserve">Figure </w:t>
                      </w:r>
                      <w:fldSimple w:instr=" SEQ Figure \* ARABIC ">
                        <w:r w:rsidR="000B468D">
                          <w:rPr>
                            <w:noProof/>
                          </w:rPr>
                          <w:t>6</w:t>
                        </w:r>
                      </w:fldSimple>
                      <w:r>
                        <w:t xml:space="preserve"> -- </w:t>
                      </w:r>
                      <w:r w:rsidRPr="00516FFD">
                        <w:rPr>
                          <w:i w:val="0"/>
                          <w:iCs w:val="0"/>
                        </w:rPr>
                        <w:t>Scale tone prevalence distribution shows clear musical trends</w:t>
                      </w:r>
                    </w:p>
                  </w:txbxContent>
                </v:textbox>
                <w10:wrap type="topAndBottom"/>
              </v:shape>
            </w:pict>
          </mc:Fallback>
        </mc:AlternateContent>
      </w:r>
      <w:r>
        <w:rPr>
          <w:noProof/>
        </w:rPr>
        <w:drawing>
          <wp:anchor distT="0" distB="0" distL="114300" distR="114300" simplePos="0" relativeHeight="251930624" behindDoc="0" locked="0" layoutInCell="1" allowOverlap="1" wp14:anchorId="35A054D5" wp14:editId="7D22C26B">
            <wp:simplePos x="0" y="0"/>
            <wp:positionH relativeFrom="margin">
              <wp:align>center</wp:align>
            </wp:positionH>
            <wp:positionV relativeFrom="paragraph">
              <wp:posOffset>743475</wp:posOffset>
            </wp:positionV>
            <wp:extent cx="4006850" cy="2466340"/>
            <wp:effectExtent l="0" t="0" r="0" b="0"/>
            <wp:wrapTopAndBottom/>
            <wp:docPr id="12484230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6850" cy="2466340"/>
                    </a:xfrm>
                    <a:prstGeom prst="rect">
                      <a:avLst/>
                    </a:prstGeom>
                    <a:noFill/>
                  </pic:spPr>
                </pic:pic>
              </a:graphicData>
            </a:graphic>
            <wp14:sizeRelH relativeFrom="margin">
              <wp14:pctWidth>0</wp14:pctWidth>
            </wp14:sizeRelH>
            <wp14:sizeRelV relativeFrom="margin">
              <wp14:pctHeight>0</wp14:pctHeight>
            </wp14:sizeRelV>
          </wp:anchor>
        </w:drawing>
      </w:r>
      <w:r w:rsidR="008B1341">
        <w:t>We can examine the distribution of scale tones</w:t>
      </w:r>
      <w:r w:rsidR="00EA4DAA">
        <w:t xml:space="preserve"> across all pieces in the </w:t>
      </w:r>
      <w:r w:rsidR="00971541">
        <w:t>full</w:t>
      </w:r>
      <w:r w:rsidR="00EA4DAA">
        <w:t xml:space="preserve"> dataset</w:t>
      </w:r>
      <w:r w:rsidR="005D4D88">
        <w:t xml:space="preserve">, as in </w:t>
      </w:r>
      <w:r w:rsidR="005D4D88" w:rsidRPr="005D4D88">
        <w:rPr>
          <w:i/>
          <w:iCs/>
        </w:rPr>
        <w:t>Figure 6</w:t>
      </w:r>
      <w:r w:rsidR="005D4D88">
        <w:t>.</w:t>
      </w:r>
      <w:r w:rsidR="000272F1">
        <w:t xml:space="preserve">  Far from being randomly distributed, we see that musically pleasing </w:t>
      </w:r>
      <w:r w:rsidR="00EC57FA">
        <w:t xml:space="preserve">chord tones </w:t>
      </w:r>
      <w:r w:rsidR="000272F1">
        <w:t>such as the 4</w:t>
      </w:r>
      <w:r w:rsidR="000272F1" w:rsidRPr="000272F1">
        <w:rPr>
          <w:vertAlign w:val="superscript"/>
        </w:rPr>
        <w:t>th</w:t>
      </w:r>
      <w:r w:rsidR="000272F1">
        <w:t xml:space="preserve"> and </w:t>
      </w:r>
      <w:r w:rsidR="00A31572">
        <w:t>perfect-</w:t>
      </w:r>
      <w:r w:rsidR="000272F1">
        <w:t>5</w:t>
      </w:r>
      <w:r w:rsidR="000272F1" w:rsidRPr="000272F1">
        <w:rPr>
          <w:vertAlign w:val="superscript"/>
        </w:rPr>
        <w:t>th</w:t>
      </w:r>
      <w:r w:rsidR="000272F1">
        <w:t xml:space="preserve"> (indexes</w:t>
      </w:r>
      <w:r w:rsidR="001F02C6">
        <w:t xml:space="preserve"> 6 and 8 of 12) are </w:t>
      </w:r>
      <w:r w:rsidR="001F02C6">
        <w:lastRenderedPageBreak/>
        <w:t>represented far more often than “outside</w:t>
      </w:r>
      <w:r w:rsidR="00C26B03">
        <w:t xml:space="preserve"> the scale</w:t>
      </w:r>
      <w:r w:rsidR="001F02C6">
        <w:t>” tones such as</w:t>
      </w:r>
      <w:r w:rsidR="003357EC">
        <w:t xml:space="preserve"> the </w:t>
      </w:r>
      <w:r w:rsidR="00315E19">
        <w:t>flat-2</w:t>
      </w:r>
      <w:r w:rsidR="00315E19" w:rsidRPr="00315E19">
        <w:rPr>
          <w:vertAlign w:val="superscript"/>
        </w:rPr>
        <w:t>nd</w:t>
      </w:r>
      <w:r w:rsidR="00315E19">
        <w:t xml:space="preserve"> and </w:t>
      </w:r>
      <w:r w:rsidR="003357EC">
        <w:t>flat-5</w:t>
      </w:r>
      <w:r w:rsidR="003357EC" w:rsidRPr="003357EC">
        <w:rPr>
          <w:vertAlign w:val="superscript"/>
        </w:rPr>
        <w:t>th</w:t>
      </w:r>
      <w:r w:rsidR="003357EC">
        <w:t xml:space="preserve"> (</w:t>
      </w:r>
      <w:r w:rsidR="001F02C6">
        <w:t xml:space="preserve">indexes </w:t>
      </w:r>
      <w:r w:rsidR="00315E19">
        <w:t xml:space="preserve">2 and </w:t>
      </w:r>
      <w:r w:rsidR="001F02C6">
        <w:t>7</w:t>
      </w:r>
      <w:r w:rsidR="003357EC">
        <w:t>)</w:t>
      </w:r>
      <w:r w:rsidR="001F02C6">
        <w:t>.</w:t>
      </w:r>
    </w:p>
    <w:p w14:paraId="1E25B17E" w14:textId="77075F83" w:rsidR="001C61D9" w:rsidRDefault="00EA5E61" w:rsidP="00D77789">
      <w:r>
        <w:rPr>
          <w:noProof/>
        </w:rPr>
        <mc:AlternateContent>
          <mc:Choice Requires="wps">
            <w:drawing>
              <wp:anchor distT="0" distB="0" distL="114300" distR="114300" simplePos="0" relativeHeight="251935744" behindDoc="0" locked="0" layoutInCell="1" allowOverlap="1" wp14:anchorId="70E819A0" wp14:editId="54C9B5BE">
                <wp:simplePos x="0" y="0"/>
                <wp:positionH relativeFrom="column">
                  <wp:posOffset>0</wp:posOffset>
                </wp:positionH>
                <wp:positionV relativeFrom="paragraph">
                  <wp:posOffset>2854325</wp:posOffset>
                </wp:positionV>
                <wp:extent cx="5053965" cy="635"/>
                <wp:effectExtent l="0" t="0" r="0" b="0"/>
                <wp:wrapTopAndBottom/>
                <wp:docPr id="1763573291" name="Text Box 1"/>
                <wp:cNvGraphicFramePr/>
                <a:graphic xmlns:a="http://schemas.openxmlformats.org/drawingml/2006/main">
                  <a:graphicData uri="http://schemas.microsoft.com/office/word/2010/wordprocessingShape">
                    <wps:wsp>
                      <wps:cNvSpPr txBox="1"/>
                      <wps:spPr>
                        <a:xfrm>
                          <a:off x="0" y="0"/>
                          <a:ext cx="5053965" cy="635"/>
                        </a:xfrm>
                        <a:prstGeom prst="rect">
                          <a:avLst/>
                        </a:prstGeom>
                        <a:solidFill>
                          <a:prstClr val="white"/>
                        </a:solidFill>
                        <a:ln>
                          <a:noFill/>
                        </a:ln>
                      </wps:spPr>
                      <wps:txbx>
                        <w:txbxContent>
                          <w:p w14:paraId="61A7A239" w14:textId="28E16AB1" w:rsidR="00EA5E61" w:rsidRPr="00EA5E61" w:rsidRDefault="00EA5E61" w:rsidP="00EA5E61">
                            <w:pPr>
                              <w:pStyle w:val="Caption"/>
                              <w:jc w:val="center"/>
                              <w:rPr>
                                <w:i w:val="0"/>
                                <w:iCs w:val="0"/>
                                <w:noProof/>
                              </w:rPr>
                            </w:pPr>
                            <w:r>
                              <w:t xml:space="preserve">Figure </w:t>
                            </w:r>
                            <w:fldSimple w:instr=" SEQ Figure \* ARABIC ">
                              <w:r w:rsidR="000B468D">
                                <w:rPr>
                                  <w:noProof/>
                                </w:rPr>
                                <w:t>7</w:t>
                              </w:r>
                            </w:fldSimple>
                            <w:r>
                              <w:t xml:space="preserve"> -- </w:t>
                            </w:r>
                            <w:r w:rsidRPr="00EA5E61">
                              <w:rPr>
                                <w:i w:val="0"/>
                                <w:iCs w:val="0"/>
                              </w:rPr>
                              <w:t>Changing prevalence of perfect-5th (left) and flat-2nd (right) by 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819A0" id="_x0000_s1033" type="#_x0000_t202" style="position:absolute;left:0;text-align:left;margin-left:0;margin-top:224.75pt;width:397.95pt;height:.0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LIGw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4+nt3WzKmaTY7HYa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" stroked="f">
                <v:textbox style="mso-fit-shape-to-text:t" inset="0,0,0,0">
                  <w:txbxContent>
                    <w:p w14:paraId="61A7A239" w14:textId="28E16AB1" w:rsidR="00EA5E61" w:rsidRPr="00EA5E61" w:rsidRDefault="00EA5E61" w:rsidP="00EA5E61">
                      <w:pPr>
                        <w:pStyle w:val="Caption"/>
                        <w:jc w:val="center"/>
                        <w:rPr>
                          <w:i w:val="0"/>
                          <w:iCs w:val="0"/>
                          <w:noProof/>
                        </w:rPr>
                      </w:pPr>
                      <w:r>
                        <w:t xml:space="preserve">Figure </w:t>
                      </w:r>
                      <w:fldSimple w:instr=" SEQ Figure \* ARABIC ">
                        <w:r w:rsidR="000B468D">
                          <w:rPr>
                            <w:noProof/>
                          </w:rPr>
                          <w:t>7</w:t>
                        </w:r>
                      </w:fldSimple>
                      <w:r>
                        <w:t xml:space="preserve"> -- </w:t>
                      </w:r>
                      <w:r w:rsidRPr="00EA5E61">
                        <w:rPr>
                          <w:i w:val="0"/>
                          <w:iCs w:val="0"/>
                        </w:rPr>
                        <w:t>Changing prevalence of perfect-5th (left) and flat-2nd (right) by era</w:t>
                      </w:r>
                    </w:p>
                  </w:txbxContent>
                </v:textbox>
                <w10:wrap type="topAndBottom"/>
              </v:shape>
            </w:pict>
          </mc:Fallback>
        </mc:AlternateContent>
      </w:r>
      <w:r>
        <w:rPr>
          <w:noProof/>
        </w:rPr>
        <w:drawing>
          <wp:anchor distT="0" distB="0" distL="114300" distR="114300" simplePos="0" relativeHeight="251933696" behindDoc="0" locked="0" layoutInCell="1" allowOverlap="1" wp14:anchorId="27189361" wp14:editId="173611FE">
            <wp:simplePos x="0" y="0"/>
            <wp:positionH relativeFrom="margin">
              <wp:align>left</wp:align>
            </wp:positionH>
            <wp:positionV relativeFrom="paragraph">
              <wp:posOffset>986901</wp:posOffset>
            </wp:positionV>
            <wp:extent cx="5053965" cy="1810385"/>
            <wp:effectExtent l="0" t="0" r="0" b="0"/>
            <wp:wrapTopAndBottom/>
            <wp:docPr id="445997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3965" cy="1810385"/>
                    </a:xfrm>
                    <a:prstGeom prst="rect">
                      <a:avLst/>
                    </a:prstGeom>
                    <a:noFill/>
                  </pic:spPr>
                </pic:pic>
              </a:graphicData>
            </a:graphic>
          </wp:anchor>
        </w:drawing>
      </w:r>
      <w:r w:rsidR="001C61D9">
        <w:t xml:space="preserve">We can also see trends in the </w:t>
      </w:r>
      <w:r w:rsidR="00E04FD1">
        <w:t xml:space="preserve">changing </w:t>
      </w:r>
      <w:r w:rsidR="001C61D9">
        <w:t xml:space="preserve">usage of </w:t>
      </w:r>
      <w:r w:rsidR="00E04FD1">
        <w:t xml:space="preserve">scale tones through eras.  </w:t>
      </w:r>
      <w:r w:rsidR="00E04FD1" w:rsidRPr="00007360">
        <w:rPr>
          <w:i/>
          <w:iCs/>
        </w:rPr>
        <w:t>Figure 7</w:t>
      </w:r>
      <w:r w:rsidR="00E04FD1">
        <w:t xml:space="preserve"> below contrasts the distribution of the</w:t>
      </w:r>
      <w:r w:rsidR="007B78A7" w:rsidRPr="007B78A7">
        <w:t xml:space="preserve"> </w:t>
      </w:r>
      <w:r w:rsidR="007B78A7">
        <w:t>perfect-5</w:t>
      </w:r>
      <w:r w:rsidR="007B78A7" w:rsidRPr="00E85C84">
        <w:rPr>
          <w:vertAlign w:val="superscript"/>
        </w:rPr>
        <w:t>th</w:t>
      </w:r>
      <w:r w:rsidR="007B78A7">
        <w:t xml:space="preserve"> (</w:t>
      </w:r>
      <w:r w:rsidR="00A31572">
        <w:t>left)</w:t>
      </w:r>
      <w:r w:rsidR="007B78A7">
        <w:t xml:space="preserve"> with the</w:t>
      </w:r>
      <w:r w:rsidR="00E04FD1">
        <w:t xml:space="preserve"> flat-2</w:t>
      </w:r>
      <w:r w:rsidR="00E04FD1" w:rsidRPr="00E04FD1">
        <w:rPr>
          <w:vertAlign w:val="superscript"/>
        </w:rPr>
        <w:t>nd</w:t>
      </w:r>
      <w:r w:rsidR="00E04FD1">
        <w:t xml:space="preserve"> note (</w:t>
      </w:r>
      <w:r w:rsidR="00A31572">
        <w:t>right</w:t>
      </w:r>
      <w:r w:rsidR="00E04FD1">
        <w:t>)</w:t>
      </w:r>
      <w:r w:rsidR="004D4C88">
        <w:t>.  Th</w:t>
      </w:r>
      <w:r w:rsidR="00C37A98">
        <w:t>ere are clear trends showing increasing usage of more challenging or sophisticated harmonic elements in later eras, at the expense of simpler</w:t>
      </w:r>
      <w:r w:rsidR="004C56D5">
        <w:t xml:space="preserve"> intervals.</w:t>
      </w:r>
    </w:p>
    <w:p w14:paraId="211096A4" w14:textId="270C2E41" w:rsidR="00CB5836" w:rsidRDefault="00CB5836" w:rsidP="00D77789"/>
    <w:p w14:paraId="0D188AD3" w14:textId="46135357" w:rsidR="00D77789" w:rsidRDefault="00EA5E61" w:rsidP="00D77789">
      <w:r w:rsidRPr="00AF5D6D">
        <w:rPr>
          <w:noProof/>
        </w:rPr>
        <w:drawing>
          <wp:anchor distT="0" distB="0" distL="114300" distR="114300" simplePos="0" relativeHeight="251862016" behindDoc="0" locked="0" layoutInCell="1" allowOverlap="1" wp14:anchorId="7820CEFB" wp14:editId="20C87EC1">
            <wp:simplePos x="0" y="0"/>
            <wp:positionH relativeFrom="margin">
              <wp:align>center</wp:align>
            </wp:positionH>
            <wp:positionV relativeFrom="paragraph">
              <wp:posOffset>962025</wp:posOffset>
            </wp:positionV>
            <wp:extent cx="3005455" cy="2373630"/>
            <wp:effectExtent l="0" t="0" r="4445"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5455" cy="2373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8096" behindDoc="0" locked="0" layoutInCell="1" allowOverlap="1" wp14:anchorId="3312EFF9" wp14:editId="26E64294">
                <wp:simplePos x="0" y="0"/>
                <wp:positionH relativeFrom="margin">
                  <wp:align>center</wp:align>
                </wp:positionH>
                <wp:positionV relativeFrom="paragraph">
                  <wp:posOffset>3371601</wp:posOffset>
                </wp:positionV>
                <wp:extent cx="4528820" cy="389255"/>
                <wp:effectExtent l="0" t="0" r="5080" b="0"/>
                <wp:wrapTopAndBottom/>
                <wp:docPr id="22" name="Text Box 22"/>
                <wp:cNvGraphicFramePr/>
                <a:graphic xmlns:a="http://schemas.openxmlformats.org/drawingml/2006/main">
                  <a:graphicData uri="http://schemas.microsoft.com/office/word/2010/wordprocessingShape">
                    <wps:wsp>
                      <wps:cNvSpPr txBox="1"/>
                      <wps:spPr>
                        <a:xfrm>
                          <a:off x="0" y="0"/>
                          <a:ext cx="4528820" cy="389255"/>
                        </a:xfrm>
                        <a:prstGeom prst="rect">
                          <a:avLst/>
                        </a:prstGeom>
                        <a:solidFill>
                          <a:prstClr val="white"/>
                        </a:solidFill>
                        <a:ln>
                          <a:noFill/>
                        </a:ln>
                      </wps:spPr>
                      <wps:txbx>
                        <w:txbxContent>
                          <w:p w14:paraId="1FDC5D34" w14:textId="7874A0F4" w:rsidR="00AF5D6D" w:rsidRPr="00AF5D6D" w:rsidRDefault="00AF5D6D" w:rsidP="00AF5D6D">
                            <w:pPr>
                              <w:pStyle w:val="Caption"/>
                              <w:jc w:val="center"/>
                              <w:rPr>
                                <w:i w:val="0"/>
                                <w:iCs w:val="0"/>
                              </w:rPr>
                            </w:pPr>
                            <w:r>
                              <w:t xml:space="preserve">Figure </w:t>
                            </w:r>
                            <w:fldSimple w:instr=" SEQ Figure \* ARABIC ">
                              <w:r w:rsidR="000B468D">
                                <w:rPr>
                                  <w:noProof/>
                                </w:rPr>
                                <w:t>8</w:t>
                              </w:r>
                            </w:fldSimple>
                            <w:r>
                              <w:t xml:space="preserve"> -- </w:t>
                            </w:r>
                            <w:r w:rsidRPr="00AF5D6D">
                              <w:rPr>
                                <w:i w:val="0"/>
                                <w:iCs w:val="0"/>
                              </w:rPr>
                              <w:t>Tone prevalence in performances of the same vs. different compositions</w:t>
                            </w:r>
                            <w:r w:rsidR="00664ED1">
                              <w:rPr>
                                <w:i w:val="0"/>
                                <w:iCs w:val="0"/>
                              </w:rPr>
                              <w:t>.  Blue and orange lines are very similar</w:t>
                            </w:r>
                            <w:r w:rsidR="002D5A69">
                              <w:rPr>
                                <w:i w:val="0"/>
                                <w:iCs w:val="0"/>
                              </w:rPr>
                              <w:t>, as unique performances of the same piece.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2EFF9" id="Text Box 22" o:spid="_x0000_s1034" type="#_x0000_t202" style="position:absolute;left:0;text-align:left;margin-left:0;margin-top:265.5pt;width:356.6pt;height:30.65pt;z-index:251908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" stroked="f">
                <v:textbox inset="0,0,0,0">
                  <w:txbxContent>
                    <w:p w14:paraId="1FDC5D34" w14:textId="7874A0F4" w:rsidR="00AF5D6D" w:rsidRPr="00AF5D6D" w:rsidRDefault="00AF5D6D" w:rsidP="00AF5D6D">
                      <w:pPr>
                        <w:pStyle w:val="Caption"/>
                        <w:jc w:val="center"/>
                        <w:rPr>
                          <w:i w:val="0"/>
                          <w:iCs w:val="0"/>
                        </w:rPr>
                      </w:pPr>
                      <w:r>
                        <w:t xml:space="preserve">Figure </w:t>
                      </w:r>
                      <w:fldSimple w:instr=" SEQ Figure \* ARABIC ">
                        <w:r w:rsidR="000B468D">
                          <w:rPr>
                            <w:noProof/>
                          </w:rPr>
                          <w:t>8</w:t>
                        </w:r>
                      </w:fldSimple>
                      <w:r>
                        <w:t xml:space="preserve"> -- </w:t>
                      </w:r>
                      <w:r w:rsidRPr="00AF5D6D">
                        <w:rPr>
                          <w:i w:val="0"/>
                          <w:iCs w:val="0"/>
                        </w:rPr>
                        <w:t>Tone prevalence in performances of the same vs. different compositions</w:t>
                      </w:r>
                      <w:r w:rsidR="00664ED1">
                        <w:rPr>
                          <w:i w:val="0"/>
                          <w:iCs w:val="0"/>
                        </w:rPr>
                        <w:t>.  Blue and orange lines are very similar</w:t>
                      </w:r>
                      <w:r w:rsidR="002D5A69">
                        <w:rPr>
                          <w:i w:val="0"/>
                          <w:iCs w:val="0"/>
                        </w:rPr>
                        <w:t>, as unique performances of the same piece.</w:t>
                      </w:r>
                    </w:p>
                  </w:txbxContent>
                </v:textbox>
                <w10:wrap type="topAndBottom" anchorx="margin"/>
              </v:shape>
            </w:pict>
          </mc:Fallback>
        </mc:AlternateContent>
      </w:r>
      <w:r w:rsidR="00687B35">
        <w:t>A</w:t>
      </w:r>
      <w:r w:rsidR="008B1341">
        <w:t>nother</w:t>
      </w:r>
      <w:r w:rsidR="00687B35">
        <w:t xml:space="preserve"> insight can be gained by comparing two different performances of the same piece (songs 19 and 20</w:t>
      </w:r>
      <w:r w:rsidR="00931B9D">
        <w:t xml:space="preserve">, A. Scriabin </w:t>
      </w:r>
      <w:r w:rsidR="00931B9D" w:rsidRPr="00931B9D">
        <w:rPr>
          <w:i/>
          <w:iCs/>
        </w:rPr>
        <w:t>Sonata #2</w:t>
      </w:r>
      <w:r w:rsidR="00756DB4">
        <w:rPr>
          <w:i/>
          <w:iCs/>
        </w:rPr>
        <w:t>,</w:t>
      </w:r>
      <w:r w:rsidR="00756DB4" w:rsidRPr="00756DB4">
        <w:t xml:space="preserve"> performed by different competitors in 2017 and 201</w:t>
      </w:r>
      <w:r w:rsidR="00EC6E11">
        <w:t>8</w:t>
      </w:r>
      <w:r w:rsidR="00687B35">
        <w:t xml:space="preserve">) against </w:t>
      </w:r>
      <w:r w:rsidR="003817E8">
        <w:t>a different piece by the same composer (song 21</w:t>
      </w:r>
      <w:r w:rsidR="00931B9D">
        <w:t xml:space="preserve">, A Scriabin </w:t>
      </w:r>
      <w:r w:rsidR="00931B9D" w:rsidRPr="00931B9D">
        <w:rPr>
          <w:i/>
          <w:iCs/>
        </w:rPr>
        <w:t>Sonata #3</w:t>
      </w:r>
      <w:r w:rsidR="0020795D" w:rsidRPr="0020795D">
        <w:t>, performed in 2018</w:t>
      </w:r>
      <w:r w:rsidR="003817E8">
        <w:t>).</w:t>
      </w:r>
      <w:r w:rsidR="00931B9D">
        <w:t xml:space="preserve">  We can see the different harmonic </w:t>
      </w:r>
      <w:r w:rsidR="00931B9D">
        <w:lastRenderedPageBreak/>
        <w:t xml:space="preserve">“fingerprint” of each piece in </w:t>
      </w:r>
      <w:r w:rsidR="00931B9D" w:rsidRPr="00FA127F">
        <w:rPr>
          <w:i/>
          <w:iCs/>
        </w:rPr>
        <w:t xml:space="preserve">Figure </w:t>
      </w:r>
      <w:r w:rsidR="0020795D">
        <w:rPr>
          <w:i/>
          <w:iCs/>
        </w:rPr>
        <w:t>8</w:t>
      </w:r>
      <w:r w:rsidR="00931B9D">
        <w:t xml:space="preserve"> below</w:t>
      </w:r>
      <w:r w:rsidR="00AF5D6D">
        <w:t>.  Sonata #3 has much higher use of the natural 5</w:t>
      </w:r>
      <w:r w:rsidR="00AF5D6D" w:rsidRPr="00AF5D6D">
        <w:rPr>
          <w:vertAlign w:val="superscript"/>
        </w:rPr>
        <w:t>th</w:t>
      </w:r>
      <w:r w:rsidR="00AF5D6D">
        <w:t xml:space="preserve"> and 6</w:t>
      </w:r>
      <w:r w:rsidR="00AF5D6D" w:rsidRPr="00AF5D6D">
        <w:rPr>
          <w:vertAlign w:val="superscript"/>
        </w:rPr>
        <w:t>th</w:t>
      </w:r>
      <w:r w:rsidR="00AF5D6D">
        <w:t xml:space="preserve"> tones, and much lower use of the 2</w:t>
      </w:r>
      <w:r w:rsidR="00AF5D6D" w:rsidRPr="00AF5D6D">
        <w:rPr>
          <w:vertAlign w:val="superscript"/>
        </w:rPr>
        <w:t>nd</w:t>
      </w:r>
      <w:r w:rsidR="00AF5D6D">
        <w:t>.</w:t>
      </w:r>
      <w:r w:rsidR="00553618">
        <w:t xml:space="preserve">  Without conducting statistically rigorous study, the analysis suggests we can distinguish unique compositions by these 12 features.</w:t>
      </w:r>
    </w:p>
    <w:p w14:paraId="74C4F028" w14:textId="253D2616" w:rsidR="00A103F3" w:rsidRDefault="00D91877" w:rsidP="00D77789">
      <w:r w:rsidRPr="00646445">
        <w:rPr>
          <w:noProof/>
        </w:rPr>
        <w:drawing>
          <wp:anchor distT="0" distB="0" distL="114300" distR="114300" simplePos="0" relativeHeight="251916288" behindDoc="0" locked="0" layoutInCell="1" allowOverlap="1" wp14:anchorId="454F45A8" wp14:editId="35EACD9E">
            <wp:simplePos x="0" y="0"/>
            <wp:positionH relativeFrom="margin">
              <wp:align>center</wp:align>
            </wp:positionH>
            <wp:positionV relativeFrom="paragraph">
              <wp:posOffset>1176683</wp:posOffset>
            </wp:positionV>
            <wp:extent cx="4699000" cy="2898775"/>
            <wp:effectExtent l="0" t="0" r="6350" b="0"/>
            <wp:wrapTopAndBottom/>
            <wp:docPr id="877406228" name="Picture 877406228">
              <a:extLst xmlns:a="http://schemas.openxmlformats.org/drawingml/2006/main">
                <a:ext uri="{FF2B5EF4-FFF2-40B4-BE49-F238E27FC236}">
                  <a16:creationId xmlns:a16="http://schemas.microsoft.com/office/drawing/2014/main" id="{C7F742DE-34D8-9689-DC7B-96B94F951B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F742DE-34D8-9689-DC7B-96B94F951B0A}"/>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699000" cy="2898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18336" behindDoc="0" locked="0" layoutInCell="1" allowOverlap="1" wp14:anchorId="292210CF" wp14:editId="497F3EEA">
                <wp:simplePos x="0" y="0"/>
                <wp:positionH relativeFrom="margin">
                  <wp:align>right</wp:align>
                </wp:positionH>
                <wp:positionV relativeFrom="paragraph">
                  <wp:posOffset>4166870</wp:posOffset>
                </wp:positionV>
                <wp:extent cx="5017135" cy="635"/>
                <wp:effectExtent l="0" t="0" r="0" b="0"/>
                <wp:wrapTopAndBottom/>
                <wp:docPr id="926508900" name="Text Box 1"/>
                <wp:cNvGraphicFramePr/>
                <a:graphic xmlns:a="http://schemas.openxmlformats.org/drawingml/2006/main">
                  <a:graphicData uri="http://schemas.microsoft.com/office/word/2010/wordprocessingShape">
                    <wps:wsp>
                      <wps:cNvSpPr txBox="1"/>
                      <wps:spPr>
                        <a:xfrm>
                          <a:off x="0" y="0"/>
                          <a:ext cx="5017135" cy="635"/>
                        </a:xfrm>
                        <a:prstGeom prst="rect">
                          <a:avLst/>
                        </a:prstGeom>
                        <a:solidFill>
                          <a:prstClr val="white"/>
                        </a:solidFill>
                        <a:ln>
                          <a:noFill/>
                        </a:ln>
                      </wps:spPr>
                      <wps:txbx>
                        <w:txbxContent>
                          <w:p w14:paraId="6326D3CB" w14:textId="795F3C8C" w:rsidR="00646445" w:rsidRPr="00646445" w:rsidRDefault="00646445" w:rsidP="00646445">
                            <w:pPr>
                              <w:pStyle w:val="Caption"/>
                              <w:spacing w:after="0"/>
                              <w:jc w:val="center"/>
                              <w:rPr>
                                <w:i w:val="0"/>
                                <w:iCs w:val="0"/>
                              </w:rPr>
                            </w:pPr>
                            <w:r>
                              <w:t xml:space="preserve">Figure </w:t>
                            </w:r>
                            <w:fldSimple w:instr=" SEQ Figure \* ARABIC ">
                              <w:r w:rsidR="000B468D">
                                <w:rPr>
                                  <w:noProof/>
                                </w:rPr>
                                <w:t>9</w:t>
                              </w:r>
                            </w:fldSimple>
                            <w:r>
                              <w:t xml:space="preserve"> --</w:t>
                            </w:r>
                            <w:r w:rsidRPr="00646445">
                              <w:rPr>
                                <w:i w:val="0"/>
                                <w:iCs w:val="0"/>
                              </w:rPr>
                              <w:t xml:space="preserve"> Scale Tone Correlation shows low correlation (white cells),</w:t>
                            </w:r>
                          </w:p>
                          <w:p w14:paraId="06B7188A" w14:textId="006D7290" w:rsidR="00646445" w:rsidRPr="00646445" w:rsidRDefault="00646445" w:rsidP="00646445">
                            <w:pPr>
                              <w:pStyle w:val="Caption"/>
                              <w:spacing w:after="0"/>
                              <w:jc w:val="center"/>
                              <w:rPr>
                                <w:i w:val="0"/>
                                <w:iCs w:val="0"/>
                              </w:rPr>
                            </w:pPr>
                            <w:r w:rsidRPr="00646445">
                              <w:rPr>
                                <w:i w:val="0"/>
                                <w:iCs w:val="0"/>
                              </w:rPr>
                              <w:t xml:space="preserve">especially </w:t>
                            </w:r>
                            <w:r w:rsidR="00EA5E61">
                              <w:rPr>
                                <w:i w:val="0"/>
                                <w:iCs w:val="0"/>
                              </w:rPr>
                              <w:t xml:space="preserve">for </w:t>
                            </w:r>
                            <w:r w:rsidR="00D91877">
                              <w:rPr>
                                <w:i w:val="0"/>
                                <w:iCs w:val="0"/>
                              </w:rPr>
                              <w:t xml:space="preserve">adjacent </w:t>
                            </w:r>
                            <w:r w:rsidR="00EA5E61">
                              <w:rPr>
                                <w:i w:val="0"/>
                                <w:iCs w:val="0"/>
                              </w:rPr>
                              <w:t xml:space="preserve">discordant tones </w:t>
                            </w:r>
                            <w:r w:rsidR="00053A40">
                              <w:rPr>
                                <w:i w:val="0"/>
                                <w:iCs w:val="0"/>
                                <w:noProof/>
                              </w:rPr>
                              <w:t>one half-step apart</w:t>
                            </w:r>
                            <w:r w:rsidRPr="00646445">
                              <w:rPr>
                                <w:i w:val="0"/>
                                <w:iCs w:val="0"/>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2210CF" id="_x0000_s1035" type="#_x0000_t202" style="position:absolute;left:0;text-align:left;margin-left:343.85pt;margin-top:328.1pt;width:395.05pt;height:.05pt;z-index:251918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" stroked="f">
                <v:textbox style="mso-fit-shape-to-text:t" inset="0,0,0,0">
                  <w:txbxContent>
                    <w:p w14:paraId="6326D3CB" w14:textId="795F3C8C" w:rsidR="00646445" w:rsidRPr="00646445" w:rsidRDefault="00646445" w:rsidP="00646445">
                      <w:pPr>
                        <w:pStyle w:val="Caption"/>
                        <w:spacing w:after="0"/>
                        <w:jc w:val="center"/>
                        <w:rPr>
                          <w:i w:val="0"/>
                          <w:iCs w:val="0"/>
                        </w:rPr>
                      </w:pPr>
                      <w:r>
                        <w:t xml:space="preserve">Figure </w:t>
                      </w:r>
                      <w:fldSimple w:instr=" SEQ Figure \* ARABIC ">
                        <w:r w:rsidR="000B468D">
                          <w:rPr>
                            <w:noProof/>
                          </w:rPr>
                          <w:t>9</w:t>
                        </w:r>
                      </w:fldSimple>
                      <w:r>
                        <w:t xml:space="preserve"> --</w:t>
                      </w:r>
                      <w:r w:rsidRPr="00646445">
                        <w:rPr>
                          <w:i w:val="0"/>
                          <w:iCs w:val="0"/>
                        </w:rPr>
                        <w:t xml:space="preserve"> Scale Tone Correlation shows low correlation (white cells),</w:t>
                      </w:r>
                    </w:p>
                    <w:p w14:paraId="06B7188A" w14:textId="006D7290" w:rsidR="00646445" w:rsidRPr="00646445" w:rsidRDefault="00646445" w:rsidP="00646445">
                      <w:pPr>
                        <w:pStyle w:val="Caption"/>
                        <w:spacing w:after="0"/>
                        <w:jc w:val="center"/>
                        <w:rPr>
                          <w:i w:val="0"/>
                          <w:iCs w:val="0"/>
                        </w:rPr>
                      </w:pPr>
                      <w:r w:rsidRPr="00646445">
                        <w:rPr>
                          <w:i w:val="0"/>
                          <w:iCs w:val="0"/>
                        </w:rPr>
                        <w:t xml:space="preserve">especially </w:t>
                      </w:r>
                      <w:r w:rsidR="00EA5E61">
                        <w:rPr>
                          <w:i w:val="0"/>
                          <w:iCs w:val="0"/>
                        </w:rPr>
                        <w:t xml:space="preserve">for </w:t>
                      </w:r>
                      <w:r w:rsidR="00D91877">
                        <w:rPr>
                          <w:i w:val="0"/>
                          <w:iCs w:val="0"/>
                        </w:rPr>
                        <w:t xml:space="preserve">adjacent </w:t>
                      </w:r>
                      <w:r w:rsidR="00EA5E61">
                        <w:rPr>
                          <w:i w:val="0"/>
                          <w:iCs w:val="0"/>
                        </w:rPr>
                        <w:t xml:space="preserve">discordant tones </w:t>
                      </w:r>
                      <w:r w:rsidR="00053A40">
                        <w:rPr>
                          <w:i w:val="0"/>
                          <w:iCs w:val="0"/>
                          <w:noProof/>
                        </w:rPr>
                        <w:t>one half-step apart</w:t>
                      </w:r>
                      <w:r w:rsidRPr="00646445">
                        <w:rPr>
                          <w:i w:val="0"/>
                          <w:iCs w:val="0"/>
                          <w:noProof/>
                        </w:rPr>
                        <w:t>.</w:t>
                      </w:r>
                    </w:p>
                  </w:txbxContent>
                </v:textbox>
                <w10:wrap type="topAndBottom" anchorx="margin"/>
              </v:shape>
            </w:pict>
          </mc:Fallback>
        </mc:AlternateContent>
      </w:r>
      <w:r w:rsidR="00007360">
        <w:t>Finally, in</w:t>
      </w:r>
      <w:r w:rsidR="00A103F3">
        <w:t xml:space="preserve"> </w:t>
      </w:r>
      <w:r w:rsidR="006A742D" w:rsidRPr="006A742D">
        <w:rPr>
          <w:i/>
          <w:iCs/>
        </w:rPr>
        <w:t xml:space="preserve">Figure </w:t>
      </w:r>
      <w:r w:rsidR="00007360">
        <w:rPr>
          <w:i/>
          <w:iCs/>
        </w:rPr>
        <w:t>9</w:t>
      </w:r>
      <w:r w:rsidR="00A103F3">
        <w:t xml:space="preserve"> we can see the feature correlation for all 12 scale tones across the entire dataset.</w:t>
      </w:r>
      <w:r w:rsidR="008A4587">
        <w:t xml:space="preserve"> </w:t>
      </w:r>
      <w:r w:rsidR="005F74C0">
        <w:t xml:space="preserve"> </w:t>
      </w:r>
      <w:r w:rsidR="008A4587">
        <w:t xml:space="preserve">The </w:t>
      </w:r>
      <w:r w:rsidR="005F74C0">
        <w:t>“</w:t>
      </w:r>
      <w:r w:rsidR="008A4587">
        <w:t>checkerboard</w:t>
      </w:r>
      <w:r w:rsidR="005F74C0">
        <w:t>”</w:t>
      </w:r>
      <w:r w:rsidR="008A4587">
        <w:t xml:space="preserve"> pattern indicates that tones a half-step apart do not commonly occur at high rates together</w:t>
      </w:r>
      <w:r w:rsidR="00EE0CA2">
        <w:t xml:space="preserve"> (lighter cells are negative correlation), which is musically logical as </w:t>
      </w:r>
      <w:r w:rsidR="00C948F4">
        <w:t>any pair of adjacent tones sounds discordant.</w:t>
      </w:r>
    </w:p>
    <w:p w14:paraId="21CD95CE" w14:textId="0BDF0603" w:rsidR="00A722AB" w:rsidRDefault="003324E9" w:rsidP="00D77789">
      <w:r>
        <w:t xml:space="preserve">These analyses </w:t>
      </w:r>
      <w:r w:rsidR="00F17F6E">
        <w:t>indicate</w:t>
      </w:r>
      <w:r>
        <w:t xml:space="preserve"> this feature-set is reasonable</w:t>
      </w:r>
      <w:r w:rsidR="00F17F6E">
        <w:t>,</w:t>
      </w:r>
      <w:r>
        <w:t xml:space="preserve"> to proceed to modeling.</w:t>
      </w:r>
    </w:p>
    <w:p w14:paraId="3951CCBD" w14:textId="57D921A2" w:rsidR="00F670E2" w:rsidRDefault="00F670E2" w:rsidP="00F73285">
      <w:pPr>
        <w:pStyle w:val="Heading1"/>
      </w:pPr>
      <w:r>
        <w:t>Models &amp; Tuning</w:t>
      </w:r>
    </w:p>
    <w:p w14:paraId="598F35D7" w14:textId="5726CDAD" w:rsidR="00F670E2" w:rsidRDefault="00F73285" w:rsidP="00F670E2">
      <w:pPr>
        <w:spacing w:after="160" w:line="259" w:lineRule="auto"/>
        <w:jc w:val="left"/>
      </w:pPr>
      <w:r>
        <w:t>After splitting the data</w:t>
      </w:r>
      <w:r w:rsidR="00267B94">
        <w:t xml:space="preserve"> 80/20 into Training and Test datasets, </w:t>
      </w:r>
      <w:r w:rsidR="0062104D">
        <w:t>7</w:t>
      </w:r>
      <w:r>
        <w:t xml:space="preserve"> different models </w:t>
      </w:r>
      <w:r w:rsidR="00E57855">
        <w:t xml:space="preserve">were trained </w:t>
      </w:r>
      <w:r>
        <w:t>to</w:t>
      </w:r>
      <w:r w:rsidR="00267B94">
        <w:t xml:space="preserve"> classify</w:t>
      </w:r>
      <w:r w:rsidR="00D04CB4">
        <w:t xml:space="preserve"> the musical pieces into eras.</w:t>
      </w:r>
      <w:r w:rsidR="00F516A5">
        <w:t xml:space="preserve">  Each model was trained with </w:t>
      </w:r>
      <w:r w:rsidR="0062104D">
        <w:t>10-fold cross-validation from the Training set.</w:t>
      </w:r>
    </w:p>
    <w:p w14:paraId="6329A009" w14:textId="7D57F066" w:rsidR="00CA3ACA" w:rsidRDefault="009074B4" w:rsidP="00CA3ACA">
      <w:pPr>
        <w:pStyle w:val="ListParagraph"/>
        <w:numPr>
          <w:ilvl w:val="0"/>
          <w:numId w:val="50"/>
        </w:numPr>
        <w:spacing w:after="160" w:line="259" w:lineRule="auto"/>
        <w:jc w:val="left"/>
      </w:pPr>
      <w:r>
        <w:t>Logistic Regression</w:t>
      </w:r>
      <w:r w:rsidR="00E13D2C">
        <w:t xml:space="preserve"> (family = gaussian)</w:t>
      </w:r>
    </w:p>
    <w:p w14:paraId="139544A0" w14:textId="52A2239A" w:rsidR="009074B4" w:rsidRDefault="009074B4" w:rsidP="00CA3ACA">
      <w:pPr>
        <w:pStyle w:val="ListParagraph"/>
        <w:numPr>
          <w:ilvl w:val="0"/>
          <w:numId w:val="50"/>
        </w:numPr>
        <w:spacing w:after="160" w:line="259" w:lineRule="auto"/>
        <w:jc w:val="left"/>
      </w:pPr>
      <w:r>
        <w:t>Linear Discriminant Analysis</w:t>
      </w:r>
    </w:p>
    <w:p w14:paraId="3DAC8741" w14:textId="4CDD3F18" w:rsidR="009074B4" w:rsidRDefault="009074B4" w:rsidP="00CA3ACA">
      <w:pPr>
        <w:pStyle w:val="ListParagraph"/>
        <w:numPr>
          <w:ilvl w:val="0"/>
          <w:numId w:val="50"/>
        </w:numPr>
        <w:spacing w:after="160" w:line="259" w:lineRule="auto"/>
        <w:jc w:val="left"/>
      </w:pPr>
      <w:r>
        <w:t>Quadratic Discriminant Analysis</w:t>
      </w:r>
      <w:r w:rsidR="00E13D2C">
        <w:t xml:space="preserve"> (method = mle)</w:t>
      </w:r>
    </w:p>
    <w:p w14:paraId="34FB77C0" w14:textId="09F0A313" w:rsidR="00671E2B" w:rsidRDefault="00671E2B" w:rsidP="00CA3ACA">
      <w:pPr>
        <w:pStyle w:val="ListParagraph"/>
        <w:numPr>
          <w:ilvl w:val="0"/>
          <w:numId w:val="50"/>
        </w:numPr>
        <w:spacing w:after="160" w:line="259" w:lineRule="auto"/>
        <w:jc w:val="left"/>
      </w:pPr>
      <w:r>
        <w:t xml:space="preserve">KNN </w:t>
      </w:r>
      <w:r w:rsidR="00D93101">
        <w:t>(</w:t>
      </w:r>
      <w:r>
        <w:t>k=3</w:t>
      </w:r>
      <w:r w:rsidR="00D93101">
        <w:t>)</w:t>
      </w:r>
    </w:p>
    <w:p w14:paraId="6D92006C" w14:textId="182961E9" w:rsidR="00671E2B" w:rsidRDefault="00671E2B" w:rsidP="00CA3ACA">
      <w:pPr>
        <w:pStyle w:val="ListParagraph"/>
        <w:numPr>
          <w:ilvl w:val="0"/>
          <w:numId w:val="50"/>
        </w:numPr>
        <w:spacing w:after="160" w:line="259" w:lineRule="auto"/>
        <w:jc w:val="left"/>
      </w:pPr>
      <w:r>
        <w:lastRenderedPageBreak/>
        <w:t xml:space="preserve">Random Forest </w:t>
      </w:r>
      <w:r w:rsidR="00D93101">
        <w:t>(</w:t>
      </w:r>
      <w:r>
        <w:t>ntrees=500</w:t>
      </w:r>
      <w:r w:rsidR="00D93101">
        <w:t>)</w:t>
      </w:r>
    </w:p>
    <w:p w14:paraId="70DDA694" w14:textId="40BBF258" w:rsidR="00D93101" w:rsidRDefault="00DF1C30" w:rsidP="00D93101">
      <w:pPr>
        <w:pStyle w:val="ListParagraph"/>
        <w:numPr>
          <w:ilvl w:val="0"/>
          <w:numId w:val="50"/>
        </w:numPr>
        <w:spacing w:after="160" w:line="259" w:lineRule="auto"/>
        <w:jc w:val="left"/>
      </w:pPr>
      <w:r>
        <w:t xml:space="preserve">Boosting </w:t>
      </w:r>
      <w:r w:rsidR="0028134B">
        <w:t>using the Caret package (as gbm() multiclass boosting is broken)</w:t>
      </w:r>
    </w:p>
    <w:p w14:paraId="715ADE96" w14:textId="57E80532" w:rsidR="00D93101" w:rsidRDefault="00D93101" w:rsidP="00D93101">
      <w:pPr>
        <w:spacing w:after="160" w:line="259" w:lineRule="auto"/>
        <w:jc w:val="left"/>
      </w:pPr>
      <w:r>
        <w:t xml:space="preserve">For the KNN model, </w:t>
      </w:r>
      <w:r w:rsidR="00C452E9">
        <w:t>I</w:t>
      </w:r>
      <w:r>
        <w:t xml:space="preserve"> investigated various values of k.</w:t>
      </w:r>
      <w:r w:rsidR="008428AD">
        <w:t xml:space="preserve">  Best results were obtained with k=1 and k=3.  As some individual data points in </w:t>
      </w:r>
      <w:r w:rsidR="00C452E9">
        <w:t xml:space="preserve">the </w:t>
      </w:r>
      <w:r w:rsidR="008428AD">
        <w:t>dataset are repeated</w:t>
      </w:r>
      <w:r w:rsidR="00C452E9">
        <w:t xml:space="preserve"> performances of the same piece</w:t>
      </w:r>
      <w:r w:rsidR="008428AD">
        <w:t xml:space="preserve">, we </w:t>
      </w:r>
      <w:r w:rsidR="00616820">
        <w:t xml:space="preserve">chose k=3 to avoid  </w:t>
      </w:r>
      <w:r w:rsidR="00B35C45">
        <w:t>any</w:t>
      </w:r>
      <w:r w:rsidR="00616820">
        <w:t xml:space="preserve"> “</w:t>
      </w:r>
      <w:r w:rsidR="00B35C45">
        <w:t xml:space="preserve">single </w:t>
      </w:r>
      <w:r w:rsidR="00616820">
        <w:t>matching data</w:t>
      </w:r>
      <w:r w:rsidR="00B35C45">
        <w:t xml:space="preserve"> point</w:t>
      </w:r>
      <w:r w:rsidR="00616820">
        <w:t>” occurrences between Test and Train</w:t>
      </w:r>
      <w:r w:rsidR="00B35C45">
        <w:t>ing</w:t>
      </w:r>
      <w:r w:rsidR="00616820">
        <w:t xml:space="preserve"> </w:t>
      </w:r>
      <w:r w:rsidR="00D93944">
        <w:t>causing</w:t>
      </w:r>
      <w:r w:rsidR="00616820">
        <w:t xml:space="preserve"> the model </w:t>
      </w:r>
      <w:r w:rsidR="00D93944">
        <w:t>to have</w:t>
      </w:r>
      <w:r w:rsidR="00616820">
        <w:t xml:space="preserve"> artificially </w:t>
      </w:r>
      <w:r w:rsidR="00D93944">
        <w:t>high accuracy</w:t>
      </w:r>
      <w:r w:rsidR="00616820">
        <w:t>.</w:t>
      </w:r>
    </w:p>
    <w:p w14:paraId="5C025E80" w14:textId="59F5112E" w:rsidR="00616820" w:rsidRDefault="00692234" w:rsidP="00D93101">
      <w:pPr>
        <w:spacing w:after="160" w:line="259" w:lineRule="auto"/>
        <w:jc w:val="left"/>
      </w:pPr>
      <w:r w:rsidRPr="00B448BD">
        <w:rPr>
          <w:noProof/>
        </w:rPr>
        <w:drawing>
          <wp:anchor distT="0" distB="0" distL="114300" distR="114300" simplePos="0" relativeHeight="251910144" behindDoc="0" locked="0" layoutInCell="1" allowOverlap="1" wp14:anchorId="045154A0" wp14:editId="3E22B04C">
            <wp:simplePos x="0" y="0"/>
            <wp:positionH relativeFrom="margin">
              <wp:align>center</wp:align>
            </wp:positionH>
            <wp:positionV relativeFrom="paragraph">
              <wp:posOffset>645133</wp:posOffset>
            </wp:positionV>
            <wp:extent cx="3269615" cy="1687195"/>
            <wp:effectExtent l="0" t="0" r="6985"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9615" cy="1687195"/>
                    </a:xfrm>
                    <a:prstGeom prst="rect">
                      <a:avLst/>
                    </a:prstGeom>
                  </pic:spPr>
                </pic:pic>
              </a:graphicData>
            </a:graphic>
            <wp14:sizeRelH relativeFrom="margin">
              <wp14:pctWidth>0</wp14:pctWidth>
            </wp14:sizeRelH>
            <wp14:sizeRelV relativeFrom="margin">
              <wp14:pctHeight>0</wp14:pctHeight>
            </wp14:sizeRelV>
          </wp:anchor>
        </w:drawing>
      </w:r>
      <w:r w:rsidR="00B448BD">
        <w:rPr>
          <w:noProof/>
        </w:rPr>
        <mc:AlternateContent>
          <mc:Choice Requires="wps">
            <w:drawing>
              <wp:anchor distT="0" distB="0" distL="114300" distR="114300" simplePos="0" relativeHeight="251694080" behindDoc="0" locked="0" layoutInCell="1" allowOverlap="1" wp14:anchorId="648BBAF2" wp14:editId="5E571393">
                <wp:simplePos x="0" y="0"/>
                <wp:positionH relativeFrom="margin">
                  <wp:posOffset>711504</wp:posOffset>
                </wp:positionH>
                <wp:positionV relativeFrom="paragraph">
                  <wp:posOffset>2386496</wp:posOffset>
                </wp:positionV>
                <wp:extent cx="3572510" cy="142875"/>
                <wp:effectExtent l="0" t="0" r="8890" b="9525"/>
                <wp:wrapTopAndBottom/>
                <wp:docPr id="26" name="Text Box 26"/>
                <wp:cNvGraphicFramePr/>
                <a:graphic xmlns:a="http://schemas.openxmlformats.org/drawingml/2006/main">
                  <a:graphicData uri="http://schemas.microsoft.com/office/word/2010/wordprocessingShape">
                    <wps:wsp>
                      <wps:cNvSpPr txBox="1"/>
                      <wps:spPr>
                        <a:xfrm>
                          <a:off x="0" y="0"/>
                          <a:ext cx="3572510" cy="142875"/>
                        </a:xfrm>
                        <a:prstGeom prst="rect">
                          <a:avLst/>
                        </a:prstGeom>
                        <a:solidFill>
                          <a:prstClr val="white"/>
                        </a:solidFill>
                        <a:ln>
                          <a:noFill/>
                        </a:ln>
                      </wps:spPr>
                      <wps:txbx>
                        <w:txbxContent>
                          <w:p w14:paraId="6A893A91" w14:textId="348F464C" w:rsidR="00B448BD" w:rsidRPr="00B448BD" w:rsidRDefault="00B448BD" w:rsidP="00B448BD">
                            <w:pPr>
                              <w:pStyle w:val="Caption"/>
                              <w:jc w:val="center"/>
                              <w:rPr>
                                <w:i w:val="0"/>
                                <w:iCs w:val="0"/>
                              </w:rPr>
                            </w:pPr>
                            <w:r>
                              <w:t xml:space="preserve">Figure </w:t>
                            </w:r>
                            <w:fldSimple w:instr=" SEQ Figure \* ARABIC ">
                              <w:r w:rsidR="000B468D">
                                <w:rPr>
                                  <w:noProof/>
                                </w:rPr>
                                <w:t>10</w:t>
                              </w:r>
                            </w:fldSimple>
                            <w:r>
                              <w:t xml:space="preserve"> -- </w:t>
                            </w:r>
                            <w:r w:rsidRPr="00B448BD">
                              <w:rPr>
                                <w:i w:val="0"/>
                                <w:iCs w:val="0"/>
                              </w:rPr>
                              <w:t>Training Error vs. # of Random Forest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BBAF2" id="Text Box 26" o:spid="_x0000_s1036" type="#_x0000_t202" style="position:absolute;margin-left:56pt;margin-top:187.9pt;width:281.3pt;height:11.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" stroked="f">
                <v:textbox inset="0,0,0,0">
                  <w:txbxContent>
                    <w:p w14:paraId="6A893A91" w14:textId="348F464C" w:rsidR="00B448BD" w:rsidRPr="00B448BD" w:rsidRDefault="00B448BD" w:rsidP="00B448BD">
                      <w:pPr>
                        <w:pStyle w:val="Caption"/>
                        <w:jc w:val="center"/>
                        <w:rPr>
                          <w:i w:val="0"/>
                          <w:iCs w:val="0"/>
                        </w:rPr>
                      </w:pPr>
                      <w:r>
                        <w:t xml:space="preserve">Figure </w:t>
                      </w:r>
                      <w:fldSimple w:instr=" SEQ Figure \* ARABIC ">
                        <w:r w:rsidR="000B468D">
                          <w:rPr>
                            <w:noProof/>
                          </w:rPr>
                          <w:t>10</w:t>
                        </w:r>
                      </w:fldSimple>
                      <w:r>
                        <w:t xml:space="preserve"> -- </w:t>
                      </w:r>
                      <w:r w:rsidRPr="00B448BD">
                        <w:rPr>
                          <w:i w:val="0"/>
                          <w:iCs w:val="0"/>
                        </w:rPr>
                        <w:t>Training Error vs. # of Random Forest trees</w:t>
                      </w:r>
                    </w:p>
                  </w:txbxContent>
                </v:textbox>
                <w10:wrap type="topAndBottom" anchorx="margin"/>
              </v:shape>
            </w:pict>
          </mc:Fallback>
        </mc:AlternateContent>
      </w:r>
      <w:r w:rsidR="00616820">
        <w:t xml:space="preserve">For the Random Forest, </w:t>
      </w:r>
      <w:r w:rsidR="00C452E9">
        <w:t>I</w:t>
      </w:r>
      <w:r w:rsidR="006508D5">
        <w:t xml:space="preserve"> experimented with the number of trees as shown in </w:t>
      </w:r>
      <w:r w:rsidR="006508D5" w:rsidRPr="006A742D">
        <w:rPr>
          <w:i/>
          <w:iCs/>
        </w:rPr>
        <w:t xml:space="preserve">Figure </w:t>
      </w:r>
      <w:r w:rsidR="006A742D" w:rsidRPr="006A742D">
        <w:rPr>
          <w:i/>
          <w:iCs/>
        </w:rPr>
        <w:t>8</w:t>
      </w:r>
      <w:r w:rsidR="006508D5">
        <w:t xml:space="preserve">.  This parameter had </w:t>
      </w:r>
      <w:r w:rsidR="00D655B4">
        <w:t>marginal impact on the performance</w:t>
      </w:r>
      <w:r w:rsidR="00C452E9">
        <w:t>; I</w:t>
      </w:r>
      <w:r w:rsidR="00D655B4">
        <w:t xml:space="preserve"> selected n=500 (the default) as it was slightly superior to other settings.</w:t>
      </w:r>
    </w:p>
    <w:p w14:paraId="19468E83" w14:textId="121F8760" w:rsidR="00AE3297" w:rsidRDefault="00866BB3" w:rsidP="00D93101">
      <w:pPr>
        <w:spacing w:after="160" w:line="259" w:lineRule="auto"/>
        <w:jc w:val="left"/>
      </w:pPr>
      <w:r>
        <w:t>For the Boosting model, we used the Car</w:t>
      </w:r>
      <w:r w:rsidR="0059109C">
        <w:t>e</w:t>
      </w:r>
      <w:r>
        <w:t>t package in R.</w:t>
      </w:r>
      <w:r w:rsidR="009F7509">
        <w:t xml:space="preserve">  The Train() function produced a recommended n.trees = 500 and </w:t>
      </w:r>
      <w:r w:rsidR="006C04A8">
        <w:t>interaction.depth = 3.</w:t>
      </w:r>
    </w:p>
    <w:p w14:paraId="41D2FDA5" w14:textId="3547B4AD" w:rsidR="00F670E2" w:rsidRDefault="008A4BA4" w:rsidP="001A56E3">
      <w:pPr>
        <w:pStyle w:val="Heading1"/>
      </w:pPr>
      <w:r>
        <w:t>Model Accuracy</w:t>
      </w:r>
    </w:p>
    <w:p w14:paraId="0F36A1D1" w14:textId="371B8036" w:rsidR="001A56E3" w:rsidRDefault="001A56E3" w:rsidP="001A56E3">
      <w:pPr>
        <w:pStyle w:val="Heading2"/>
      </w:pPr>
      <w:r>
        <w:t>Training Set Cross Validation</w:t>
      </w:r>
    </w:p>
    <w:p w14:paraId="60BED56E" w14:textId="79D0E20A" w:rsidR="00D57D5F" w:rsidRDefault="00D57D5F" w:rsidP="00F670E2">
      <w:pPr>
        <w:spacing w:after="160" w:line="259" w:lineRule="auto"/>
        <w:jc w:val="left"/>
      </w:pPr>
      <w:r>
        <w:t>Performance</w:t>
      </w:r>
      <w:r w:rsidR="006206CB">
        <w:t xml:space="preserve"> in n Monte Carlo trials on the Training dataset is shown in the </w:t>
      </w:r>
      <w:r w:rsidR="00911B84">
        <w:t xml:space="preserve">table </w:t>
      </w:r>
      <w:r w:rsidR="005F6243">
        <w:t>of error rates</w:t>
      </w:r>
      <w:r w:rsidR="00437B6A">
        <w:t xml:space="preserve"> </w:t>
      </w:r>
      <w:r w:rsidR="00911B84">
        <w:t xml:space="preserve">and </w:t>
      </w:r>
      <w:r w:rsidR="0006113D" w:rsidRPr="0006113D">
        <w:rPr>
          <w:i/>
          <w:iCs/>
        </w:rPr>
        <w:t>F</w:t>
      </w:r>
      <w:r w:rsidR="006206CB" w:rsidRPr="0006113D">
        <w:rPr>
          <w:i/>
          <w:iCs/>
        </w:rPr>
        <w:t>igure</w:t>
      </w:r>
      <w:r w:rsidR="0006113D" w:rsidRPr="0006113D">
        <w:rPr>
          <w:i/>
          <w:iCs/>
        </w:rPr>
        <w:t xml:space="preserve"> 8</w:t>
      </w:r>
      <w:r w:rsidR="006206CB">
        <w:t xml:space="preserve"> below</w:t>
      </w:r>
      <w:r w:rsidR="001A56E3">
        <w:t>.  Random Forest (n=500 trees) has the best performance</w:t>
      </w:r>
      <w:r w:rsidR="007405E5">
        <w:t xml:space="preserve"> with minimal variation between runs</w:t>
      </w:r>
      <w:r w:rsidR="001A56E3">
        <w:t>, followed by KNN (k=3) and Boosting.  Other baseline models had much higher error rates.</w:t>
      </w:r>
    </w:p>
    <w:tbl>
      <w:tblPr>
        <w:tblStyle w:val="JDF"/>
        <w:tblW w:w="0" w:type="auto"/>
        <w:tblLook w:val="04A0" w:firstRow="1" w:lastRow="0" w:firstColumn="1" w:lastColumn="0" w:noHBand="0" w:noVBand="1"/>
      </w:tblPr>
      <w:tblGrid>
        <w:gridCol w:w="1006"/>
        <w:gridCol w:w="1153"/>
        <w:gridCol w:w="1153"/>
        <w:gridCol w:w="1152"/>
        <w:gridCol w:w="1152"/>
        <w:gridCol w:w="1152"/>
        <w:gridCol w:w="1152"/>
      </w:tblGrid>
      <w:tr w:rsidR="005F6243" w14:paraId="5737705D" w14:textId="77777777" w:rsidTr="0065564C">
        <w:trPr>
          <w:cnfStyle w:val="100000000000" w:firstRow="1" w:lastRow="0" w:firstColumn="0" w:lastColumn="0" w:oddVBand="0" w:evenVBand="0" w:oddHBand="0" w:evenHBand="0" w:firstRowFirstColumn="0" w:firstRowLastColumn="0" w:lastRowFirstColumn="0" w:lastRowLastColumn="0"/>
        </w:trPr>
        <w:tc>
          <w:tcPr>
            <w:tcW w:w="1006" w:type="dxa"/>
            <w:tcBorders>
              <w:bottom w:val="single" w:sz="6" w:space="0" w:color="auto"/>
            </w:tcBorders>
          </w:tcPr>
          <w:p w14:paraId="5189072D" w14:textId="77777777" w:rsidR="005F6243" w:rsidRDefault="005F6243" w:rsidP="005F6243">
            <w:pPr>
              <w:spacing w:after="0" w:line="240" w:lineRule="auto"/>
              <w:jc w:val="center"/>
            </w:pPr>
          </w:p>
        </w:tc>
        <w:tc>
          <w:tcPr>
            <w:tcW w:w="1153" w:type="dxa"/>
            <w:tcBorders>
              <w:bottom w:val="single" w:sz="6" w:space="0" w:color="auto"/>
            </w:tcBorders>
            <w:vAlign w:val="center"/>
          </w:tcPr>
          <w:p w14:paraId="0EC4DB84" w14:textId="2FD9CC8D" w:rsidR="005F6243" w:rsidRDefault="005F6243" w:rsidP="005F6243">
            <w:pPr>
              <w:spacing w:after="0" w:line="240" w:lineRule="auto"/>
              <w:jc w:val="center"/>
            </w:pPr>
            <w:r>
              <w:t>LDA</w:t>
            </w:r>
          </w:p>
        </w:tc>
        <w:tc>
          <w:tcPr>
            <w:tcW w:w="1153" w:type="dxa"/>
            <w:tcBorders>
              <w:bottom w:val="single" w:sz="6" w:space="0" w:color="auto"/>
            </w:tcBorders>
            <w:vAlign w:val="center"/>
          </w:tcPr>
          <w:p w14:paraId="312609E8" w14:textId="55176CA0" w:rsidR="005F6243" w:rsidRDefault="005F6243" w:rsidP="005F6243">
            <w:pPr>
              <w:spacing w:after="0" w:line="240" w:lineRule="auto"/>
              <w:jc w:val="center"/>
            </w:pPr>
            <w:r>
              <w:t>QDA</w:t>
            </w:r>
          </w:p>
        </w:tc>
        <w:tc>
          <w:tcPr>
            <w:tcW w:w="1152" w:type="dxa"/>
            <w:tcBorders>
              <w:bottom w:val="single" w:sz="6" w:space="0" w:color="auto"/>
            </w:tcBorders>
            <w:vAlign w:val="center"/>
          </w:tcPr>
          <w:p w14:paraId="44F2125A" w14:textId="78196F8F" w:rsidR="005F6243" w:rsidRDefault="005F6243" w:rsidP="005F6243">
            <w:pPr>
              <w:spacing w:after="0" w:line="240" w:lineRule="auto"/>
              <w:jc w:val="center"/>
              <w:rPr>
                <w:b w:val="0"/>
              </w:rPr>
            </w:pPr>
            <w:r>
              <w:t>Logistic</w:t>
            </w:r>
          </w:p>
          <w:p w14:paraId="1B56D08A" w14:textId="45861C22" w:rsidR="005F6243" w:rsidRDefault="005F6243" w:rsidP="005F6243">
            <w:pPr>
              <w:spacing w:after="0" w:line="240" w:lineRule="auto"/>
              <w:jc w:val="center"/>
            </w:pPr>
            <w:r>
              <w:t>Regression</w:t>
            </w:r>
          </w:p>
        </w:tc>
        <w:tc>
          <w:tcPr>
            <w:tcW w:w="1152" w:type="dxa"/>
            <w:tcBorders>
              <w:bottom w:val="single" w:sz="6" w:space="0" w:color="auto"/>
            </w:tcBorders>
            <w:vAlign w:val="center"/>
          </w:tcPr>
          <w:p w14:paraId="6C8B0E01" w14:textId="43946E30" w:rsidR="005F6243" w:rsidRDefault="005F6243" w:rsidP="005F6243">
            <w:pPr>
              <w:spacing w:after="0" w:line="240" w:lineRule="auto"/>
              <w:jc w:val="center"/>
            </w:pPr>
            <w:r>
              <w:t>KNN</w:t>
            </w:r>
          </w:p>
        </w:tc>
        <w:tc>
          <w:tcPr>
            <w:tcW w:w="1152" w:type="dxa"/>
            <w:tcBorders>
              <w:bottom w:val="single" w:sz="6" w:space="0" w:color="auto"/>
            </w:tcBorders>
            <w:vAlign w:val="center"/>
          </w:tcPr>
          <w:p w14:paraId="2E2B1309" w14:textId="02D9AEA6" w:rsidR="005F6243" w:rsidRDefault="005F6243" w:rsidP="005F6243">
            <w:pPr>
              <w:spacing w:after="0" w:line="240" w:lineRule="auto"/>
              <w:jc w:val="center"/>
              <w:rPr>
                <w:b w:val="0"/>
              </w:rPr>
            </w:pPr>
            <w:r>
              <w:t>Random</w:t>
            </w:r>
          </w:p>
          <w:p w14:paraId="2DA52E55" w14:textId="0C86E5D0" w:rsidR="005F6243" w:rsidRDefault="005F6243" w:rsidP="005F6243">
            <w:pPr>
              <w:spacing w:after="0" w:line="240" w:lineRule="auto"/>
              <w:jc w:val="center"/>
            </w:pPr>
            <w:r>
              <w:t>Forest</w:t>
            </w:r>
          </w:p>
        </w:tc>
        <w:tc>
          <w:tcPr>
            <w:tcW w:w="1152" w:type="dxa"/>
            <w:tcBorders>
              <w:bottom w:val="single" w:sz="6" w:space="0" w:color="auto"/>
            </w:tcBorders>
            <w:vAlign w:val="center"/>
          </w:tcPr>
          <w:p w14:paraId="34EF30FF" w14:textId="5A83C76F" w:rsidR="005F6243" w:rsidRDefault="005F6243" w:rsidP="005F6243">
            <w:pPr>
              <w:spacing w:after="0" w:line="240" w:lineRule="auto"/>
              <w:jc w:val="center"/>
            </w:pPr>
            <w:r>
              <w:t>Boosting</w:t>
            </w:r>
          </w:p>
        </w:tc>
      </w:tr>
      <w:tr w:rsidR="005F6243" w14:paraId="5EF922F2" w14:textId="77777777" w:rsidTr="0065564C">
        <w:tblPrEx>
          <w:jc w:val="center"/>
        </w:tblPrEx>
        <w:tc>
          <w:tcPr>
            <w:tcW w:w="1006" w:type="dxa"/>
            <w:tcBorders>
              <w:top w:val="single" w:sz="6" w:space="0" w:color="auto"/>
            </w:tcBorders>
          </w:tcPr>
          <w:p w14:paraId="46553888" w14:textId="77FFDDA0" w:rsidR="005F6243" w:rsidRPr="005F6243" w:rsidRDefault="005F6243" w:rsidP="00987D27">
            <w:pPr>
              <w:spacing w:after="0" w:line="240" w:lineRule="auto"/>
              <w:jc w:val="center"/>
              <w:rPr>
                <w:szCs w:val="32"/>
              </w:rPr>
            </w:pPr>
            <w:r w:rsidRPr="00E76B17">
              <w:rPr>
                <w:sz w:val="16"/>
                <w:szCs w:val="28"/>
              </w:rPr>
              <w:t>Error Rate</w:t>
            </w:r>
          </w:p>
        </w:tc>
        <w:tc>
          <w:tcPr>
            <w:tcW w:w="1153" w:type="dxa"/>
            <w:tcBorders>
              <w:top w:val="single" w:sz="6" w:space="0" w:color="auto"/>
            </w:tcBorders>
            <w:shd w:val="clear" w:color="auto" w:fill="FFFFFF" w:themeFill="background1"/>
          </w:tcPr>
          <w:p w14:paraId="04DE95CD" w14:textId="0EDCC3EE" w:rsidR="005F6243" w:rsidRPr="005F6243" w:rsidRDefault="005F6243" w:rsidP="00987D27">
            <w:pPr>
              <w:spacing w:after="0" w:line="240" w:lineRule="auto"/>
              <w:jc w:val="center"/>
              <w:rPr>
                <w:sz w:val="22"/>
                <w:szCs w:val="32"/>
              </w:rPr>
            </w:pPr>
            <w:r w:rsidRPr="005F6243">
              <w:rPr>
                <w:sz w:val="22"/>
                <w:szCs w:val="32"/>
              </w:rPr>
              <w:t>0.473</w:t>
            </w:r>
          </w:p>
        </w:tc>
        <w:tc>
          <w:tcPr>
            <w:tcW w:w="1153" w:type="dxa"/>
            <w:tcBorders>
              <w:top w:val="single" w:sz="6" w:space="0" w:color="auto"/>
            </w:tcBorders>
            <w:shd w:val="clear" w:color="auto" w:fill="FFFFFF" w:themeFill="background1"/>
          </w:tcPr>
          <w:p w14:paraId="6A25902B" w14:textId="1E4ACED3" w:rsidR="005F6243" w:rsidRPr="005F6243" w:rsidRDefault="005F6243" w:rsidP="00987D27">
            <w:pPr>
              <w:spacing w:after="0" w:line="240" w:lineRule="auto"/>
              <w:jc w:val="center"/>
              <w:rPr>
                <w:sz w:val="22"/>
                <w:szCs w:val="32"/>
              </w:rPr>
            </w:pPr>
            <w:r w:rsidRPr="005F6243">
              <w:rPr>
                <w:sz w:val="22"/>
                <w:szCs w:val="32"/>
              </w:rPr>
              <w:t>0.418</w:t>
            </w:r>
          </w:p>
        </w:tc>
        <w:tc>
          <w:tcPr>
            <w:tcW w:w="1152" w:type="dxa"/>
            <w:tcBorders>
              <w:top w:val="single" w:sz="6" w:space="0" w:color="auto"/>
            </w:tcBorders>
            <w:shd w:val="clear" w:color="auto" w:fill="FFFFFF" w:themeFill="background1"/>
          </w:tcPr>
          <w:p w14:paraId="3E18B263" w14:textId="308EB71A" w:rsidR="005F6243" w:rsidRPr="005F6243" w:rsidRDefault="005F6243" w:rsidP="00987D27">
            <w:pPr>
              <w:spacing w:after="0" w:line="240" w:lineRule="auto"/>
              <w:jc w:val="center"/>
              <w:rPr>
                <w:sz w:val="22"/>
                <w:szCs w:val="32"/>
              </w:rPr>
            </w:pPr>
            <w:r w:rsidRPr="005F6243">
              <w:rPr>
                <w:sz w:val="22"/>
                <w:szCs w:val="32"/>
              </w:rPr>
              <w:t>0.522</w:t>
            </w:r>
          </w:p>
        </w:tc>
        <w:tc>
          <w:tcPr>
            <w:tcW w:w="1152" w:type="dxa"/>
            <w:tcBorders>
              <w:top w:val="single" w:sz="6" w:space="0" w:color="auto"/>
            </w:tcBorders>
            <w:shd w:val="clear" w:color="auto" w:fill="FFFFFF" w:themeFill="background1"/>
          </w:tcPr>
          <w:p w14:paraId="548067F7" w14:textId="44FF4855" w:rsidR="005F6243" w:rsidRPr="005F6243" w:rsidRDefault="005F6243" w:rsidP="00987D27">
            <w:pPr>
              <w:spacing w:after="0" w:line="240" w:lineRule="auto"/>
              <w:jc w:val="center"/>
              <w:rPr>
                <w:sz w:val="22"/>
                <w:szCs w:val="32"/>
              </w:rPr>
            </w:pPr>
            <w:r w:rsidRPr="005F6243">
              <w:rPr>
                <w:sz w:val="22"/>
                <w:szCs w:val="32"/>
              </w:rPr>
              <w:t>0.272</w:t>
            </w:r>
          </w:p>
        </w:tc>
        <w:tc>
          <w:tcPr>
            <w:tcW w:w="1152" w:type="dxa"/>
            <w:tcBorders>
              <w:top w:val="single" w:sz="6" w:space="0" w:color="auto"/>
            </w:tcBorders>
            <w:shd w:val="clear" w:color="auto" w:fill="D9E2F3" w:themeFill="accent1" w:themeFillTint="33"/>
          </w:tcPr>
          <w:p w14:paraId="5D214D10" w14:textId="00DDD003" w:rsidR="005F6243" w:rsidRPr="00C05E66" w:rsidRDefault="005F6243" w:rsidP="00987D27">
            <w:pPr>
              <w:spacing w:after="0" w:line="240" w:lineRule="auto"/>
              <w:jc w:val="center"/>
              <w:rPr>
                <w:b/>
                <w:bCs/>
                <w:sz w:val="22"/>
                <w:szCs w:val="32"/>
              </w:rPr>
            </w:pPr>
            <w:r w:rsidRPr="00C05E66">
              <w:rPr>
                <w:b/>
                <w:bCs/>
                <w:sz w:val="22"/>
                <w:szCs w:val="32"/>
              </w:rPr>
              <w:t>0.230</w:t>
            </w:r>
          </w:p>
        </w:tc>
        <w:tc>
          <w:tcPr>
            <w:tcW w:w="1152" w:type="dxa"/>
            <w:tcBorders>
              <w:top w:val="single" w:sz="6" w:space="0" w:color="auto"/>
            </w:tcBorders>
          </w:tcPr>
          <w:p w14:paraId="619652F3" w14:textId="02D1495E" w:rsidR="005F6243" w:rsidRPr="005F6243" w:rsidRDefault="005F6243" w:rsidP="00987D27">
            <w:pPr>
              <w:spacing w:after="0" w:line="240" w:lineRule="auto"/>
              <w:jc w:val="center"/>
              <w:rPr>
                <w:sz w:val="22"/>
                <w:szCs w:val="32"/>
              </w:rPr>
            </w:pPr>
            <w:r w:rsidRPr="005F6243">
              <w:rPr>
                <w:sz w:val="22"/>
                <w:szCs w:val="32"/>
              </w:rPr>
              <w:t>0.289</w:t>
            </w:r>
          </w:p>
        </w:tc>
      </w:tr>
    </w:tbl>
    <w:p w14:paraId="0F697496" w14:textId="3ED9055B" w:rsidR="000934A8" w:rsidRDefault="004C7254" w:rsidP="00280B7E">
      <w:pPr>
        <w:pStyle w:val="Heading2"/>
      </w:pPr>
      <w:r>
        <w:rPr>
          <w:noProof/>
        </w:rPr>
        <w:lastRenderedPageBreak/>
        <mc:AlternateContent>
          <mc:Choice Requires="wps">
            <w:drawing>
              <wp:anchor distT="0" distB="0" distL="114300" distR="114300" simplePos="0" relativeHeight="251531264" behindDoc="0" locked="0" layoutInCell="1" allowOverlap="1" wp14:anchorId="25F800FA" wp14:editId="659595C8">
                <wp:simplePos x="0" y="0"/>
                <wp:positionH relativeFrom="margin">
                  <wp:align>center</wp:align>
                </wp:positionH>
                <wp:positionV relativeFrom="paragraph">
                  <wp:posOffset>2735304</wp:posOffset>
                </wp:positionV>
                <wp:extent cx="4131945" cy="635"/>
                <wp:effectExtent l="0" t="0" r="1905" b="4445"/>
                <wp:wrapTopAndBottom/>
                <wp:docPr id="5" name="Text Box 5"/>
                <wp:cNvGraphicFramePr/>
                <a:graphic xmlns:a="http://schemas.openxmlformats.org/drawingml/2006/main">
                  <a:graphicData uri="http://schemas.microsoft.com/office/word/2010/wordprocessingShape">
                    <wps:wsp>
                      <wps:cNvSpPr txBox="1"/>
                      <wps:spPr>
                        <a:xfrm>
                          <a:off x="0" y="0"/>
                          <a:ext cx="4131945" cy="635"/>
                        </a:xfrm>
                        <a:prstGeom prst="rect">
                          <a:avLst/>
                        </a:prstGeom>
                        <a:solidFill>
                          <a:prstClr val="white"/>
                        </a:solidFill>
                        <a:ln>
                          <a:noFill/>
                        </a:ln>
                      </wps:spPr>
                      <wps:txbx>
                        <w:txbxContent>
                          <w:p w14:paraId="4C36E974" w14:textId="02BA82F8" w:rsidR="00E76B17" w:rsidRPr="00E76B17" w:rsidRDefault="00E76B17" w:rsidP="00E76B17">
                            <w:pPr>
                              <w:pStyle w:val="Caption"/>
                              <w:jc w:val="center"/>
                              <w:rPr>
                                <w:i w:val="0"/>
                                <w:iCs w:val="0"/>
                              </w:rPr>
                            </w:pPr>
                            <w:r>
                              <w:t xml:space="preserve">Figure </w:t>
                            </w:r>
                            <w:fldSimple w:instr=" SEQ Figure \* ARABIC ">
                              <w:r w:rsidR="000B468D">
                                <w:rPr>
                                  <w:noProof/>
                                </w:rPr>
                                <w:t>11</w:t>
                              </w:r>
                            </w:fldSimple>
                            <w:r>
                              <w:t xml:space="preserve"> -- </w:t>
                            </w:r>
                            <w:r w:rsidRPr="00E76B17">
                              <w:rPr>
                                <w:i w:val="0"/>
                                <w:iCs w:val="0"/>
                              </w:rPr>
                              <w:t>CV Accuracy on Training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800FA" id="Text Box 5" o:spid="_x0000_s1037" type="#_x0000_t202" style="position:absolute;left:0;text-align:left;margin-left:0;margin-top:215.4pt;width:325.35pt;height:.05pt;z-index:251531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" stroked="f">
                <v:textbox style="mso-fit-shape-to-text:t" inset="0,0,0,0">
                  <w:txbxContent>
                    <w:p w14:paraId="4C36E974" w14:textId="02BA82F8" w:rsidR="00E76B17" w:rsidRPr="00E76B17" w:rsidRDefault="00E76B17" w:rsidP="00E76B17">
                      <w:pPr>
                        <w:pStyle w:val="Caption"/>
                        <w:jc w:val="center"/>
                        <w:rPr>
                          <w:i w:val="0"/>
                          <w:iCs w:val="0"/>
                        </w:rPr>
                      </w:pPr>
                      <w:r>
                        <w:t xml:space="preserve">Figure </w:t>
                      </w:r>
                      <w:fldSimple w:instr=" SEQ Figure \* ARABIC ">
                        <w:r w:rsidR="000B468D">
                          <w:rPr>
                            <w:noProof/>
                          </w:rPr>
                          <w:t>11</w:t>
                        </w:r>
                      </w:fldSimple>
                      <w:r>
                        <w:t xml:space="preserve"> -- </w:t>
                      </w:r>
                      <w:r w:rsidRPr="00E76B17">
                        <w:rPr>
                          <w:i w:val="0"/>
                          <w:iCs w:val="0"/>
                        </w:rPr>
                        <w:t>CV Accuracy on Training Dataset</w:t>
                      </w:r>
                    </w:p>
                  </w:txbxContent>
                </v:textbox>
                <w10:wrap type="topAndBottom" anchorx="margin"/>
              </v:shape>
            </w:pict>
          </mc:Fallback>
        </mc:AlternateContent>
      </w:r>
      <w:r w:rsidRPr="006206CB">
        <w:rPr>
          <w:noProof/>
        </w:rPr>
        <w:drawing>
          <wp:anchor distT="0" distB="0" distL="114300" distR="114300" simplePos="0" relativeHeight="251505664" behindDoc="0" locked="0" layoutInCell="1" allowOverlap="1" wp14:anchorId="5B1E8CBC" wp14:editId="1A9886D2">
            <wp:simplePos x="0" y="0"/>
            <wp:positionH relativeFrom="margin">
              <wp:align>center</wp:align>
            </wp:positionH>
            <wp:positionV relativeFrom="paragraph">
              <wp:posOffset>0</wp:posOffset>
            </wp:positionV>
            <wp:extent cx="4338320" cy="2665730"/>
            <wp:effectExtent l="0" t="0" r="508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38320" cy="2665730"/>
                    </a:xfrm>
                    <a:prstGeom prst="rect">
                      <a:avLst/>
                    </a:prstGeom>
                  </pic:spPr>
                </pic:pic>
              </a:graphicData>
            </a:graphic>
            <wp14:sizeRelH relativeFrom="margin">
              <wp14:pctWidth>0</wp14:pctWidth>
            </wp14:sizeRelH>
            <wp14:sizeRelV relativeFrom="margin">
              <wp14:pctHeight>0</wp14:pctHeight>
            </wp14:sizeRelV>
          </wp:anchor>
        </w:drawing>
      </w:r>
      <w:r w:rsidR="00543C58">
        <w:rPr>
          <w:noProof/>
          <w14:ligatures w14:val="none"/>
          <w14:numForm w14:val="default"/>
          <w14:numSpacing w14:val="default"/>
        </w:rPr>
        <mc:AlternateContent>
          <mc:Choice Requires="wps">
            <w:drawing>
              <wp:anchor distT="0" distB="0" distL="114300" distR="114300" simplePos="0" relativeHeight="251911168" behindDoc="0" locked="0" layoutInCell="1" allowOverlap="1" wp14:anchorId="5014FBAF" wp14:editId="3D26B92D">
                <wp:simplePos x="0" y="0"/>
                <wp:positionH relativeFrom="column">
                  <wp:posOffset>546957</wp:posOffset>
                </wp:positionH>
                <wp:positionV relativeFrom="paragraph">
                  <wp:posOffset>1245379</wp:posOffset>
                </wp:positionV>
                <wp:extent cx="72928" cy="50488"/>
                <wp:effectExtent l="0" t="0" r="3810" b="6985"/>
                <wp:wrapNone/>
                <wp:docPr id="28" name="Rectangle 28"/>
                <wp:cNvGraphicFramePr/>
                <a:graphic xmlns:a="http://schemas.openxmlformats.org/drawingml/2006/main">
                  <a:graphicData uri="http://schemas.microsoft.com/office/word/2010/wordprocessingShape">
                    <wps:wsp>
                      <wps:cNvSpPr/>
                      <wps:spPr>
                        <a:xfrm>
                          <a:off x="0" y="0"/>
                          <a:ext cx="72928" cy="50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FC5D7" id="Rectangle 28" o:spid="_x0000_s1026" style="position:absolute;margin-left:43.05pt;margin-top:98.05pt;width:5.75pt;height:4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" fillcolor="white [3212]" stroked="f" strokeweight="1pt"/>
            </w:pict>
          </mc:Fallback>
        </mc:AlternateContent>
      </w:r>
      <w:r w:rsidR="000934A8">
        <w:t>Test Performance</w:t>
      </w:r>
    </w:p>
    <w:p w14:paraId="1DE94A95" w14:textId="514B03AD" w:rsidR="006206CB" w:rsidRDefault="001B04F6" w:rsidP="00F670E2">
      <w:pPr>
        <w:spacing w:after="160" w:line="259" w:lineRule="auto"/>
        <w:jc w:val="left"/>
      </w:pPr>
      <w:r>
        <w:t xml:space="preserve">The final performance </w:t>
      </w:r>
      <w:r w:rsidR="00FC2116">
        <w:t>against</w:t>
      </w:r>
      <w:r>
        <w:t xml:space="preserve"> the Test dataset is shown in the </w:t>
      </w:r>
      <w:r w:rsidR="007405E5">
        <w:t>table</w:t>
      </w:r>
      <w:r>
        <w:t xml:space="preserve"> below.</w:t>
      </w:r>
      <w:r w:rsidR="00943402">
        <w:t xml:space="preserve">  We see that KNN and Random Forest models achieve roughly 80% accuracy in classifying the correct musical era.</w:t>
      </w:r>
    </w:p>
    <w:tbl>
      <w:tblPr>
        <w:tblStyle w:val="JDF"/>
        <w:tblW w:w="0" w:type="auto"/>
        <w:tblLook w:val="04A0" w:firstRow="1" w:lastRow="0" w:firstColumn="1" w:lastColumn="0" w:noHBand="0" w:noVBand="1"/>
      </w:tblPr>
      <w:tblGrid>
        <w:gridCol w:w="1006"/>
        <w:gridCol w:w="1153"/>
        <w:gridCol w:w="1153"/>
        <w:gridCol w:w="1152"/>
        <w:gridCol w:w="1152"/>
        <w:gridCol w:w="1152"/>
        <w:gridCol w:w="1152"/>
      </w:tblGrid>
      <w:tr w:rsidR="007405E5" w14:paraId="25513503" w14:textId="77777777" w:rsidTr="00B31B0D">
        <w:trPr>
          <w:cnfStyle w:val="100000000000" w:firstRow="1" w:lastRow="0" w:firstColumn="0" w:lastColumn="0" w:oddVBand="0" w:evenVBand="0" w:oddHBand="0" w:evenHBand="0" w:firstRowFirstColumn="0" w:firstRowLastColumn="0" w:lastRowFirstColumn="0" w:lastRowLastColumn="0"/>
        </w:trPr>
        <w:tc>
          <w:tcPr>
            <w:tcW w:w="1006" w:type="dxa"/>
          </w:tcPr>
          <w:p w14:paraId="0758896D" w14:textId="77777777" w:rsidR="007405E5" w:rsidRDefault="007405E5" w:rsidP="00B31B0D">
            <w:pPr>
              <w:spacing w:after="0" w:line="240" w:lineRule="auto"/>
              <w:jc w:val="center"/>
            </w:pPr>
          </w:p>
        </w:tc>
        <w:tc>
          <w:tcPr>
            <w:tcW w:w="1153" w:type="dxa"/>
            <w:vAlign w:val="center"/>
          </w:tcPr>
          <w:p w14:paraId="6A9CC3BB" w14:textId="77777777" w:rsidR="007405E5" w:rsidRDefault="007405E5" w:rsidP="00B31B0D">
            <w:pPr>
              <w:spacing w:after="0" w:line="240" w:lineRule="auto"/>
              <w:jc w:val="center"/>
            </w:pPr>
            <w:r>
              <w:t>LDA</w:t>
            </w:r>
          </w:p>
        </w:tc>
        <w:tc>
          <w:tcPr>
            <w:tcW w:w="1153" w:type="dxa"/>
            <w:vAlign w:val="center"/>
          </w:tcPr>
          <w:p w14:paraId="1B0DD26C" w14:textId="77777777" w:rsidR="007405E5" w:rsidRDefault="007405E5" w:rsidP="00B31B0D">
            <w:pPr>
              <w:spacing w:after="0" w:line="240" w:lineRule="auto"/>
              <w:jc w:val="center"/>
            </w:pPr>
            <w:r>
              <w:t>QDA</w:t>
            </w:r>
          </w:p>
        </w:tc>
        <w:tc>
          <w:tcPr>
            <w:tcW w:w="1152" w:type="dxa"/>
            <w:vAlign w:val="center"/>
          </w:tcPr>
          <w:p w14:paraId="7C4E4BE0" w14:textId="77777777" w:rsidR="007405E5" w:rsidRDefault="007405E5" w:rsidP="00B31B0D">
            <w:pPr>
              <w:spacing w:after="0" w:line="240" w:lineRule="auto"/>
              <w:jc w:val="center"/>
              <w:rPr>
                <w:b w:val="0"/>
              </w:rPr>
            </w:pPr>
            <w:r>
              <w:t>Logistic</w:t>
            </w:r>
          </w:p>
          <w:p w14:paraId="62C1DDFD" w14:textId="77777777" w:rsidR="007405E5" w:rsidRDefault="007405E5" w:rsidP="00B31B0D">
            <w:pPr>
              <w:spacing w:after="0" w:line="240" w:lineRule="auto"/>
              <w:jc w:val="center"/>
            </w:pPr>
            <w:r>
              <w:t>Regression</w:t>
            </w:r>
          </w:p>
        </w:tc>
        <w:tc>
          <w:tcPr>
            <w:tcW w:w="1152" w:type="dxa"/>
            <w:vAlign w:val="center"/>
          </w:tcPr>
          <w:p w14:paraId="426E1870" w14:textId="77777777" w:rsidR="007405E5" w:rsidRDefault="007405E5" w:rsidP="00B31B0D">
            <w:pPr>
              <w:spacing w:after="0" w:line="240" w:lineRule="auto"/>
              <w:jc w:val="center"/>
            </w:pPr>
            <w:r>
              <w:t>KNN</w:t>
            </w:r>
          </w:p>
        </w:tc>
        <w:tc>
          <w:tcPr>
            <w:tcW w:w="1152" w:type="dxa"/>
            <w:vAlign w:val="center"/>
          </w:tcPr>
          <w:p w14:paraId="14AC5F40" w14:textId="77777777" w:rsidR="007405E5" w:rsidRDefault="007405E5" w:rsidP="00B31B0D">
            <w:pPr>
              <w:spacing w:after="0" w:line="240" w:lineRule="auto"/>
              <w:jc w:val="center"/>
              <w:rPr>
                <w:b w:val="0"/>
              </w:rPr>
            </w:pPr>
            <w:r>
              <w:t>Random</w:t>
            </w:r>
          </w:p>
          <w:p w14:paraId="33CED691" w14:textId="77777777" w:rsidR="007405E5" w:rsidRDefault="007405E5" w:rsidP="00B31B0D">
            <w:pPr>
              <w:spacing w:after="0" w:line="240" w:lineRule="auto"/>
              <w:jc w:val="center"/>
            </w:pPr>
            <w:r>
              <w:t>Forest</w:t>
            </w:r>
          </w:p>
        </w:tc>
        <w:tc>
          <w:tcPr>
            <w:tcW w:w="1152" w:type="dxa"/>
            <w:vAlign w:val="center"/>
          </w:tcPr>
          <w:p w14:paraId="210A5AFC" w14:textId="77777777" w:rsidR="007405E5" w:rsidRDefault="007405E5" w:rsidP="00B31B0D">
            <w:pPr>
              <w:spacing w:after="0" w:line="240" w:lineRule="auto"/>
              <w:jc w:val="center"/>
            </w:pPr>
            <w:r>
              <w:t>Boosting</w:t>
            </w:r>
          </w:p>
        </w:tc>
      </w:tr>
      <w:tr w:rsidR="007405E5" w:rsidRPr="005F6243" w14:paraId="17D840DA" w14:textId="77777777" w:rsidTr="00943402">
        <w:tblPrEx>
          <w:jc w:val="center"/>
        </w:tblPrEx>
        <w:tc>
          <w:tcPr>
            <w:tcW w:w="1006" w:type="dxa"/>
          </w:tcPr>
          <w:p w14:paraId="376B8829" w14:textId="77777777" w:rsidR="007405E5" w:rsidRPr="005F6243" w:rsidRDefault="007405E5" w:rsidP="00B31B0D">
            <w:pPr>
              <w:spacing w:after="0" w:line="240" w:lineRule="auto"/>
              <w:jc w:val="center"/>
              <w:rPr>
                <w:szCs w:val="32"/>
              </w:rPr>
            </w:pPr>
            <w:r w:rsidRPr="00E76B17">
              <w:rPr>
                <w:sz w:val="16"/>
                <w:szCs w:val="28"/>
              </w:rPr>
              <w:t>Error Rate</w:t>
            </w:r>
          </w:p>
        </w:tc>
        <w:tc>
          <w:tcPr>
            <w:tcW w:w="1153" w:type="dxa"/>
          </w:tcPr>
          <w:p w14:paraId="33535F18" w14:textId="3D2F95EB" w:rsidR="007405E5" w:rsidRPr="005F6243" w:rsidRDefault="007405E5" w:rsidP="00B31B0D">
            <w:pPr>
              <w:spacing w:after="0" w:line="240" w:lineRule="auto"/>
              <w:jc w:val="center"/>
              <w:rPr>
                <w:sz w:val="22"/>
                <w:szCs w:val="32"/>
              </w:rPr>
            </w:pPr>
            <w:r w:rsidRPr="005F6243">
              <w:rPr>
                <w:sz w:val="22"/>
                <w:szCs w:val="32"/>
              </w:rPr>
              <w:t>0.4</w:t>
            </w:r>
            <w:r w:rsidR="005069BD">
              <w:rPr>
                <w:sz w:val="22"/>
                <w:szCs w:val="32"/>
              </w:rPr>
              <w:t>51</w:t>
            </w:r>
          </w:p>
        </w:tc>
        <w:tc>
          <w:tcPr>
            <w:tcW w:w="1153" w:type="dxa"/>
          </w:tcPr>
          <w:p w14:paraId="2073D92A" w14:textId="5C7D9E90" w:rsidR="007405E5" w:rsidRPr="005F6243" w:rsidRDefault="007405E5" w:rsidP="00B31B0D">
            <w:pPr>
              <w:spacing w:after="0" w:line="240" w:lineRule="auto"/>
              <w:jc w:val="center"/>
              <w:rPr>
                <w:sz w:val="22"/>
                <w:szCs w:val="32"/>
              </w:rPr>
            </w:pPr>
            <w:r w:rsidRPr="005F6243">
              <w:rPr>
                <w:sz w:val="22"/>
                <w:szCs w:val="32"/>
              </w:rPr>
              <w:t>0.4</w:t>
            </w:r>
            <w:r w:rsidR="005069BD">
              <w:rPr>
                <w:sz w:val="22"/>
                <w:szCs w:val="32"/>
              </w:rPr>
              <w:t>23</w:t>
            </w:r>
          </w:p>
        </w:tc>
        <w:tc>
          <w:tcPr>
            <w:tcW w:w="1152" w:type="dxa"/>
          </w:tcPr>
          <w:p w14:paraId="175ED1A3" w14:textId="4E9A158B" w:rsidR="007405E5" w:rsidRPr="005F6243" w:rsidRDefault="007405E5" w:rsidP="00B31B0D">
            <w:pPr>
              <w:spacing w:after="0" w:line="240" w:lineRule="auto"/>
              <w:jc w:val="center"/>
              <w:rPr>
                <w:sz w:val="22"/>
                <w:szCs w:val="32"/>
              </w:rPr>
            </w:pPr>
            <w:r w:rsidRPr="005F6243">
              <w:rPr>
                <w:sz w:val="22"/>
                <w:szCs w:val="32"/>
              </w:rPr>
              <w:t>0.5</w:t>
            </w:r>
            <w:r w:rsidR="005069BD">
              <w:rPr>
                <w:sz w:val="22"/>
                <w:szCs w:val="32"/>
              </w:rPr>
              <w:t>30</w:t>
            </w:r>
          </w:p>
        </w:tc>
        <w:tc>
          <w:tcPr>
            <w:tcW w:w="1152" w:type="dxa"/>
            <w:shd w:val="clear" w:color="auto" w:fill="C5E0B3" w:themeFill="accent6" w:themeFillTint="66"/>
          </w:tcPr>
          <w:p w14:paraId="2B9D2897" w14:textId="6F32B439" w:rsidR="007405E5" w:rsidRPr="00116224" w:rsidRDefault="007405E5" w:rsidP="00B31B0D">
            <w:pPr>
              <w:spacing w:after="0" w:line="240" w:lineRule="auto"/>
              <w:jc w:val="center"/>
              <w:rPr>
                <w:b/>
                <w:bCs/>
                <w:sz w:val="22"/>
                <w:szCs w:val="32"/>
              </w:rPr>
            </w:pPr>
            <w:r w:rsidRPr="00116224">
              <w:rPr>
                <w:b/>
                <w:bCs/>
                <w:sz w:val="22"/>
                <w:szCs w:val="32"/>
              </w:rPr>
              <w:t>0.</w:t>
            </w:r>
            <w:r w:rsidR="005069BD" w:rsidRPr="00116224">
              <w:rPr>
                <w:b/>
                <w:bCs/>
                <w:sz w:val="22"/>
                <w:szCs w:val="32"/>
                <w:shd w:val="clear" w:color="auto" w:fill="C5E0B3" w:themeFill="accent6" w:themeFillTint="66"/>
              </w:rPr>
              <w:t>198</w:t>
            </w:r>
          </w:p>
        </w:tc>
        <w:tc>
          <w:tcPr>
            <w:tcW w:w="1152" w:type="dxa"/>
            <w:shd w:val="clear" w:color="auto" w:fill="C5E0B3" w:themeFill="accent6" w:themeFillTint="66"/>
          </w:tcPr>
          <w:p w14:paraId="472B028B" w14:textId="01960ADF" w:rsidR="007405E5" w:rsidRPr="00116224" w:rsidRDefault="007405E5" w:rsidP="00B31B0D">
            <w:pPr>
              <w:spacing w:after="0" w:line="240" w:lineRule="auto"/>
              <w:jc w:val="center"/>
              <w:rPr>
                <w:b/>
                <w:bCs/>
                <w:sz w:val="22"/>
                <w:szCs w:val="32"/>
              </w:rPr>
            </w:pPr>
            <w:r w:rsidRPr="00116224">
              <w:rPr>
                <w:b/>
                <w:bCs/>
                <w:sz w:val="22"/>
                <w:szCs w:val="32"/>
              </w:rPr>
              <w:t>0.2</w:t>
            </w:r>
            <w:r w:rsidR="00943402" w:rsidRPr="00116224">
              <w:rPr>
                <w:b/>
                <w:bCs/>
                <w:sz w:val="22"/>
                <w:szCs w:val="32"/>
              </w:rPr>
              <w:t>02</w:t>
            </w:r>
          </w:p>
        </w:tc>
        <w:tc>
          <w:tcPr>
            <w:tcW w:w="1152" w:type="dxa"/>
          </w:tcPr>
          <w:p w14:paraId="580D7898" w14:textId="4BC3E142" w:rsidR="007405E5" w:rsidRPr="005F6243" w:rsidRDefault="007405E5" w:rsidP="00B31B0D">
            <w:pPr>
              <w:spacing w:after="0" w:line="240" w:lineRule="auto"/>
              <w:jc w:val="center"/>
              <w:rPr>
                <w:sz w:val="22"/>
                <w:szCs w:val="32"/>
              </w:rPr>
            </w:pPr>
            <w:r w:rsidRPr="005F6243">
              <w:rPr>
                <w:sz w:val="22"/>
                <w:szCs w:val="32"/>
              </w:rPr>
              <w:t>0.28</w:t>
            </w:r>
            <w:r w:rsidR="00943402">
              <w:rPr>
                <w:sz w:val="22"/>
                <w:szCs w:val="32"/>
              </w:rPr>
              <w:t>1</w:t>
            </w:r>
          </w:p>
        </w:tc>
      </w:tr>
    </w:tbl>
    <w:p w14:paraId="7F2D8EC1" w14:textId="77777777" w:rsidR="001B04F6" w:rsidRDefault="001B04F6" w:rsidP="00F670E2">
      <w:pPr>
        <w:spacing w:after="160" w:line="259" w:lineRule="auto"/>
        <w:jc w:val="left"/>
      </w:pPr>
    </w:p>
    <w:p w14:paraId="1CFEDCE6" w14:textId="77777777" w:rsidR="00280B7E" w:rsidRDefault="00BB0E08" w:rsidP="00F670E2">
      <w:pPr>
        <w:spacing w:after="160" w:line="259" w:lineRule="auto"/>
        <w:jc w:val="left"/>
      </w:pPr>
      <w:r>
        <w:t xml:space="preserve">A confusion matrix </w:t>
      </w:r>
      <w:r w:rsidR="00A1416C">
        <w:t>from the</w:t>
      </w:r>
      <w:r w:rsidR="008031E2">
        <w:t xml:space="preserve"> </w:t>
      </w:r>
      <w:r w:rsidR="00A1416C">
        <w:t xml:space="preserve">Random Forest model (below) </w:t>
      </w:r>
      <w:r>
        <w:t>provides more insight</w:t>
      </w:r>
      <w:r w:rsidR="00CA3ACA">
        <w:t xml:space="preserve"> into performance on the 258 Test data points</w:t>
      </w:r>
      <w:r>
        <w:t>.  The model has the most trouble with the Modern era pieces (class 6)</w:t>
      </w:r>
      <w:r w:rsidR="00A16444">
        <w:t xml:space="preserve"> and also confuses the Romantic era (class 5) with both earlier and later eras.</w:t>
      </w:r>
      <w:r w:rsidR="0068628D">
        <w:t xml:space="preserve">  </w:t>
      </w:r>
    </w:p>
    <w:tbl>
      <w:tblPr>
        <w:tblStyle w:val="JDF"/>
        <w:tblW w:w="0" w:type="auto"/>
        <w:tblLook w:val="04A0" w:firstRow="1" w:lastRow="0" w:firstColumn="1" w:lastColumn="0" w:noHBand="0" w:noVBand="1"/>
      </w:tblPr>
      <w:tblGrid>
        <w:gridCol w:w="1320"/>
        <w:gridCol w:w="750"/>
        <w:gridCol w:w="1462"/>
        <w:gridCol w:w="1463"/>
        <w:gridCol w:w="1462"/>
        <w:gridCol w:w="1463"/>
      </w:tblGrid>
      <w:tr w:rsidR="00521F1F" w14:paraId="6F7FD9C3" w14:textId="77777777" w:rsidTr="007440FF">
        <w:trPr>
          <w:cnfStyle w:val="100000000000" w:firstRow="1" w:lastRow="0" w:firstColumn="0" w:lastColumn="0" w:oddVBand="0" w:evenVBand="0" w:oddHBand="0" w:evenHBand="0" w:firstRowFirstColumn="0" w:firstRowLastColumn="0" w:lastRowFirstColumn="0" w:lastRowLastColumn="0"/>
        </w:trPr>
        <w:tc>
          <w:tcPr>
            <w:tcW w:w="2070" w:type="dxa"/>
            <w:gridSpan w:val="2"/>
            <w:vMerge w:val="restart"/>
            <w:tcBorders>
              <w:bottom w:val="nil"/>
            </w:tcBorders>
            <w:vAlign w:val="center"/>
          </w:tcPr>
          <w:p w14:paraId="3D010CDE" w14:textId="77777777" w:rsidR="008C256D" w:rsidRDefault="008C256D" w:rsidP="009C3DC6">
            <w:pPr>
              <w:spacing w:after="0" w:line="259" w:lineRule="auto"/>
              <w:jc w:val="center"/>
              <w:rPr>
                <w:bCs/>
                <w:i/>
                <w:iCs/>
                <w:sz w:val="22"/>
                <w:szCs w:val="32"/>
              </w:rPr>
            </w:pPr>
            <w:r>
              <w:rPr>
                <w:b w:val="0"/>
                <w:bCs/>
                <w:i/>
                <w:iCs/>
                <w:sz w:val="22"/>
                <w:szCs w:val="32"/>
              </w:rPr>
              <w:t xml:space="preserve">Table: </w:t>
            </w:r>
          </w:p>
          <w:p w14:paraId="4CD9419A" w14:textId="1DE6DEE1" w:rsidR="00521F1F" w:rsidRPr="009C3DC6" w:rsidRDefault="00E17B28" w:rsidP="009C3DC6">
            <w:pPr>
              <w:spacing w:after="0" w:line="259" w:lineRule="auto"/>
              <w:jc w:val="center"/>
              <w:rPr>
                <w:b w:val="0"/>
                <w:bCs/>
                <w:i/>
                <w:iCs/>
              </w:rPr>
            </w:pPr>
            <w:r w:rsidRPr="008C256D">
              <w:rPr>
                <w:b w:val="0"/>
                <w:bCs/>
                <w:i/>
                <w:iCs/>
                <w:sz w:val="22"/>
                <w:szCs w:val="32"/>
              </w:rPr>
              <w:t xml:space="preserve">Musical </w:t>
            </w:r>
            <w:r w:rsidR="00521F1F" w:rsidRPr="008C256D">
              <w:rPr>
                <w:b w:val="0"/>
                <w:bCs/>
                <w:i/>
                <w:iCs/>
                <w:sz w:val="22"/>
                <w:szCs w:val="32"/>
              </w:rPr>
              <w:t>Era</w:t>
            </w:r>
            <w:r w:rsidR="009C3DC6" w:rsidRPr="008C256D">
              <w:rPr>
                <w:b w:val="0"/>
                <w:bCs/>
                <w:i/>
                <w:iCs/>
                <w:sz w:val="22"/>
                <w:szCs w:val="32"/>
              </w:rPr>
              <w:t xml:space="preserve"> Label</w:t>
            </w:r>
          </w:p>
        </w:tc>
        <w:tc>
          <w:tcPr>
            <w:tcW w:w="5850" w:type="dxa"/>
            <w:gridSpan w:val="4"/>
            <w:tcBorders>
              <w:bottom w:val="nil"/>
            </w:tcBorders>
          </w:tcPr>
          <w:p w14:paraId="4B96B3E3" w14:textId="641D089D" w:rsidR="00521F1F" w:rsidRPr="00C33A76" w:rsidRDefault="00521F1F" w:rsidP="00521F1F">
            <w:pPr>
              <w:spacing w:after="0" w:line="259" w:lineRule="auto"/>
              <w:jc w:val="center"/>
              <w:rPr>
                <w:b w:val="0"/>
                <w:bCs/>
                <w:sz w:val="22"/>
                <w:szCs w:val="32"/>
              </w:rPr>
            </w:pPr>
            <w:r w:rsidRPr="008C256D">
              <w:rPr>
                <w:b w:val="0"/>
                <w:bCs/>
                <w:sz w:val="20"/>
                <w:szCs w:val="28"/>
              </w:rPr>
              <w:t>Actual</w:t>
            </w:r>
          </w:p>
        </w:tc>
      </w:tr>
      <w:tr w:rsidR="00521F1F" w14:paraId="2CEB876E" w14:textId="77777777" w:rsidTr="00C33A76">
        <w:tblPrEx>
          <w:jc w:val="center"/>
        </w:tblPrEx>
        <w:tc>
          <w:tcPr>
            <w:tcW w:w="2070" w:type="dxa"/>
            <w:gridSpan w:val="2"/>
            <w:vMerge/>
            <w:tcBorders>
              <w:top w:val="nil"/>
              <w:bottom w:val="nil"/>
            </w:tcBorders>
          </w:tcPr>
          <w:p w14:paraId="3DFD44BA" w14:textId="4AF1402F" w:rsidR="00521F1F" w:rsidRDefault="00521F1F" w:rsidP="00521F1F">
            <w:pPr>
              <w:spacing w:after="0" w:line="259" w:lineRule="auto"/>
              <w:jc w:val="center"/>
            </w:pPr>
          </w:p>
        </w:tc>
        <w:tc>
          <w:tcPr>
            <w:tcW w:w="1462" w:type="dxa"/>
            <w:tcBorders>
              <w:top w:val="nil"/>
              <w:bottom w:val="single" w:sz="4" w:space="0" w:color="auto"/>
            </w:tcBorders>
          </w:tcPr>
          <w:p w14:paraId="38427521" w14:textId="4B35C7A9" w:rsidR="00521F1F" w:rsidRPr="007440FF" w:rsidRDefault="00521F1F" w:rsidP="00521F1F">
            <w:pPr>
              <w:spacing w:after="0" w:line="259" w:lineRule="auto"/>
              <w:jc w:val="center"/>
              <w:rPr>
                <w:sz w:val="22"/>
                <w:szCs w:val="32"/>
              </w:rPr>
            </w:pPr>
            <w:r w:rsidRPr="007440FF">
              <w:rPr>
                <w:sz w:val="22"/>
                <w:szCs w:val="32"/>
              </w:rPr>
              <w:t>3</w:t>
            </w:r>
          </w:p>
        </w:tc>
        <w:tc>
          <w:tcPr>
            <w:tcW w:w="1463" w:type="dxa"/>
            <w:tcBorders>
              <w:top w:val="nil"/>
              <w:bottom w:val="single" w:sz="4" w:space="0" w:color="auto"/>
            </w:tcBorders>
          </w:tcPr>
          <w:p w14:paraId="6894397E" w14:textId="442824B6" w:rsidR="00521F1F" w:rsidRPr="007440FF" w:rsidRDefault="00521F1F" w:rsidP="00521F1F">
            <w:pPr>
              <w:spacing w:after="0" w:line="259" w:lineRule="auto"/>
              <w:jc w:val="center"/>
              <w:rPr>
                <w:sz w:val="22"/>
                <w:szCs w:val="32"/>
              </w:rPr>
            </w:pPr>
            <w:r w:rsidRPr="007440FF">
              <w:rPr>
                <w:sz w:val="22"/>
                <w:szCs w:val="32"/>
              </w:rPr>
              <w:t>4</w:t>
            </w:r>
          </w:p>
        </w:tc>
        <w:tc>
          <w:tcPr>
            <w:tcW w:w="1462" w:type="dxa"/>
            <w:tcBorders>
              <w:top w:val="nil"/>
              <w:bottom w:val="single" w:sz="4" w:space="0" w:color="auto"/>
            </w:tcBorders>
          </w:tcPr>
          <w:p w14:paraId="196E940E" w14:textId="53153E38" w:rsidR="00521F1F" w:rsidRPr="007440FF" w:rsidRDefault="00521F1F" w:rsidP="00521F1F">
            <w:pPr>
              <w:spacing w:after="0" w:line="259" w:lineRule="auto"/>
              <w:jc w:val="center"/>
              <w:rPr>
                <w:sz w:val="22"/>
                <w:szCs w:val="32"/>
              </w:rPr>
            </w:pPr>
            <w:r w:rsidRPr="007440FF">
              <w:rPr>
                <w:sz w:val="22"/>
                <w:szCs w:val="32"/>
              </w:rPr>
              <w:t>5</w:t>
            </w:r>
          </w:p>
        </w:tc>
        <w:tc>
          <w:tcPr>
            <w:tcW w:w="1463" w:type="dxa"/>
            <w:tcBorders>
              <w:top w:val="nil"/>
              <w:bottom w:val="single" w:sz="4" w:space="0" w:color="auto"/>
            </w:tcBorders>
          </w:tcPr>
          <w:p w14:paraId="4232AB89" w14:textId="7100DDF5" w:rsidR="00521F1F" w:rsidRPr="007440FF" w:rsidRDefault="00521F1F" w:rsidP="00521F1F">
            <w:pPr>
              <w:spacing w:after="0" w:line="259" w:lineRule="auto"/>
              <w:jc w:val="center"/>
              <w:rPr>
                <w:sz w:val="22"/>
                <w:szCs w:val="32"/>
              </w:rPr>
            </w:pPr>
            <w:r w:rsidRPr="007440FF">
              <w:rPr>
                <w:sz w:val="22"/>
                <w:szCs w:val="32"/>
              </w:rPr>
              <w:t>6</w:t>
            </w:r>
          </w:p>
        </w:tc>
      </w:tr>
      <w:tr w:rsidR="00521F1F" w14:paraId="2E845635" w14:textId="77777777" w:rsidTr="00C33A76">
        <w:tblPrEx>
          <w:jc w:val="center"/>
        </w:tblPrEx>
        <w:tc>
          <w:tcPr>
            <w:tcW w:w="1320" w:type="dxa"/>
            <w:vMerge w:val="restart"/>
            <w:tcBorders>
              <w:top w:val="nil"/>
              <w:bottom w:val="nil"/>
            </w:tcBorders>
            <w:vAlign w:val="center"/>
          </w:tcPr>
          <w:p w14:paraId="62B74693" w14:textId="422C12D9" w:rsidR="00521F1F" w:rsidRPr="00C33A76" w:rsidRDefault="00521F1F" w:rsidP="007440FF">
            <w:pPr>
              <w:spacing w:after="0" w:line="259" w:lineRule="auto"/>
              <w:jc w:val="center"/>
            </w:pPr>
            <w:r w:rsidRPr="008C256D">
              <w:rPr>
                <w:sz w:val="20"/>
                <w:szCs w:val="28"/>
              </w:rPr>
              <w:t>Predicted</w:t>
            </w:r>
          </w:p>
        </w:tc>
        <w:tc>
          <w:tcPr>
            <w:tcW w:w="750" w:type="dxa"/>
            <w:tcBorders>
              <w:top w:val="nil"/>
              <w:bottom w:val="nil"/>
              <w:right w:val="single" w:sz="4" w:space="0" w:color="auto"/>
            </w:tcBorders>
          </w:tcPr>
          <w:p w14:paraId="2C1B5769" w14:textId="494FE442" w:rsidR="00521F1F" w:rsidRPr="007440FF" w:rsidRDefault="00521F1F" w:rsidP="007440FF">
            <w:pPr>
              <w:spacing w:after="0" w:line="259" w:lineRule="auto"/>
              <w:jc w:val="right"/>
              <w:rPr>
                <w:sz w:val="22"/>
                <w:szCs w:val="32"/>
              </w:rPr>
            </w:pPr>
            <w:r w:rsidRPr="007440FF">
              <w:rPr>
                <w:sz w:val="22"/>
                <w:szCs w:val="32"/>
              </w:rPr>
              <w:t>3</w:t>
            </w:r>
          </w:p>
        </w:tc>
        <w:tc>
          <w:tcPr>
            <w:tcW w:w="1462" w:type="dxa"/>
            <w:tcBorders>
              <w:top w:val="single" w:sz="4" w:space="0" w:color="auto"/>
              <w:left w:val="single" w:sz="4" w:space="0" w:color="auto"/>
              <w:bottom w:val="single" w:sz="2" w:space="0" w:color="D9D9D9" w:themeColor="background1" w:themeShade="D9"/>
              <w:right w:val="dotted" w:sz="4" w:space="0" w:color="auto"/>
            </w:tcBorders>
            <w:shd w:val="clear" w:color="auto" w:fill="C5E0B3" w:themeFill="accent6" w:themeFillTint="66"/>
          </w:tcPr>
          <w:p w14:paraId="2FF5211A" w14:textId="605CA513" w:rsidR="00521F1F" w:rsidRPr="009C3DC6" w:rsidRDefault="00521F1F" w:rsidP="00521F1F">
            <w:pPr>
              <w:spacing w:after="0" w:line="259" w:lineRule="auto"/>
              <w:jc w:val="center"/>
              <w:rPr>
                <w:b/>
                <w:bCs/>
                <w:sz w:val="22"/>
                <w:szCs w:val="32"/>
              </w:rPr>
            </w:pPr>
            <w:r w:rsidRPr="009C3DC6">
              <w:rPr>
                <w:b/>
                <w:bCs/>
                <w:sz w:val="22"/>
                <w:szCs w:val="32"/>
              </w:rPr>
              <w:t>43</w:t>
            </w:r>
          </w:p>
        </w:tc>
        <w:tc>
          <w:tcPr>
            <w:tcW w:w="1463" w:type="dxa"/>
            <w:tcBorders>
              <w:top w:val="single" w:sz="4" w:space="0" w:color="auto"/>
              <w:left w:val="dotted" w:sz="4" w:space="0" w:color="auto"/>
              <w:bottom w:val="single" w:sz="2" w:space="0" w:color="D9D9D9" w:themeColor="background1" w:themeShade="D9"/>
              <w:right w:val="dotted" w:sz="4" w:space="0" w:color="auto"/>
            </w:tcBorders>
          </w:tcPr>
          <w:p w14:paraId="6A03A0A2" w14:textId="5D35BF17" w:rsidR="00521F1F" w:rsidRPr="009C3DC6" w:rsidRDefault="00521F1F" w:rsidP="00521F1F">
            <w:pPr>
              <w:spacing w:after="0" w:line="259" w:lineRule="auto"/>
              <w:jc w:val="center"/>
              <w:rPr>
                <w:sz w:val="22"/>
                <w:szCs w:val="32"/>
              </w:rPr>
            </w:pPr>
            <w:r w:rsidRPr="009C3DC6">
              <w:rPr>
                <w:sz w:val="22"/>
                <w:szCs w:val="32"/>
              </w:rPr>
              <w:t>5</w:t>
            </w:r>
          </w:p>
        </w:tc>
        <w:tc>
          <w:tcPr>
            <w:tcW w:w="1462" w:type="dxa"/>
            <w:tcBorders>
              <w:top w:val="single" w:sz="4" w:space="0" w:color="auto"/>
              <w:left w:val="dotted" w:sz="4" w:space="0" w:color="auto"/>
              <w:bottom w:val="single" w:sz="2" w:space="0" w:color="D9D9D9" w:themeColor="background1" w:themeShade="D9"/>
              <w:right w:val="dotted" w:sz="4" w:space="0" w:color="auto"/>
            </w:tcBorders>
          </w:tcPr>
          <w:p w14:paraId="28365DEA" w14:textId="71F0B27D" w:rsidR="00521F1F" w:rsidRPr="009C3DC6" w:rsidRDefault="00521F1F" w:rsidP="00521F1F">
            <w:pPr>
              <w:spacing w:after="0" w:line="259" w:lineRule="auto"/>
              <w:jc w:val="center"/>
              <w:rPr>
                <w:sz w:val="22"/>
                <w:szCs w:val="32"/>
              </w:rPr>
            </w:pPr>
            <w:r w:rsidRPr="009C3DC6">
              <w:rPr>
                <w:sz w:val="22"/>
                <w:szCs w:val="32"/>
              </w:rPr>
              <w:t>4</w:t>
            </w:r>
          </w:p>
        </w:tc>
        <w:tc>
          <w:tcPr>
            <w:tcW w:w="1463" w:type="dxa"/>
            <w:tcBorders>
              <w:top w:val="single" w:sz="4" w:space="0" w:color="auto"/>
              <w:left w:val="dotted" w:sz="4" w:space="0" w:color="auto"/>
              <w:bottom w:val="single" w:sz="2" w:space="0" w:color="D9D9D9" w:themeColor="background1" w:themeShade="D9"/>
              <w:right w:val="single" w:sz="4" w:space="0" w:color="auto"/>
            </w:tcBorders>
          </w:tcPr>
          <w:p w14:paraId="48BDA589" w14:textId="39FC5D25" w:rsidR="00521F1F" w:rsidRPr="009C3DC6" w:rsidRDefault="00521F1F" w:rsidP="00521F1F">
            <w:pPr>
              <w:spacing w:after="0" w:line="259" w:lineRule="auto"/>
              <w:jc w:val="center"/>
              <w:rPr>
                <w:sz w:val="22"/>
                <w:szCs w:val="32"/>
              </w:rPr>
            </w:pPr>
            <w:r w:rsidRPr="009C3DC6">
              <w:rPr>
                <w:sz w:val="22"/>
                <w:szCs w:val="32"/>
              </w:rPr>
              <w:t>0</w:t>
            </w:r>
          </w:p>
        </w:tc>
      </w:tr>
      <w:tr w:rsidR="00521F1F" w14:paraId="5D398496" w14:textId="77777777" w:rsidTr="00C33A76">
        <w:tblPrEx>
          <w:jc w:val="center"/>
        </w:tblPrEx>
        <w:tc>
          <w:tcPr>
            <w:tcW w:w="1320" w:type="dxa"/>
            <w:vMerge/>
            <w:tcBorders>
              <w:top w:val="nil"/>
              <w:bottom w:val="nil"/>
            </w:tcBorders>
          </w:tcPr>
          <w:p w14:paraId="25EBF623" w14:textId="77777777" w:rsidR="00521F1F" w:rsidRDefault="00521F1F" w:rsidP="00521F1F">
            <w:pPr>
              <w:spacing w:after="0" w:line="259" w:lineRule="auto"/>
              <w:jc w:val="center"/>
            </w:pPr>
          </w:p>
        </w:tc>
        <w:tc>
          <w:tcPr>
            <w:tcW w:w="750" w:type="dxa"/>
            <w:tcBorders>
              <w:top w:val="nil"/>
              <w:bottom w:val="nil"/>
              <w:right w:val="single" w:sz="4" w:space="0" w:color="auto"/>
            </w:tcBorders>
          </w:tcPr>
          <w:p w14:paraId="684E701C" w14:textId="18F49351" w:rsidR="00521F1F" w:rsidRPr="007440FF" w:rsidRDefault="00521F1F" w:rsidP="007440FF">
            <w:pPr>
              <w:spacing w:after="0" w:line="259" w:lineRule="auto"/>
              <w:jc w:val="right"/>
              <w:rPr>
                <w:sz w:val="22"/>
                <w:szCs w:val="32"/>
              </w:rPr>
            </w:pPr>
            <w:r w:rsidRPr="007440FF">
              <w:rPr>
                <w:sz w:val="22"/>
                <w:szCs w:val="32"/>
              </w:rPr>
              <w:t>4</w:t>
            </w:r>
          </w:p>
        </w:tc>
        <w:tc>
          <w:tcPr>
            <w:tcW w:w="1462" w:type="dxa"/>
            <w:tcBorders>
              <w:left w:val="single" w:sz="4" w:space="0" w:color="auto"/>
              <w:bottom w:val="single" w:sz="2" w:space="0" w:color="D9D9D9" w:themeColor="background1" w:themeShade="D9"/>
              <w:right w:val="dotted" w:sz="4" w:space="0" w:color="auto"/>
            </w:tcBorders>
          </w:tcPr>
          <w:p w14:paraId="242FC262" w14:textId="218E3879" w:rsidR="00521F1F" w:rsidRPr="009C3DC6" w:rsidRDefault="00521F1F" w:rsidP="00521F1F">
            <w:pPr>
              <w:spacing w:after="0" w:line="259" w:lineRule="auto"/>
              <w:jc w:val="center"/>
              <w:rPr>
                <w:sz w:val="22"/>
                <w:szCs w:val="32"/>
              </w:rPr>
            </w:pPr>
            <w:r w:rsidRPr="009C3DC6">
              <w:rPr>
                <w:sz w:val="22"/>
                <w:szCs w:val="32"/>
              </w:rPr>
              <w:t>5</w:t>
            </w:r>
          </w:p>
        </w:tc>
        <w:tc>
          <w:tcPr>
            <w:tcW w:w="1463" w:type="dxa"/>
            <w:tcBorders>
              <w:left w:val="dotted" w:sz="4" w:space="0" w:color="auto"/>
              <w:bottom w:val="single" w:sz="2" w:space="0" w:color="D9D9D9" w:themeColor="background1" w:themeShade="D9"/>
              <w:right w:val="dotted" w:sz="4" w:space="0" w:color="auto"/>
            </w:tcBorders>
            <w:shd w:val="clear" w:color="auto" w:fill="C5E0B3" w:themeFill="accent6" w:themeFillTint="66"/>
          </w:tcPr>
          <w:p w14:paraId="5740E5C5" w14:textId="2BC24C89" w:rsidR="00521F1F" w:rsidRPr="009C3DC6" w:rsidRDefault="00521F1F" w:rsidP="00521F1F">
            <w:pPr>
              <w:spacing w:after="0" w:line="259" w:lineRule="auto"/>
              <w:jc w:val="center"/>
              <w:rPr>
                <w:b/>
                <w:bCs/>
                <w:sz w:val="22"/>
                <w:szCs w:val="32"/>
              </w:rPr>
            </w:pPr>
            <w:r w:rsidRPr="009C3DC6">
              <w:rPr>
                <w:b/>
                <w:bCs/>
                <w:sz w:val="22"/>
                <w:szCs w:val="32"/>
              </w:rPr>
              <w:t>70</w:t>
            </w:r>
          </w:p>
        </w:tc>
        <w:tc>
          <w:tcPr>
            <w:tcW w:w="1462" w:type="dxa"/>
            <w:tcBorders>
              <w:left w:val="dotted" w:sz="4" w:space="0" w:color="auto"/>
              <w:bottom w:val="single" w:sz="2" w:space="0" w:color="D9D9D9" w:themeColor="background1" w:themeShade="D9"/>
              <w:right w:val="dotted" w:sz="4" w:space="0" w:color="auto"/>
            </w:tcBorders>
          </w:tcPr>
          <w:p w14:paraId="6FBB8AEF" w14:textId="57FEFE95" w:rsidR="00521F1F" w:rsidRPr="009C3DC6" w:rsidRDefault="00521F1F" w:rsidP="00521F1F">
            <w:pPr>
              <w:spacing w:after="0" w:line="259" w:lineRule="auto"/>
              <w:jc w:val="center"/>
              <w:rPr>
                <w:sz w:val="22"/>
                <w:szCs w:val="32"/>
              </w:rPr>
            </w:pPr>
            <w:r w:rsidRPr="009C3DC6">
              <w:rPr>
                <w:sz w:val="22"/>
                <w:szCs w:val="32"/>
              </w:rPr>
              <w:t>7</w:t>
            </w:r>
          </w:p>
        </w:tc>
        <w:tc>
          <w:tcPr>
            <w:tcW w:w="1463" w:type="dxa"/>
            <w:tcBorders>
              <w:left w:val="dotted" w:sz="4" w:space="0" w:color="auto"/>
              <w:bottom w:val="single" w:sz="2" w:space="0" w:color="D9D9D9" w:themeColor="background1" w:themeShade="D9"/>
              <w:right w:val="single" w:sz="4" w:space="0" w:color="auto"/>
            </w:tcBorders>
          </w:tcPr>
          <w:p w14:paraId="08CDE0E6" w14:textId="6C7979A9" w:rsidR="00521F1F" w:rsidRPr="009C3DC6" w:rsidRDefault="00521F1F" w:rsidP="00521F1F">
            <w:pPr>
              <w:spacing w:after="0" w:line="259" w:lineRule="auto"/>
              <w:jc w:val="center"/>
              <w:rPr>
                <w:sz w:val="22"/>
                <w:szCs w:val="32"/>
              </w:rPr>
            </w:pPr>
            <w:r w:rsidRPr="009C3DC6">
              <w:rPr>
                <w:sz w:val="22"/>
                <w:szCs w:val="32"/>
              </w:rPr>
              <w:t>2</w:t>
            </w:r>
          </w:p>
        </w:tc>
      </w:tr>
      <w:tr w:rsidR="00521F1F" w14:paraId="4AD023ED" w14:textId="77777777" w:rsidTr="00C33A76">
        <w:tblPrEx>
          <w:jc w:val="center"/>
        </w:tblPrEx>
        <w:tc>
          <w:tcPr>
            <w:tcW w:w="1320" w:type="dxa"/>
            <w:vMerge/>
            <w:tcBorders>
              <w:top w:val="nil"/>
              <w:bottom w:val="nil"/>
            </w:tcBorders>
          </w:tcPr>
          <w:p w14:paraId="02A04EB4" w14:textId="77777777" w:rsidR="00521F1F" w:rsidRDefault="00521F1F" w:rsidP="00521F1F">
            <w:pPr>
              <w:spacing w:after="0" w:line="259" w:lineRule="auto"/>
              <w:jc w:val="center"/>
            </w:pPr>
          </w:p>
        </w:tc>
        <w:tc>
          <w:tcPr>
            <w:tcW w:w="750" w:type="dxa"/>
            <w:tcBorders>
              <w:top w:val="nil"/>
              <w:bottom w:val="nil"/>
              <w:right w:val="single" w:sz="4" w:space="0" w:color="auto"/>
            </w:tcBorders>
          </w:tcPr>
          <w:p w14:paraId="5AF80B8F" w14:textId="79C44E02" w:rsidR="00521F1F" w:rsidRPr="007440FF" w:rsidRDefault="00521F1F" w:rsidP="007440FF">
            <w:pPr>
              <w:spacing w:after="0" w:line="259" w:lineRule="auto"/>
              <w:jc w:val="right"/>
              <w:rPr>
                <w:sz w:val="22"/>
                <w:szCs w:val="32"/>
              </w:rPr>
            </w:pPr>
            <w:r w:rsidRPr="007440FF">
              <w:rPr>
                <w:sz w:val="22"/>
                <w:szCs w:val="32"/>
              </w:rPr>
              <w:t>5</w:t>
            </w:r>
          </w:p>
        </w:tc>
        <w:tc>
          <w:tcPr>
            <w:tcW w:w="1462" w:type="dxa"/>
            <w:tcBorders>
              <w:left w:val="single" w:sz="4" w:space="0" w:color="auto"/>
              <w:bottom w:val="single" w:sz="2" w:space="0" w:color="D9D9D9" w:themeColor="background1" w:themeShade="D9"/>
              <w:right w:val="dotted" w:sz="4" w:space="0" w:color="auto"/>
            </w:tcBorders>
          </w:tcPr>
          <w:p w14:paraId="78E04151" w14:textId="0B3D38F1" w:rsidR="00521F1F" w:rsidRPr="009C3DC6" w:rsidRDefault="00521F1F" w:rsidP="00521F1F">
            <w:pPr>
              <w:spacing w:after="0" w:line="259" w:lineRule="auto"/>
              <w:jc w:val="center"/>
              <w:rPr>
                <w:sz w:val="22"/>
                <w:szCs w:val="32"/>
              </w:rPr>
            </w:pPr>
            <w:r w:rsidRPr="009C3DC6">
              <w:rPr>
                <w:sz w:val="22"/>
                <w:szCs w:val="32"/>
              </w:rPr>
              <w:t>1</w:t>
            </w:r>
          </w:p>
        </w:tc>
        <w:tc>
          <w:tcPr>
            <w:tcW w:w="1463" w:type="dxa"/>
            <w:tcBorders>
              <w:left w:val="dotted" w:sz="4" w:space="0" w:color="auto"/>
              <w:bottom w:val="single" w:sz="2" w:space="0" w:color="D9D9D9" w:themeColor="background1" w:themeShade="D9"/>
              <w:right w:val="dotted" w:sz="4" w:space="0" w:color="auto"/>
            </w:tcBorders>
          </w:tcPr>
          <w:p w14:paraId="4E36C57F" w14:textId="073BCE99" w:rsidR="00521F1F" w:rsidRPr="009C3DC6" w:rsidRDefault="00521F1F" w:rsidP="00521F1F">
            <w:pPr>
              <w:spacing w:after="0" w:line="259" w:lineRule="auto"/>
              <w:jc w:val="center"/>
              <w:rPr>
                <w:sz w:val="22"/>
                <w:szCs w:val="32"/>
              </w:rPr>
            </w:pPr>
            <w:r w:rsidRPr="009C3DC6">
              <w:rPr>
                <w:sz w:val="22"/>
                <w:szCs w:val="32"/>
              </w:rPr>
              <w:t>12</w:t>
            </w:r>
          </w:p>
        </w:tc>
        <w:tc>
          <w:tcPr>
            <w:tcW w:w="1462" w:type="dxa"/>
            <w:tcBorders>
              <w:left w:val="dotted" w:sz="4" w:space="0" w:color="auto"/>
              <w:bottom w:val="single" w:sz="2" w:space="0" w:color="D9D9D9" w:themeColor="background1" w:themeShade="D9"/>
              <w:right w:val="dotted" w:sz="4" w:space="0" w:color="auto"/>
            </w:tcBorders>
            <w:shd w:val="clear" w:color="auto" w:fill="C5E0B3" w:themeFill="accent6" w:themeFillTint="66"/>
          </w:tcPr>
          <w:p w14:paraId="264389C1" w14:textId="4A7AEEE5" w:rsidR="00521F1F" w:rsidRPr="009C3DC6" w:rsidRDefault="00521F1F" w:rsidP="00521F1F">
            <w:pPr>
              <w:spacing w:after="0" w:line="259" w:lineRule="auto"/>
              <w:jc w:val="center"/>
              <w:rPr>
                <w:b/>
                <w:bCs/>
                <w:sz w:val="22"/>
                <w:szCs w:val="32"/>
              </w:rPr>
            </w:pPr>
            <w:r w:rsidRPr="009C3DC6">
              <w:rPr>
                <w:b/>
                <w:bCs/>
                <w:sz w:val="22"/>
                <w:szCs w:val="32"/>
              </w:rPr>
              <w:t>78</w:t>
            </w:r>
          </w:p>
        </w:tc>
        <w:tc>
          <w:tcPr>
            <w:tcW w:w="1463" w:type="dxa"/>
            <w:tcBorders>
              <w:left w:val="dotted" w:sz="4" w:space="0" w:color="auto"/>
              <w:bottom w:val="single" w:sz="2" w:space="0" w:color="D9D9D9" w:themeColor="background1" w:themeShade="D9"/>
              <w:right w:val="single" w:sz="4" w:space="0" w:color="auto"/>
            </w:tcBorders>
          </w:tcPr>
          <w:p w14:paraId="08088B2E" w14:textId="482414B8" w:rsidR="00521F1F" w:rsidRPr="009C3DC6" w:rsidRDefault="00521F1F" w:rsidP="00521F1F">
            <w:pPr>
              <w:spacing w:after="0" w:line="259" w:lineRule="auto"/>
              <w:jc w:val="center"/>
              <w:rPr>
                <w:sz w:val="22"/>
                <w:szCs w:val="32"/>
              </w:rPr>
            </w:pPr>
            <w:r w:rsidRPr="009C3DC6">
              <w:rPr>
                <w:sz w:val="22"/>
                <w:szCs w:val="32"/>
              </w:rPr>
              <w:t>14</w:t>
            </w:r>
          </w:p>
        </w:tc>
      </w:tr>
      <w:tr w:rsidR="00521F1F" w14:paraId="42D92329" w14:textId="77777777" w:rsidTr="00C33A76">
        <w:tblPrEx>
          <w:jc w:val="center"/>
        </w:tblPrEx>
        <w:tc>
          <w:tcPr>
            <w:tcW w:w="1320" w:type="dxa"/>
            <w:vMerge/>
            <w:tcBorders>
              <w:top w:val="nil"/>
              <w:bottom w:val="nil"/>
            </w:tcBorders>
          </w:tcPr>
          <w:p w14:paraId="2DFF0820" w14:textId="77777777" w:rsidR="00521F1F" w:rsidRDefault="00521F1F" w:rsidP="00521F1F">
            <w:pPr>
              <w:spacing w:after="0" w:line="259" w:lineRule="auto"/>
              <w:jc w:val="center"/>
            </w:pPr>
          </w:p>
        </w:tc>
        <w:tc>
          <w:tcPr>
            <w:tcW w:w="750" w:type="dxa"/>
            <w:tcBorders>
              <w:top w:val="nil"/>
              <w:bottom w:val="nil"/>
              <w:right w:val="single" w:sz="4" w:space="0" w:color="auto"/>
            </w:tcBorders>
          </w:tcPr>
          <w:p w14:paraId="2BE782FA" w14:textId="7AF19CC8" w:rsidR="00521F1F" w:rsidRPr="007440FF" w:rsidRDefault="00521F1F" w:rsidP="007440FF">
            <w:pPr>
              <w:spacing w:after="0" w:line="259" w:lineRule="auto"/>
              <w:jc w:val="right"/>
              <w:rPr>
                <w:sz w:val="22"/>
                <w:szCs w:val="32"/>
              </w:rPr>
            </w:pPr>
            <w:r w:rsidRPr="007440FF">
              <w:rPr>
                <w:sz w:val="22"/>
                <w:szCs w:val="32"/>
              </w:rPr>
              <w:t>6</w:t>
            </w:r>
          </w:p>
        </w:tc>
        <w:tc>
          <w:tcPr>
            <w:tcW w:w="1462" w:type="dxa"/>
            <w:tcBorders>
              <w:left w:val="single" w:sz="4" w:space="0" w:color="auto"/>
              <w:bottom w:val="single" w:sz="4" w:space="0" w:color="auto"/>
              <w:right w:val="dotted" w:sz="4" w:space="0" w:color="auto"/>
            </w:tcBorders>
          </w:tcPr>
          <w:p w14:paraId="6B987201" w14:textId="28187148" w:rsidR="00521F1F" w:rsidRPr="009C3DC6" w:rsidRDefault="00521F1F" w:rsidP="00521F1F">
            <w:pPr>
              <w:spacing w:after="0" w:line="259" w:lineRule="auto"/>
              <w:jc w:val="center"/>
              <w:rPr>
                <w:sz w:val="22"/>
                <w:szCs w:val="32"/>
              </w:rPr>
            </w:pPr>
            <w:r w:rsidRPr="009C3DC6">
              <w:rPr>
                <w:sz w:val="22"/>
                <w:szCs w:val="32"/>
              </w:rPr>
              <w:t>0</w:t>
            </w:r>
          </w:p>
        </w:tc>
        <w:tc>
          <w:tcPr>
            <w:tcW w:w="1463" w:type="dxa"/>
            <w:tcBorders>
              <w:left w:val="dotted" w:sz="4" w:space="0" w:color="auto"/>
              <w:bottom w:val="single" w:sz="4" w:space="0" w:color="auto"/>
              <w:right w:val="dotted" w:sz="4" w:space="0" w:color="auto"/>
            </w:tcBorders>
          </w:tcPr>
          <w:p w14:paraId="525A919D" w14:textId="4CBEA096" w:rsidR="00521F1F" w:rsidRPr="009C3DC6" w:rsidRDefault="00521F1F" w:rsidP="00521F1F">
            <w:pPr>
              <w:spacing w:after="0" w:line="259" w:lineRule="auto"/>
              <w:jc w:val="center"/>
              <w:rPr>
                <w:sz w:val="22"/>
                <w:szCs w:val="32"/>
              </w:rPr>
            </w:pPr>
            <w:r w:rsidRPr="009C3DC6">
              <w:rPr>
                <w:sz w:val="22"/>
                <w:szCs w:val="32"/>
              </w:rPr>
              <w:t>1</w:t>
            </w:r>
          </w:p>
        </w:tc>
        <w:tc>
          <w:tcPr>
            <w:tcW w:w="1462" w:type="dxa"/>
            <w:tcBorders>
              <w:left w:val="dotted" w:sz="4" w:space="0" w:color="auto"/>
              <w:bottom w:val="single" w:sz="4" w:space="0" w:color="auto"/>
              <w:right w:val="dotted" w:sz="4" w:space="0" w:color="auto"/>
            </w:tcBorders>
          </w:tcPr>
          <w:p w14:paraId="77911A9C" w14:textId="482374A1" w:rsidR="00521F1F" w:rsidRPr="009C3DC6" w:rsidRDefault="00521F1F" w:rsidP="00521F1F">
            <w:pPr>
              <w:spacing w:after="0" w:line="259" w:lineRule="auto"/>
              <w:jc w:val="center"/>
              <w:rPr>
                <w:sz w:val="22"/>
                <w:szCs w:val="32"/>
              </w:rPr>
            </w:pPr>
            <w:r w:rsidRPr="009C3DC6">
              <w:rPr>
                <w:sz w:val="22"/>
                <w:szCs w:val="32"/>
              </w:rPr>
              <w:t>0</w:t>
            </w:r>
          </w:p>
        </w:tc>
        <w:tc>
          <w:tcPr>
            <w:tcW w:w="1463" w:type="dxa"/>
            <w:tcBorders>
              <w:left w:val="dotted" w:sz="4" w:space="0" w:color="auto"/>
              <w:bottom w:val="single" w:sz="4" w:space="0" w:color="auto"/>
              <w:right w:val="single" w:sz="4" w:space="0" w:color="auto"/>
            </w:tcBorders>
            <w:shd w:val="clear" w:color="auto" w:fill="C5E0B3" w:themeFill="accent6" w:themeFillTint="66"/>
          </w:tcPr>
          <w:p w14:paraId="14B6C610" w14:textId="54124C2D" w:rsidR="00521F1F" w:rsidRPr="009C3DC6" w:rsidRDefault="00521F1F" w:rsidP="00521F1F">
            <w:pPr>
              <w:spacing w:after="0" w:line="259" w:lineRule="auto"/>
              <w:jc w:val="center"/>
              <w:rPr>
                <w:b/>
                <w:bCs/>
                <w:sz w:val="22"/>
                <w:szCs w:val="32"/>
              </w:rPr>
            </w:pPr>
            <w:r w:rsidRPr="009C3DC6">
              <w:rPr>
                <w:b/>
                <w:bCs/>
                <w:sz w:val="22"/>
                <w:szCs w:val="32"/>
              </w:rPr>
              <w:t>11</w:t>
            </w:r>
          </w:p>
        </w:tc>
      </w:tr>
    </w:tbl>
    <w:p w14:paraId="5F21ED50" w14:textId="1BDD9B5B" w:rsidR="00EF5089" w:rsidRDefault="00280B7E" w:rsidP="00F670E2">
      <w:pPr>
        <w:spacing w:after="160" w:line="259" w:lineRule="auto"/>
        <w:jc w:val="left"/>
      </w:pPr>
      <w:r>
        <w:lastRenderedPageBreak/>
        <w:t>The number of pieces mis-classified by two or more eras is only 8/258, or 3%</w:t>
      </w:r>
    </w:p>
    <w:p w14:paraId="3F57C73A" w14:textId="0C49F490" w:rsidR="00EF5089" w:rsidRDefault="00EF5089" w:rsidP="00EF5089">
      <w:pPr>
        <w:pStyle w:val="Heading2"/>
      </w:pPr>
      <w:r>
        <w:t>Feature Importance</w:t>
      </w:r>
    </w:p>
    <w:p w14:paraId="4B60F5EE" w14:textId="48D71620" w:rsidR="00EF5089" w:rsidRDefault="002F765E" w:rsidP="00EF5089">
      <w:r>
        <w:rPr>
          <w:noProof/>
        </w:rPr>
        <mc:AlternateContent>
          <mc:Choice Requires="wps">
            <w:drawing>
              <wp:anchor distT="0" distB="0" distL="114300" distR="114300" simplePos="0" relativeHeight="251929600" behindDoc="0" locked="0" layoutInCell="1" allowOverlap="1" wp14:anchorId="7E78B5AB" wp14:editId="75EC5C46">
                <wp:simplePos x="0" y="0"/>
                <wp:positionH relativeFrom="column">
                  <wp:posOffset>395605</wp:posOffset>
                </wp:positionH>
                <wp:positionV relativeFrom="paragraph">
                  <wp:posOffset>3369310</wp:posOffset>
                </wp:positionV>
                <wp:extent cx="4238625" cy="635"/>
                <wp:effectExtent l="0" t="0" r="0" b="0"/>
                <wp:wrapTopAndBottom/>
                <wp:docPr id="977835539" name="Text Box 1"/>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4DFFCD12" w14:textId="08A0ACD0" w:rsidR="002F765E" w:rsidRPr="002F765E" w:rsidRDefault="002F765E" w:rsidP="002F765E">
                            <w:pPr>
                              <w:pStyle w:val="Caption"/>
                              <w:jc w:val="center"/>
                              <w:rPr>
                                <w:i w:val="0"/>
                                <w:iCs w:val="0"/>
                              </w:rPr>
                            </w:pPr>
                            <w:r>
                              <w:t xml:space="preserve">Figure </w:t>
                            </w:r>
                            <w:fldSimple w:instr=" SEQ Figure \* ARABIC ">
                              <w:r w:rsidR="000B468D">
                                <w:rPr>
                                  <w:noProof/>
                                </w:rPr>
                                <w:t>12</w:t>
                              </w:r>
                            </w:fldSimple>
                            <w:r>
                              <w:t xml:space="preserve"> </w:t>
                            </w:r>
                            <w:r w:rsidRPr="002F765E">
                              <w:rPr>
                                <w:i w:val="0"/>
                                <w:iCs w:val="0"/>
                              </w:rPr>
                              <w:t>-- Scale Tone feature importance for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8B5AB" id="_x0000_s1038" type="#_x0000_t202" style="position:absolute;left:0;text-align:left;margin-left:31.15pt;margin-top:265.3pt;width:333.75pt;height:.05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9hGwIAAEAEAAAOAAAAZHJzL2Uyb0RvYy54bWysU8Fu2zAMvQ/YPwi6L07SNS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" stroked="f">
                <v:textbox style="mso-fit-shape-to-text:t" inset="0,0,0,0">
                  <w:txbxContent>
                    <w:p w14:paraId="4DFFCD12" w14:textId="08A0ACD0" w:rsidR="002F765E" w:rsidRPr="002F765E" w:rsidRDefault="002F765E" w:rsidP="002F765E">
                      <w:pPr>
                        <w:pStyle w:val="Caption"/>
                        <w:jc w:val="center"/>
                        <w:rPr>
                          <w:i w:val="0"/>
                          <w:iCs w:val="0"/>
                        </w:rPr>
                      </w:pPr>
                      <w:r>
                        <w:t xml:space="preserve">Figure </w:t>
                      </w:r>
                      <w:fldSimple w:instr=" SEQ Figure \* ARABIC ">
                        <w:r w:rsidR="000B468D">
                          <w:rPr>
                            <w:noProof/>
                          </w:rPr>
                          <w:t>12</w:t>
                        </w:r>
                      </w:fldSimple>
                      <w:r>
                        <w:t xml:space="preserve"> </w:t>
                      </w:r>
                      <w:r w:rsidRPr="002F765E">
                        <w:rPr>
                          <w:i w:val="0"/>
                          <w:iCs w:val="0"/>
                        </w:rPr>
                        <w:t>-- Scale Tone feature importance for Random Forest model</w:t>
                      </w:r>
                    </w:p>
                  </w:txbxContent>
                </v:textbox>
                <w10:wrap type="topAndBottom"/>
              </v:shape>
            </w:pict>
          </mc:Fallback>
        </mc:AlternateContent>
      </w:r>
      <w:r w:rsidR="00207138" w:rsidRPr="00207138">
        <w:rPr>
          <w:noProof/>
        </w:rPr>
        <w:drawing>
          <wp:anchor distT="0" distB="0" distL="114300" distR="114300" simplePos="0" relativeHeight="251927552" behindDoc="0" locked="0" layoutInCell="1" allowOverlap="1" wp14:anchorId="668E31B5" wp14:editId="50EB11F8">
            <wp:simplePos x="0" y="0"/>
            <wp:positionH relativeFrom="margin">
              <wp:align>center</wp:align>
            </wp:positionH>
            <wp:positionV relativeFrom="paragraph">
              <wp:posOffset>1180934</wp:posOffset>
            </wp:positionV>
            <wp:extent cx="4238858" cy="2132274"/>
            <wp:effectExtent l="0" t="0" r="0" b="1905"/>
            <wp:wrapTopAndBottom/>
            <wp:docPr id="54979070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90704" name="Picture 1"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38858" cy="2132274"/>
                    </a:xfrm>
                    <a:prstGeom prst="rect">
                      <a:avLst/>
                    </a:prstGeom>
                  </pic:spPr>
                </pic:pic>
              </a:graphicData>
            </a:graphic>
          </wp:anchor>
        </w:drawing>
      </w:r>
      <w:r w:rsidR="0072216A" w:rsidRPr="00E82E0F">
        <w:t>Figure 12 shows the</w:t>
      </w:r>
      <w:r w:rsidR="00E82E0F" w:rsidRPr="00E82E0F">
        <w:t xml:space="preserve"> importance of each feature from the Random Forest classifier.</w:t>
      </w:r>
      <w:r w:rsidR="00E82E0F">
        <w:t xml:space="preserve">  We see that scale tones</w:t>
      </w:r>
      <w:r w:rsidR="004E573F">
        <w:t xml:space="preserve"> X2 or 2</w:t>
      </w:r>
      <w:r w:rsidR="004E573F" w:rsidRPr="004E573F">
        <w:rPr>
          <w:vertAlign w:val="superscript"/>
        </w:rPr>
        <w:t>nd</w:t>
      </w:r>
      <w:r w:rsidR="004E573F">
        <w:t xml:space="preserve"> interva</w:t>
      </w:r>
      <w:r w:rsidR="005052AA">
        <w:t>l</w:t>
      </w:r>
      <w:r w:rsidR="004E573F">
        <w:t>, X6 or 6</w:t>
      </w:r>
      <w:r w:rsidR="004E573F" w:rsidRPr="004E573F">
        <w:rPr>
          <w:vertAlign w:val="superscript"/>
        </w:rPr>
        <w:t>th</w:t>
      </w:r>
      <w:r w:rsidR="004E573F">
        <w:t>, b2 or flat-2</w:t>
      </w:r>
      <w:r w:rsidR="004E573F" w:rsidRPr="004E573F">
        <w:rPr>
          <w:vertAlign w:val="superscript"/>
        </w:rPr>
        <w:t>nd</w:t>
      </w:r>
      <w:r w:rsidR="004E573F">
        <w:t>, and X5 or perfect-</w:t>
      </w:r>
      <w:r w:rsidR="005052AA">
        <w:t>5</w:t>
      </w:r>
      <w:r w:rsidR="005052AA" w:rsidRPr="005052AA">
        <w:rPr>
          <w:vertAlign w:val="superscript"/>
        </w:rPr>
        <w:t>th</w:t>
      </w:r>
      <w:r w:rsidR="005052AA">
        <w:t>, are highly ranked in both measures of importance.  Changes in these scale tones are the most impactful in identifying an era</w:t>
      </w:r>
      <w:r w:rsidR="00FF6D09">
        <w:t>, which is consistent with our earlier observations during feature preparation.</w:t>
      </w:r>
    </w:p>
    <w:p w14:paraId="4EF63F9C" w14:textId="233A6246" w:rsidR="00BB0E08" w:rsidRDefault="00B771B5" w:rsidP="00B771B5">
      <w:pPr>
        <w:pStyle w:val="Heading1"/>
      </w:pPr>
      <w:r>
        <w:t xml:space="preserve">Discussion and </w:t>
      </w:r>
      <w:r w:rsidR="00767643">
        <w:t>potential further research</w:t>
      </w:r>
    </w:p>
    <w:p w14:paraId="047860A0" w14:textId="7B5AD700" w:rsidR="000934A8" w:rsidRDefault="00B771B5" w:rsidP="000934A8">
      <w:r>
        <w:t>For our primary hypothesis,</w:t>
      </w:r>
      <w:r w:rsidRPr="00B771B5">
        <w:t xml:space="preserve"> </w:t>
      </w:r>
      <w:r>
        <w:t xml:space="preserve">“Different eras of classical piano music can distinguished by increasing harmonic complexity, as shown </w:t>
      </w:r>
      <w:r w:rsidR="00624017">
        <w:t xml:space="preserve">by </w:t>
      </w:r>
      <w:r>
        <w:t xml:space="preserve">a small set of extracted features”, we </w:t>
      </w:r>
      <w:r w:rsidR="00FC2116">
        <w:t>have demonstrated</w:t>
      </w:r>
      <w:r>
        <w:t xml:space="preserve"> </w:t>
      </w:r>
      <w:r w:rsidRPr="001A27B3">
        <w:rPr>
          <w:b/>
          <w:bCs/>
        </w:rPr>
        <w:t xml:space="preserve">that </w:t>
      </w:r>
      <w:r w:rsidR="001A27B3">
        <w:rPr>
          <w:b/>
          <w:bCs/>
        </w:rPr>
        <w:t>these</w:t>
      </w:r>
      <w:r w:rsidRPr="001A27B3">
        <w:rPr>
          <w:b/>
          <w:bCs/>
        </w:rPr>
        <w:t xml:space="preserve"> models CAN</w:t>
      </w:r>
      <w:r w:rsidR="00FC2116" w:rsidRPr="001A27B3">
        <w:rPr>
          <w:b/>
          <w:bCs/>
        </w:rPr>
        <w:t xml:space="preserve"> distinguish eras at an 80% accuracy</w:t>
      </w:r>
      <w:r w:rsidR="00FC2116">
        <w:t>.</w:t>
      </w:r>
    </w:p>
    <w:p w14:paraId="75570A93" w14:textId="0B40EDF9" w:rsidR="006B0211" w:rsidRDefault="006B0211" w:rsidP="000934A8">
      <w:r>
        <w:t>For a multi-class classification problem such as this one, Random Forest and K-Nearest-Neighbors have proven to be the most powerful</w:t>
      </w:r>
      <w:r w:rsidR="00B75516">
        <w:t xml:space="preserve"> algorithms.  Although ensemble methods such as Random Forest lack</w:t>
      </w:r>
      <w:r w:rsidR="00A86CEE">
        <w:t xml:space="preserve"> simple explainability, we can use metrics such as feature importance and the median value for each class to</w:t>
      </w:r>
      <w:r w:rsidR="005C7DF7">
        <w:t xml:space="preserve"> provide a measure of</w:t>
      </w:r>
      <w:r w:rsidR="00DB21A6">
        <w:t xml:space="preserve"> insight</w:t>
      </w:r>
      <w:r w:rsidR="005C7DF7">
        <w:t xml:space="preserve"> </w:t>
      </w:r>
      <w:r w:rsidR="00DB21A6">
        <w:t>in</w:t>
      </w:r>
      <w:r w:rsidR="005C7DF7">
        <w:t>to the workings of the algorithm.</w:t>
      </w:r>
    </w:p>
    <w:p w14:paraId="1E79AEDE" w14:textId="0F023C46" w:rsidR="00FC2116" w:rsidRDefault="00606B21" w:rsidP="000934A8">
      <w:r>
        <w:t xml:space="preserve">The </w:t>
      </w:r>
      <w:r w:rsidR="005C7DF7">
        <w:t xml:space="preserve">present </w:t>
      </w:r>
      <w:r>
        <w:t xml:space="preserve">approach of extracting “scale tone prevalence” as a measure of harmonic complexity is </w:t>
      </w:r>
      <w:r w:rsidR="0083397F">
        <w:t>demonstrated</w:t>
      </w:r>
      <w:r>
        <w:t xml:space="preserve"> to explain a significant amount of the variance between musical eras</w:t>
      </w:r>
      <w:r w:rsidR="00F07C91">
        <w:t xml:space="preserve"> --</w:t>
      </w:r>
      <w:r>
        <w:t xml:space="preserve"> despite containing no information about rhythm</w:t>
      </w:r>
      <w:r w:rsidR="006B7006">
        <w:t xml:space="preserve">, </w:t>
      </w:r>
      <w:r w:rsidR="006B0211">
        <w:t xml:space="preserve">expression and </w:t>
      </w:r>
      <w:r w:rsidR="006B7006">
        <w:t>volume dynamics, or any other elements of composition</w:t>
      </w:r>
      <w:r w:rsidR="006B0211">
        <w:t xml:space="preserve"> and </w:t>
      </w:r>
      <w:r w:rsidR="006B0211">
        <w:lastRenderedPageBreak/>
        <w:t>performance</w:t>
      </w:r>
      <w:r w:rsidR="006B7006">
        <w:t>.</w:t>
      </w:r>
      <w:r w:rsidR="00594550">
        <w:t xml:space="preserve">  Rhythmic features would be a suggested </w:t>
      </w:r>
      <w:r w:rsidR="006B0211">
        <w:t xml:space="preserve">priority </w:t>
      </w:r>
      <w:r w:rsidR="00594550">
        <w:t>area of further study to improve the model fidelity.</w:t>
      </w:r>
    </w:p>
    <w:p w14:paraId="0B1D2D04" w14:textId="740F2354" w:rsidR="008E5939" w:rsidRDefault="009C5D8F" w:rsidP="000934A8">
      <w:r>
        <w:t>Another avenue would be</w:t>
      </w:r>
      <w:r w:rsidR="008E5939">
        <w:t xml:space="preserve"> </w:t>
      </w:r>
      <w:r w:rsidR="00E04F2C">
        <w:t xml:space="preserve">improved </w:t>
      </w:r>
      <w:r w:rsidR="008E5939">
        <w:t xml:space="preserve">labeling of </w:t>
      </w:r>
      <w:r>
        <w:t>individual compositions.  F</w:t>
      </w:r>
      <w:r w:rsidR="008E5939">
        <w:t>or example,</w:t>
      </w:r>
      <w:r w:rsidR="000F5273">
        <w:t xml:space="preserve"> the composer</w:t>
      </w:r>
      <w:r w:rsidR="008E5939">
        <w:t xml:space="preserve"> </w:t>
      </w:r>
      <w:r w:rsidR="000F5273">
        <w:t xml:space="preserve">Ludwig </w:t>
      </w:r>
      <w:r w:rsidR="00013CA2">
        <w:t xml:space="preserve">van </w:t>
      </w:r>
      <w:r w:rsidR="008E5939">
        <w:t>Beethoven’s early pieces are often regarded as traditionally Classical, while his</w:t>
      </w:r>
      <w:r w:rsidR="00D70E3B">
        <w:t xml:space="preserve"> </w:t>
      </w:r>
      <w:r w:rsidR="000F5273">
        <w:t>later works may be consider</w:t>
      </w:r>
      <w:r w:rsidR="005E62DB">
        <w:t>ed</w:t>
      </w:r>
      <w:r w:rsidR="000F5273">
        <w:t xml:space="preserve"> to mark the start of the Romantic era</w:t>
      </w:r>
      <w:r w:rsidR="00663220">
        <w:t xml:space="preserve"> (</w:t>
      </w:r>
      <w:r w:rsidR="00663220" w:rsidRPr="00663220">
        <w:rPr>
          <w:i/>
          <w:iCs/>
        </w:rPr>
        <w:t xml:space="preserve">Wikipedia: </w:t>
      </w:r>
      <w:r w:rsidR="00663220">
        <w:rPr>
          <w:i/>
          <w:iCs/>
        </w:rPr>
        <w:t xml:space="preserve">Ludwig van </w:t>
      </w:r>
      <w:r w:rsidR="00663220" w:rsidRPr="00663220">
        <w:rPr>
          <w:i/>
          <w:iCs/>
        </w:rPr>
        <w:t>Beethoven</w:t>
      </w:r>
      <w:r w:rsidR="00663220">
        <w:t>)</w:t>
      </w:r>
      <w:r w:rsidR="000F5273">
        <w:t>.</w:t>
      </w:r>
      <w:r w:rsidR="00013CA2">
        <w:t xml:space="preserve"> </w:t>
      </w:r>
      <w:r w:rsidR="00E04F2C">
        <w:t xml:space="preserve"> </w:t>
      </w:r>
      <w:r w:rsidR="00013CA2">
        <w:t>But in t</w:t>
      </w:r>
      <w:r w:rsidR="009345CE">
        <w:t xml:space="preserve">his </w:t>
      </w:r>
      <w:r w:rsidR="00013CA2">
        <w:t>present work I have labeled them all as Romantic</w:t>
      </w:r>
      <w:r w:rsidR="00F07C91">
        <w:t xml:space="preserve"> for convenience.</w:t>
      </w:r>
      <w:r w:rsidR="006A5899">
        <w:t xml:space="preserve">  More sophisticated labeling based on deeper domain knowledge could possibly further increase the model fidelity.</w:t>
      </w:r>
    </w:p>
    <w:p w14:paraId="3F5C3603" w14:textId="47650F4C" w:rsidR="006B0211" w:rsidRDefault="00A21EA9" w:rsidP="00A21EA9">
      <w:pPr>
        <w:pStyle w:val="Heading1"/>
      </w:pPr>
      <w:r>
        <w:t>Lessons Learned</w:t>
      </w:r>
    </w:p>
    <w:p w14:paraId="038095EF" w14:textId="3D02978D" w:rsidR="006B0211" w:rsidRDefault="006A1F94">
      <w:pPr>
        <w:spacing w:after="160" w:line="259" w:lineRule="auto"/>
        <w:jc w:val="left"/>
      </w:pPr>
      <w:r>
        <w:t xml:space="preserve">This is my ninth course in the Computational track of the OMSA.  </w:t>
      </w:r>
      <w:r w:rsidR="00BA2D8D">
        <w:t>From th</w:t>
      </w:r>
      <w:r>
        <w:t>is</w:t>
      </w:r>
      <w:r w:rsidR="00BA2D8D">
        <w:t xml:space="preserve"> course</w:t>
      </w:r>
      <w:r>
        <w:t xml:space="preserve"> itself</w:t>
      </w:r>
      <w:r w:rsidR="00BA2D8D">
        <w:t xml:space="preserve">, the primary lessons learned were </w:t>
      </w:r>
      <w:r w:rsidR="00A02122">
        <w:t>a deeper</w:t>
      </w:r>
      <w:r w:rsidR="00BA2D8D">
        <w:t xml:space="preserve"> understanding </w:t>
      </w:r>
      <w:r w:rsidR="00A02122">
        <w:t xml:space="preserve">of </w:t>
      </w:r>
      <w:r w:rsidR="00BA2D8D">
        <w:t xml:space="preserve">the algorithms behind a variety of </w:t>
      </w:r>
      <w:r w:rsidR="00EF0A47">
        <w:t>machine learning models, how to approach parameter selection and tuning for each</w:t>
      </w:r>
      <w:r w:rsidR="00A02122">
        <w:t>, and how to interpret the results</w:t>
      </w:r>
      <w:r w:rsidR="00EF0A47">
        <w:t xml:space="preserve">.  My </w:t>
      </w:r>
      <w:r w:rsidR="00BD48BB">
        <w:t xml:space="preserve">personal </w:t>
      </w:r>
      <w:r w:rsidR="00EF0A47">
        <w:t>reference file of R model</w:t>
      </w:r>
      <w:r w:rsidR="00A02122">
        <w:t>s</w:t>
      </w:r>
      <w:r w:rsidR="0021071B">
        <w:t>, cross-validation approaches,</w:t>
      </w:r>
      <w:r w:rsidR="00A02122">
        <w:t xml:space="preserve"> and</w:t>
      </w:r>
      <w:r w:rsidR="0021071B">
        <w:t xml:space="preserve"> best practices for </w:t>
      </w:r>
      <w:r w:rsidR="009C58A9">
        <w:t xml:space="preserve">visualizing </w:t>
      </w:r>
      <w:r w:rsidR="0021071B">
        <w:t xml:space="preserve">output is much more comprehensive now </w:t>
      </w:r>
      <w:r w:rsidR="00BD48BB">
        <w:t>vs.</w:t>
      </w:r>
      <w:r w:rsidR="0021071B">
        <w:t xml:space="preserve"> </w:t>
      </w:r>
      <w:r>
        <w:t>in previous</w:t>
      </w:r>
      <w:r w:rsidR="0021071B">
        <w:t xml:space="preserve"> semester</w:t>
      </w:r>
      <w:r>
        <w:t xml:space="preserve">s. </w:t>
      </w:r>
    </w:p>
    <w:p w14:paraId="40596646" w14:textId="546A2C27" w:rsidR="00A52328" w:rsidRDefault="006A1F94">
      <w:pPr>
        <w:spacing w:after="160" w:line="259" w:lineRule="auto"/>
        <w:jc w:val="left"/>
        <w:rPr>
          <w:rFonts w:eastAsiaTheme="majorEastAsia" w:cs="Times New Roman (Headings CS)"/>
          <w:b/>
          <w:caps/>
          <w:spacing w:val="13"/>
          <w:szCs w:val="48"/>
          <w14:numForm w14:val="lining"/>
          <w14:numSpacing w14:val="tabular"/>
        </w:rPr>
      </w:pPr>
      <w:r>
        <w:t xml:space="preserve">From this project, I gained a new appreciation </w:t>
      </w:r>
      <w:r w:rsidR="007B5CD1">
        <w:t>for</w:t>
      </w:r>
      <w:r>
        <w:t xml:space="preserve"> the power of even basic domain knowledge to guide </w:t>
      </w:r>
      <w:r w:rsidR="00EE25B8">
        <w:t xml:space="preserve">data cleaning and feature development/selection.  I was able to reduce a problem with 1300 observations of </w:t>
      </w:r>
      <w:r w:rsidR="00F91729">
        <w:t>~10</w:t>
      </w:r>
      <w:r w:rsidR="00F91729" w:rsidRPr="00F91729">
        <w:rPr>
          <w:vertAlign w:val="superscript"/>
        </w:rPr>
        <w:t>4</w:t>
      </w:r>
      <w:r w:rsidR="00F91729">
        <w:t xml:space="preserve"> data points each</w:t>
      </w:r>
      <w:r w:rsidR="0040743A">
        <w:t xml:space="preserve"> (&gt;20 million </w:t>
      </w:r>
      <w:r w:rsidR="00990B15">
        <w:t xml:space="preserve">total </w:t>
      </w:r>
      <w:r w:rsidR="0040743A">
        <w:t>data points)</w:t>
      </w:r>
      <w:r w:rsidR="00F91729">
        <w:t xml:space="preserve"> </w:t>
      </w:r>
      <w:r w:rsidR="0040743A">
        <w:t>to</w:t>
      </w:r>
      <w:r w:rsidR="001F2327">
        <w:t xml:space="preserve"> a set of 12 features for each observation</w:t>
      </w:r>
      <w:r w:rsidR="001B74BD">
        <w:t>, a thousand-fold reduction in problem scope</w:t>
      </w:r>
      <w:r w:rsidR="007B5CD1">
        <w:t>, while achieving surprisingly high accuracy</w:t>
      </w:r>
      <w:r w:rsidR="001B74BD">
        <w:t>.</w:t>
      </w:r>
      <w:r w:rsidR="00990B15">
        <w:t xml:space="preserve">  It was also a good opportunity to explore a </w:t>
      </w:r>
      <w:r w:rsidR="00EF5089">
        <w:t xml:space="preserve">several </w:t>
      </w:r>
      <w:r w:rsidR="00990B15">
        <w:t>different algorithmic approaches to classification</w:t>
      </w:r>
      <w:r w:rsidR="009C58A9">
        <w:t xml:space="preserve"> in a reasonably large local dataset.</w:t>
      </w:r>
      <w:r w:rsidR="00A52328">
        <w:br w:type="page"/>
      </w:r>
    </w:p>
    <w:p w14:paraId="111D271B" w14:textId="284A2AD1" w:rsidR="00F12FD9" w:rsidRDefault="00F12FD9" w:rsidP="004D668F">
      <w:pPr>
        <w:pStyle w:val="Heading1"/>
      </w:pPr>
      <w:r>
        <w:lastRenderedPageBreak/>
        <w:t>Appendix</w:t>
      </w:r>
    </w:p>
    <w:p w14:paraId="60F9106D" w14:textId="3FB95EB9" w:rsidR="00F82943" w:rsidRDefault="00E149AA" w:rsidP="00F755DA">
      <w:pPr>
        <w:pStyle w:val="Heading2"/>
      </w:pPr>
      <w:r>
        <w:t>Higher-level project concept</w:t>
      </w:r>
    </w:p>
    <w:p w14:paraId="409D6B4D" w14:textId="7FD7526F" w:rsidR="00010D7B" w:rsidRDefault="003E25D3" w:rsidP="00E149AA">
      <w:r>
        <w:rPr>
          <w:noProof/>
          <w14:ligatures w14:val="none"/>
          <w14:numForm w14:val="default"/>
          <w14:numSpacing w14:val="default"/>
        </w:rPr>
        <mc:AlternateContent>
          <mc:Choice Requires="wpg">
            <w:drawing>
              <wp:anchor distT="0" distB="0" distL="114300" distR="114300" simplePos="0" relativeHeight="251657216" behindDoc="0" locked="0" layoutInCell="1" allowOverlap="1" wp14:anchorId="362A1BD3" wp14:editId="23A843C3">
                <wp:simplePos x="0" y="0"/>
                <wp:positionH relativeFrom="column">
                  <wp:posOffset>0</wp:posOffset>
                </wp:positionH>
                <wp:positionV relativeFrom="paragraph">
                  <wp:posOffset>1790700</wp:posOffset>
                </wp:positionV>
                <wp:extent cx="5029200" cy="1807845"/>
                <wp:effectExtent l="0" t="0" r="0" b="1905"/>
                <wp:wrapTopAndBottom/>
                <wp:docPr id="17" name="Group 17"/>
                <wp:cNvGraphicFramePr/>
                <a:graphic xmlns:a="http://schemas.openxmlformats.org/drawingml/2006/main">
                  <a:graphicData uri="http://schemas.microsoft.com/office/word/2010/wordprocessingGroup">
                    <wpg:wgp>
                      <wpg:cNvGrpSpPr/>
                      <wpg:grpSpPr>
                        <a:xfrm>
                          <a:off x="0" y="0"/>
                          <a:ext cx="5029200" cy="1807845"/>
                          <a:chOff x="0" y="0"/>
                          <a:chExt cx="5029200" cy="1807845"/>
                        </a:xfrm>
                      </wpg:grpSpPr>
                      <pic:pic xmlns:pic="http://schemas.openxmlformats.org/drawingml/2006/picture">
                        <pic:nvPicPr>
                          <pic:cNvPr id="1"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29200" cy="1807845"/>
                          </a:xfrm>
                          <a:prstGeom prst="rect">
                            <a:avLst/>
                          </a:prstGeom>
                        </pic:spPr>
                      </pic:pic>
                      <wps:wsp>
                        <wps:cNvPr id="15" name="Freeform: Shape 15"/>
                        <wps:cNvSpPr/>
                        <wps:spPr>
                          <a:xfrm>
                            <a:off x="779071" y="844385"/>
                            <a:ext cx="1668484" cy="819397"/>
                          </a:xfrm>
                          <a:custGeom>
                            <a:avLst/>
                            <a:gdLst>
                              <a:gd name="connsiteX0" fmla="*/ 0 w 1668484"/>
                              <a:gd name="connsiteY0" fmla="*/ 201880 h 819397"/>
                              <a:gd name="connsiteX1" fmla="*/ 0 w 1668484"/>
                              <a:gd name="connsiteY1" fmla="*/ 819397 h 819397"/>
                              <a:gd name="connsiteX2" fmla="*/ 1668484 w 1668484"/>
                              <a:gd name="connsiteY2" fmla="*/ 819397 h 819397"/>
                              <a:gd name="connsiteX3" fmla="*/ 1668484 w 1668484"/>
                              <a:gd name="connsiteY3" fmla="*/ 0 h 819397"/>
                              <a:gd name="connsiteX4" fmla="*/ 730333 w 1668484"/>
                              <a:gd name="connsiteY4" fmla="*/ 0 h 819397"/>
                              <a:gd name="connsiteX5" fmla="*/ 730333 w 1668484"/>
                              <a:gd name="connsiteY5" fmla="*/ 201880 h 819397"/>
                              <a:gd name="connsiteX6" fmla="*/ 0 w 1668484"/>
                              <a:gd name="connsiteY6" fmla="*/ 201880 h 8193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68484" h="819397">
                                <a:moveTo>
                                  <a:pt x="0" y="201880"/>
                                </a:moveTo>
                                <a:lnTo>
                                  <a:pt x="0" y="819397"/>
                                </a:lnTo>
                                <a:lnTo>
                                  <a:pt x="1668484" y="819397"/>
                                </a:lnTo>
                                <a:lnTo>
                                  <a:pt x="1668484" y="0"/>
                                </a:lnTo>
                                <a:lnTo>
                                  <a:pt x="730333" y="0"/>
                                </a:lnTo>
                                <a:lnTo>
                                  <a:pt x="730333" y="201880"/>
                                </a:lnTo>
                                <a:lnTo>
                                  <a:pt x="0" y="201880"/>
                                </a:lnTo>
                                <a:close/>
                              </a:path>
                            </a:pathLst>
                          </a:cu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67B85D" id="Group 17" o:spid="_x0000_s1026" style="position:absolute;margin-left:0;margin-top:141pt;width:396pt;height:142.35pt;z-index:251657216" coordsize="50292,18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">
                <v:shape id="Picture 1" o:spid="_x0000_s1027" type="#_x0000_t75" style="position:absolute;width:50292;height:18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">
                  <v:imagedata r:id="rId29" o:title=""/>
                </v:shape>
                <v:shape id="Freeform: Shape 15" o:spid="_x0000_s1028" style="position:absolute;left:7790;top:8443;width:16685;height:8194;visibility:visible;mso-wrap-style:square;v-text-anchor:middle" coordsize="1668484,819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" path="m,201880l,819397r1668484,l1668484,,730333,r,201880l,201880xe" filled="f" strokecolor="#4472c4 [3204]" strokeweight="3pt">
                  <v:stroke joinstyle="miter"/>
                  <v:path arrowok="t" o:connecttype="custom" o:connectlocs="0,201880;0,819397;1668484,819397;1668484,0;730333,0;730333,201880;0,201880" o:connectangles="0,0,0,0,0,0,0"/>
                </v:shape>
                <w10:wrap type="topAndBottom"/>
              </v:group>
            </w:pict>
          </mc:Fallback>
        </mc:AlternateContent>
      </w:r>
      <w:r>
        <w:rPr>
          <w:noProof/>
        </w:rPr>
        <mc:AlternateContent>
          <mc:Choice Requires="wps">
            <w:drawing>
              <wp:anchor distT="0" distB="0" distL="114300" distR="114300" simplePos="0" relativeHeight="251659264" behindDoc="0" locked="0" layoutInCell="1" allowOverlap="1" wp14:anchorId="4DAF4E15" wp14:editId="093C633D">
                <wp:simplePos x="0" y="0"/>
                <wp:positionH relativeFrom="margin">
                  <wp:posOffset>0</wp:posOffset>
                </wp:positionH>
                <wp:positionV relativeFrom="paragraph">
                  <wp:posOffset>3620589</wp:posOffset>
                </wp:positionV>
                <wp:extent cx="5029200" cy="635"/>
                <wp:effectExtent l="0" t="0" r="0" b="4445"/>
                <wp:wrapTopAndBottom/>
                <wp:docPr id="16" name="Text Box 1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514657A9" w14:textId="4CC6E56E" w:rsidR="000D323E" w:rsidRPr="000D323E" w:rsidRDefault="000D323E" w:rsidP="000D323E">
                            <w:pPr>
                              <w:pStyle w:val="Caption"/>
                              <w:jc w:val="center"/>
                              <w:rPr>
                                <w:i w:val="0"/>
                                <w:iCs w:val="0"/>
                              </w:rPr>
                            </w:pPr>
                            <w:r>
                              <w:t xml:space="preserve">Figure </w:t>
                            </w:r>
                            <w:fldSimple w:instr=" SEQ Figure \* ARABIC ">
                              <w:r w:rsidR="000B468D">
                                <w:rPr>
                                  <w:noProof/>
                                </w:rPr>
                                <w:t>13</w:t>
                              </w:r>
                            </w:fldSimple>
                            <w:r>
                              <w:t xml:space="preserve"> -- </w:t>
                            </w:r>
                            <w:r w:rsidRPr="000D323E">
                              <w:rPr>
                                <w:i w:val="0"/>
                                <w:iCs w:val="0"/>
                              </w:rPr>
                              <w:t>Overall concept, with ISYE7406 project in blue spline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F4E15" id="Text Box 16" o:spid="_x0000_s1039" type="#_x0000_t202" style="position:absolute;left:0;text-align:left;margin-left:0;margin-top:285.1pt;width:396pt;height:.0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" stroked="f">
                <v:textbox style="mso-fit-shape-to-text:t" inset="0,0,0,0">
                  <w:txbxContent>
                    <w:p w14:paraId="514657A9" w14:textId="4CC6E56E" w:rsidR="000D323E" w:rsidRPr="000D323E" w:rsidRDefault="000D323E" w:rsidP="000D323E">
                      <w:pPr>
                        <w:pStyle w:val="Caption"/>
                        <w:jc w:val="center"/>
                        <w:rPr>
                          <w:i w:val="0"/>
                          <w:iCs w:val="0"/>
                        </w:rPr>
                      </w:pPr>
                      <w:r>
                        <w:t xml:space="preserve">Figure </w:t>
                      </w:r>
                      <w:fldSimple w:instr=" SEQ Figure \* ARABIC ">
                        <w:r w:rsidR="000B468D">
                          <w:rPr>
                            <w:noProof/>
                          </w:rPr>
                          <w:t>13</w:t>
                        </w:r>
                      </w:fldSimple>
                      <w:r>
                        <w:t xml:space="preserve"> -- </w:t>
                      </w:r>
                      <w:r w:rsidRPr="000D323E">
                        <w:rPr>
                          <w:i w:val="0"/>
                          <w:iCs w:val="0"/>
                        </w:rPr>
                        <w:t>Overall concept, with ISYE7406 project in blue spline</w:t>
                      </w:r>
                    </w:p>
                  </w:txbxContent>
                </v:textbox>
                <w10:wrap type="topAndBottom" anchorx="margin"/>
              </v:shape>
            </w:pict>
          </mc:Fallback>
        </mc:AlternateContent>
      </w:r>
      <w:r w:rsidR="00E149AA">
        <w:t>This project constitutes a key sub-task</w:t>
      </w:r>
      <w:r w:rsidR="00E12A69">
        <w:t xml:space="preserve"> of an overall concept for an AI music collaboration tool that could generate complementary music parts </w:t>
      </w:r>
      <w:r w:rsidR="00594372">
        <w:t xml:space="preserve">for performance in </w:t>
      </w:r>
      <w:r w:rsidR="00E12A69">
        <w:t>real time</w:t>
      </w:r>
      <w:r w:rsidR="000B3FA4">
        <w:t xml:space="preserve"> (</w:t>
      </w:r>
      <w:r w:rsidR="00594372" w:rsidRPr="00594372">
        <w:rPr>
          <w:i/>
          <w:iCs/>
        </w:rPr>
        <w:t xml:space="preserve">Figure </w:t>
      </w:r>
      <w:r w:rsidR="004A1E09">
        <w:rPr>
          <w:i/>
          <w:iCs/>
        </w:rPr>
        <w:t>13</w:t>
      </w:r>
      <w:r w:rsidR="000B3FA4">
        <w:t>).  For ISYE7406 Spring 2023, I propose to address the elements in the blue spline below: extracting information from MIDI files of classical piano performances</w:t>
      </w:r>
      <w:r w:rsidR="001E390C">
        <w:t xml:space="preserve">, and demonstrating various analyses including </w:t>
      </w:r>
      <w:r w:rsidR="00A7620A">
        <w:t>classification</w:t>
      </w:r>
      <w:r w:rsidR="000D323E">
        <w:t>.</w:t>
      </w:r>
      <w:r w:rsidR="007C4A6D">
        <w:t xml:space="preserve"> Time permitting, I may try to capture some of the analysis attributes into</w:t>
      </w:r>
      <w:r w:rsidR="00E740EF">
        <w:t xml:space="preserve"> agent rules for the proposed responsive music-generation tool.</w:t>
      </w:r>
    </w:p>
    <w:p w14:paraId="511C1A30" w14:textId="704B2857" w:rsidR="00392632" w:rsidRDefault="00392632" w:rsidP="00392632">
      <w:pPr>
        <w:pStyle w:val="Heading2"/>
      </w:pPr>
      <w:r>
        <w:t>Sample MAESTRO file metadata</w:t>
      </w:r>
    </w:p>
    <w:p w14:paraId="21BF338E" w14:textId="53EACDE1" w:rsidR="00680D1F" w:rsidRDefault="00680D1F" w:rsidP="00680D1F">
      <w:pPr>
        <w:keepNext/>
        <w:spacing w:after="160" w:line="259" w:lineRule="auto"/>
        <w:jc w:val="left"/>
      </w:pPr>
      <w:r>
        <w:t>The providers have already proposed a segregation into test-train-validation datasets.  Note that some pieces are repeated by different performers in</w:t>
      </w:r>
      <w:r w:rsidR="00230075">
        <w:t xml:space="preserve"> </w:t>
      </w:r>
      <w:r w:rsidR="00030538">
        <w:lastRenderedPageBreak/>
        <w:t>d</w:t>
      </w:r>
      <w:r>
        <w:t>ifferent years – this will be a good test of our ability to extract matching features from similar but not identical pieces.</w:t>
      </w:r>
    </w:p>
    <w:p w14:paraId="3F299F5C" w14:textId="17BD75D2" w:rsidR="00680D1F" w:rsidRDefault="00A7620A" w:rsidP="00680D1F">
      <w:pPr>
        <w:keepNext/>
        <w:spacing w:after="160" w:line="259" w:lineRule="auto"/>
        <w:jc w:val="left"/>
      </w:pPr>
      <w:r>
        <w:rPr>
          <w:noProof/>
        </w:rPr>
        <mc:AlternateContent>
          <mc:Choice Requires="wps">
            <w:drawing>
              <wp:anchor distT="0" distB="0" distL="114300" distR="114300" simplePos="0" relativeHeight="251915264" behindDoc="0" locked="0" layoutInCell="1" allowOverlap="1" wp14:anchorId="5A5DBC6C" wp14:editId="4D0337F9">
                <wp:simplePos x="0" y="0"/>
                <wp:positionH relativeFrom="column">
                  <wp:posOffset>447675</wp:posOffset>
                </wp:positionH>
                <wp:positionV relativeFrom="paragraph">
                  <wp:posOffset>2073910</wp:posOffset>
                </wp:positionV>
                <wp:extent cx="413258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32580" cy="635"/>
                        </a:xfrm>
                        <a:prstGeom prst="rect">
                          <a:avLst/>
                        </a:prstGeom>
                        <a:solidFill>
                          <a:prstClr val="white"/>
                        </a:solidFill>
                        <a:ln>
                          <a:noFill/>
                        </a:ln>
                      </wps:spPr>
                      <wps:txbx>
                        <w:txbxContent>
                          <w:p w14:paraId="1E7F611E" w14:textId="5755833A" w:rsidR="00A7620A" w:rsidRPr="00CD63C5" w:rsidRDefault="00A7620A" w:rsidP="00A7620A">
                            <w:pPr>
                              <w:pStyle w:val="Caption"/>
                              <w:jc w:val="center"/>
                              <w:rPr>
                                <w:noProof/>
                              </w:rPr>
                            </w:pPr>
                            <w:r>
                              <w:t xml:space="preserve">Figure </w:t>
                            </w:r>
                            <w:fldSimple w:instr=" SEQ Figure \* ARABIC ">
                              <w:r w:rsidR="000B468D">
                                <w:rPr>
                                  <w:noProof/>
                                </w:rPr>
                                <w:t>14</w:t>
                              </w:r>
                            </w:fldSimple>
                            <w:r>
                              <w:t xml:space="preserve"> </w:t>
                            </w:r>
                            <w:r w:rsidRPr="00A7620A">
                              <w:rPr>
                                <w:b/>
                                <w:bCs/>
                              </w:rPr>
                              <w:t>-- Sample metadata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DBC6C" id="Text Box 12" o:spid="_x0000_s1040" type="#_x0000_t202" style="position:absolute;margin-left:35.25pt;margin-top:163.3pt;width:325.4pt;height:.05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" stroked="f">
                <v:textbox style="mso-fit-shape-to-text:t" inset="0,0,0,0">
                  <w:txbxContent>
                    <w:p w14:paraId="1E7F611E" w14:textId="5755833A" w:rsidR="00A7620A" w:rsidRPr="00CD63C5" w:rsidRDefault="00A7620A" w:rsidP="00A7620A">
                      <w:pPr>
                        <w:pStyle w:val="Caption"/>
                        <w:jc w:val="center"/>
                        <w:rPr>
                          <w:noProof/>
                        </w:rPr>
                      </w:pPr>
                      <w:r>
                        <w:t xml:space="preserve">Figure </w:t>
                      </w:r>
                      <w:fldSimple w:instr=" SEQ Figure \* ARABIC ">
                        <w:r w:rsidR="000B468D">
                          <w:rPr>
                            <w:noProof/>
                          </w:rPr>
                          <w:t>14</w:t>
                        </w:r>
                      </w:fldSimple>
                      <w:r>
                        <w:t xml:space="preserve"> </w:t>
                      </w:r>
                      <w:r w:rsidRPr="00A7620A">
                        <w:rPr>
                          <w:b/>
                          <w:bCs/>
                        </w:rPr>
                        <w:t>-- Sample metadata</w:t>
                      </w:r>
                    </w:p>
                  </w:txbxContent>
                </v:textbox>
                <w10:wrap type="topAndBottom"/>
              </v:shape>
            </w:pict>
          </mc:Fallback>
        </mc:AlternateContent>
      </w:r>
      <w:r w:rsidRPr="001C086A">
        <w:rPr>
          <w:noProof/>
        </w:rPr>
        <w:drawing>
          <wp:anchor distT="0" distB="0" distL="114300" distR="114300" simplePos="0" relativeHeight="251913216" behindDoc="0" locked="0" layoutInCell="1" allowOverlap="1" wp14:anchorId="798D6288" wp14:editId="586F9DBD">
            <wp:simplePos x="0" y="0"/>
            <wp:positionH relativeFrom="margin">
              <wp:align>center</wp:align>
            </wp:positionH>
            <wp:positionV relativeFrom="paragraph">
              <wp:posOffset>516062</wp:posOffset>
            </wp:positionV>
            <wp:extent cx="4132580" cy="1501140"/>
            <wp:effectExtent l="0" t="0" r="127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58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D1F">
        <w:t>We can also see that the “canonical composer” field has been pre-cleaned, but the “canonical title” data contains some variations.</w:t>
      </w:r>
    </w:p>
    <w:p w14:paraId="4C38149A" w14:textId="5CFC214C" w:rsidR="00A7620A" w:rsidRDefault="00A7620A" w:rsidP="00680D1F">
      <w:pPr>
        <w:keepNext/>
        <w:spacing w:after="160" w:line="259" w:lineRule="auto"/>
        <w:jc w:val="left"/>
      </w:pPr>
    </w:p>
    <w:p w14:paraId="40758910" w14:textId="1005A291" w:rsidR="00402B5B" w:rsidRDefault="00402B5B" w:rsidP="00E149AA">
      <w:pPr>
        <w:pStyle w:val="Heading2"/>
      </w:pPr>
      <w:r>
        <w:t>References</w:t>
      </w:r>
    </w:p>
    <w:sdt>
      <w:sdtPr>
        <w:tag w:val="MENDELEY_BIBLIOGRAPHY"/>
        <w:id w:val="1999297587"/>
        <w:placeholder>
          <w:docPart w:val="DefaultPlaceholder_-1854013440"/>
        </w:placeholder>
      </w:sdtPr>
      <w:sdtEndPr/>
      <w:sdtContent>
        <w:p w14:paraId="4C631CF9" w14:textId="77777777" w:rsidR="000F5D06" w:rsidRDefault="009944A2" w:rsidP="00663220">
          <w:pPr>
            <w:autoSpaceDE w:val="0"/>
            <w:autoSpaceDN w:val="0"/>
            <w:ind w:hanging="480"/>
            <w:divId w:val="1814329256"/>
            <w:rPr>
              <w:sz w:val="20"/>
              <w:szCs w:val="20"/>
            </w:rPr>
          </w:pPr>
          <w:r w:rsidRPr="009944A2">
            <w:rPr>
              <w:sz w:val="20"/>
              <w:szCs w:val="20"/>
            </w:rPr>
            <w:t xml:space="preserve">Hawthorne, C., Stasyuk, A., Roberts, A., Simon, I., Huang, C.-Z. A., Dieleman, S., Elsen, E., Engel, J., &amp; Eck, D. (2018). </w:t>
          </w:r>
          <w:r w:rsidRPr="009944A2">
            <w:rPr>
              <w:i/>
              <w:iCs/>
              <w:sz w:val="20"/>
              <w:szCs w:val="20"/>
            </w:rPr>
            <w:t>Enabling Factorized Piano Music Modeling and Generation with the MAESTRO Dataset</w:t>
          </w:r>
          <w:r w:rsidRPr="009944A2">
            <w:rPr>
              <w:sz w:val="20"/>
              <w:szCs w:val="20"/>
            </w:rPr>
            <w:t xml:space="preserve">. </w:t>
          </w:r>
        </w:p>
        <w:p w14:paraId="6A55AA8E" w14:textId="77777777" w:rsidR="000F5D06" w:rsidRDefault="009944A2" w:rsidP="000F5D06">
          <w:pPr>
            <w:autoSpaceDE w:val="0"/>
            <w:autoSpaceDN w:val="0"/>
            <w:spacing w:after="0"/>
            <w:ind w:hanging="480"/>
            <w:divId w:val="521671905"/>
            <w:rPr>
              <w:sz w:val="20"/>
              <w:szCs w:val="20"/>
            </w:rPr>
          </w:pPr>
          <w:r w:rsidRPr="009944A2">
            <w:rPr>
              <w:i/>
              <w:iCs/>
              <w:sz w:val="20"/>
              <w:szCs w:val="20"/>
            </w:rPr>
            <w:t>MIDO Docs:  MIDI Files</w:t>
          </w:r>
          <w:r w:rsidRPr="009944A2">
            <w:rPr>
              <w:sz w:val="20"/>
              <w:szCs w:val="20"/>
            </w:rPr>
            <w:t xml:space="preserve">. (2023). </w:t>
          </w:r>
        </w:p>
        <w:p w14:paraId="0EF26DCD" w14:textId="11F531F0" w:rsidR="009944A2" w:rsidRPr="009944A2" w:rsidRDefault="001146C6" w:rsidP="000F5D06">
          <w:pPr>
            <w:autoSpaceDE w:val="0"/>
            <w:autoSpaceDN w:val="0"/>
            <w:divId w:val="521671905"/>
            <w:rPr>
              <w:sz w:val="20"/>
              <w:szCs w:val="20"/>
            </w:rPr>
          </w:pPr>
          <w:hyperlink r:id="rId30" w:history="1">
            <w:r w:rsidR="00C4355D" w:rsidRPr="00561001">
              <w:rPr>
                <w:rStyle w:val="Hyperlink"/>
                <w:sz w:val="20"/>
                <w:szCs w:val="20"/>
              </w:rPr>
              <w:t>https://mido.readthedocs.io/en/latest/Midi_files.html</w:t>
            </w:r>
          </w:hyperlink>
        </w:p>
        <w:p w14:paraId="74D18840" w14:textId="77777777" w:rsidR="005D41F0" w:rsidRDefault="00D11BFF" w:rsidP="005D41F0">
          <w:pPr>
            <w:spacing w:after="0"/>
            <w:ind w:left="540" w:hanging="540"/>
            <w:rPr>
              <w:sz w:val="20"/>
              <w:szCs w:val="20"/>
            </w:rPr>
          </w:pPr>
          <w:r w:rsidRPr="00D11BFF">
            <w:rPr>
              <w:sz w:val="20"/>
              <w:szCs w:val="20"/>
            </w:rPr>
            <w:t xml:space="preserve">List of </w:t>
          </w:r>
          <w:r w:rsidR="008255C4" w:rsidRPr="00D11BFF">
            <w:rPr>
              <w:sz w:val="20"/>
              <w:szCs w:val="20"/>
            </w:rPr>
            <w:t xml:space="preserve">Classical Music </w:t>
          </w:r>
          <w:r w:rsidRPr="00D11BFF">
            <w:rPr>
              <w:sz w:val="20"/>
              <w:szCs w:val="20"/>
            </w:rPr>
            <w:t>Composers by Era</w:t>
          </w:r>
          <w:r w:rsidR="00C344C0">
            <w:rPr>
              <w:sz w:val="20"/>
              <w:szCs w:val="20"/>
            </w:rPr>
            <w:t xml:space="preserve">: </w:t>
          </w:r>
          <w:r w:rsidR="008255C4" w:rsidRPr="00D11BFF">
            <w:rPr>
              <w:sz w:val="20"/>
              <w:szCs w:val="20"/>
            </w:rPr>
            <w:t xml:space="preserve">Wikipedia (2023) </w:t>
          </w:r>
        </w:p>
        <w:p w14:paraId="3B39D9EE" w14:textId="0AB0B87C" w:rsidR="00950975" w:rsidRDefault="001146C6" w:rsidP="000F5D06">
          <w:pPr>
            <w:ind w:left="540"/>
            <w:rPr>
              <w:sz w:val="20"/>
              <w:szCs w:val="20"/>
            </w:rPr>
          </w:pPr>
          <w:hyperlink r:id="rId31" w:history="1">
            <w:r w:rsidR="005D41F0" w:rsidRPr="00561001">
              <w:rPr>
                <w:rStyle w:val="Hyperlink"/>
                <w:sz w:val="20"/>
                <w:szCs w:val="20"/>
              </w:rPr>
              <w:t>https://en.wikipedia.org/wiki/List_of_classical_music_composers_by_era</w:t>
            </w:r>
          </w:hyperlink>
          <w:r w:rsidR="00D11BFF" w:rsidRPr="00D11BFF">
            <w:rPr>
              <w:sz w:val="20"/>
              <w:szCs w:val="20"/>
            </w:rPr>
            <w:t xml:space="preserve"> </w:t>
          </w:r>
        </w:p>
        <w:p w14:paraId="2C332874" w14:textId="0844D0EA" w:rsidR="000F5D06" w:rsidRDefault="00FF73E2" w:rsidP="000F5D06">
          <w:pPr>
            <w:spacing w:after="0"/>
            <w:ind w:left="540" w:hanging="540"/>
            <w:rPr>
              <w:sz w:val="20"/>
              <w:szCs w:val="20"/>
            </w:rPr>
          </w:pPr>
          <w:r>
            <w:rPr>
              <w:sz w:val="20"/>
              <w:szCs w:val="20"/>
            </w:rPr>
            <w:t>Ludwig van Beethoven:  Wikipedi</w:t>
          </w:r>
          <w:r w:rsidR="00663220">
            <w:rPr>
              <w:sz w:val="20"/>
              <w:szCs w:val="20"/>
            </w:rPr>
            <w:t>a</w:t>
          </w:r>
          <w:r>
            <w:rPr>
              <w:sz w:val="20"/>
              <w:szCs w:val="20"/>
            </w:rPr>
            <w:t xml:space="preserve"> (2023) </w:t>
          </w:r>
        </w:p>
        <w:p w14:paraId="3B9B323E" w14:textId="0013A9BF" w:rsidR="00FF73E2" w:rsidRDefault="001146C6" w:rsidP="000F5D06">
          <w:pPr>
            <w:ind w:left="540"/>
            <w:rPr>
              <w:sz w:val="20"/>
              <w:szCs w:val="20"/>
            </w:rPr>
          </w:pPr>
          <w:hyperlink r:id="rId32" w:history="1">
            <w:r w:rsidR="000F5D06" w:rsidRPr="00561001">
              <w:rPr>
                <w:rStyle w:val="Hyperlink"/>
                <w:sz w:val="20"/>
                <w:szCs w:val="20"/>
              </w:rPr>
              <w:t>https://en.wikipedia.org/wiki/Ludwig_van_Beethoven</w:t>
            </w:r>
          </w:hyperlink>
        </w:p>
        <w:p w14:paraId="1DE511A4" w14:textId="65B06839" w:rsidR="00351E26" w:rsidRPr="00351E26" w:rsidRDefault="00351E26" w:rsidP="00351E26">
          <w:pPr>
            <w:ind w:left="540" w:hanging="540"/>
            <w:rPr>
              <w:sz w:val="20"/>
              <w:szCs w:val="20"/>
            </w:rPr>
          </w:pPr>
          <w:r w:rsidRPr="00351E26">
            <w:rPr>
              <w:sz w:val="20"/>
              <w:szCs w:val="20"/>
            </w:rPr>
            <w:t xml:space="preserve">Tzanetakis, G., Cook, P. (2002) </w:t>
          </w:r>
          <w:r w:rsidRPr="00351E26">
            <w:rPr>
              <w:i/>
              <w:iCs/>
              <w:sz w:val="20"/>
              <w:szCs w:val="20"/>
            </w:rPr>
            <w:t>Musical Genre Classification of Audio Signals</w:t>
          </w:r>
          <w:r w:rsidRPr="00351E26">
            <w:rPr>
              <w:sz w:val="20"/>
              <w:szCs w:val="20"/>
            </w:rPr>
            <w:t>, IEE Transactions on Speech and Audio Processing, Vol. 10, No. 5.</w:t>
          </w:r>
        </w:p>
        <w:p w14:paraId="1231148B" w14:textId="77777777" w:rsidR="00351E26" w:rsidRDefault="001146C6" w:rsidP="00D11BFF">
          <w:pPr>
            <w:ind w:left="540" w:hanging="540"/>
          </w:pPr>
        </w:p>
      </w:sdtContent>
    </w:sdt>
    <w:sectPr w:rsidR="00351E26" w:rsidSect="00641ADD">
      <w:headerReference w:type="even" r:id="rId33"/>
      <w:headerReference w:type="default" r:id="rId34"/>
      <w:footerReference w:type="even" r:id="rId35"/>
      <w:footerReference w:type="default" r:id="rId36"/>
      <w:headerReference w:type="first" r:id="rId37"/>
      <w:footerReference w:type="first" r:id="rId3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77EC" w14:textId="77777777" w:rsidR="001E37B3" w:rsidRDefault="001E37B3" w:rsidP="00126D77">
      <w:r>
        <w:separator/>
      </w:r>
    </w:p>
  </w:endnote>
  <w:endnote w:type="continuationSeparator" w:id="0">
    <w:p w14:paraId="6245BF74" w14:textId="77777777" w:rsidR="001E37B3" w:rsidRDefault="001E37B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altName w:val="Cambria"/>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70C47" w14:textId="77777777" w:rsidR="001E37B3" w:rsidRDefault="001E37B3" w:rsidP="0060186D">
      <w:pPr>
        <w:spacing w:after="0" w:line="110" w:lineRule="exact"/>
      </w:pPr>
    </w:p>
  </w:footnote>
  <w:footnote w:type="continuationSeparator" w:id="0">
    <w:p w14:paraId="5DFE40B9" w14:textId="77777777" w:rsidR="001E37B3" w:rsidRPr="00BB7AEF" w:rsidRDefault="001E37B3" w:rsidP="00BB7AEF">
      <w:pPr>
        <w:spacing w:after="0" w:line="20" w:lineRule="exact"/>
        <w:rPr>
          <w:sz w:val="2"/>
        </w:rPr>
      </w:pPr>
    </w:p>
  </w:footnote>
  <w:footnote w:type="continuationNotice" w:id="1">
    <w:p w14:paraId="42FF4831" w14:textId="77777777" w:rsidR="001E37B3" w:rsidRPr="00AE67B5" w:rsidRDefault="001E37B3"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3D1"/>
    <w:multiLevelType w:val="hybridMultilevel"/>
    <w:tmpl w:val="ABB266E0"/>
    <w:lvl w:ilvl="0" w:tplc="5A62DB0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87F19"/>
    <w:multiLevelType w:val="hybridMultilevel"/>
    <w:tmpl w:val="6074A08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 w15:restartNumberingAfterBreak="0">
    <w:nsid w:val="093A19AD"/>
    <w:multiLevelType w:val="multilevel"/>
    <w:tmpl w:val="653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5522D"/>
    <w:multiLevelType w:val="hybridMultilevel"/>
    <w:tmpl w:val="DD081766"/>
    <w:lvl w:ilvl="0" w:tplc="E3B8B7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43B9F"/>
    <w:multiLevelType w:val="hybridMultilevel"/>
    <w:tmpl w:val="A894D518"/>
    <w:lvl w:ilvl="0" w:tplc="CD0CEF7A">
      <w:start w:val="1"/>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F5D"/>
    <w:multiLevelType w:val="hybridMultilevel"/>
    <w:tmpl w:val="B05C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626A3"/>
    <w:multiLevelType w:val="hybridMultilevel"/>
    <w:tmpl w:val="F66E7CE8"/>
    <w:lvl w:ilvl="0" w:tplc="E3B8B7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66100"/>
    <w:multiLevelType w:val="hybridMultilevel"/>
    <w:tmpl w:val="EFC6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30D21"/>
    <w:multiLevelType w:val="hybridMultilevel"/>
    <w:tmpl w:val="A90A77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B6E43"/>
    <w:multiLevelType w:val="hybridMultilevel"/>
    <w:tmpl w:val="9BC4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71577"/>
    <w:multiLevelType w:val="hybridMultilevel"/>
    <w:tmpl w:val="55C85BD4"/>
    <w:lvl w:ilvl="0" w:tplc="DB90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27DD7"/>
    <w:multiLevelType w:val="hybridMultilevel"/>
    <w:tmpl w:val="CDD87BEA"/>
    <w:lvl w:ilvl="0" w:tplc="E3B8B7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B39A0"/>
    <w:multiLevelType w:val="hybridMultilevel"/>
    <w:tmpl w:val="EBD4C976"/>
    <w:lvl w:ilvl="0" w:tplc="E3B8B7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1132A"/>
    <w:multiLevelType w:val="hybridMultilevel"/>
    <w:tmpl w:val="ADB80A6E"/>
    <w:lvl w:ilvl="0" w:tplc="EC32FB50">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72837"/>
    <w:multiLevelType w:val="multilevel"/>
    <w:tmpl w:val="5AC0F0D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510"/>
        </w:tabs>
        <w:ind w:left="315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836ABD"/>
    <w:multiLevelType w:val="hybridMultilevel"/>
    <w:tmpl w:val="825475A4"/>
    <w:lvl w:ilvl="0" w:tplc="1474F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27FB3"/>
    <w:multiLevelType w:val="hybridMultilevel"/>
    <w:tmpl w:val="83D2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D614DB"/>
    <w:multiLevelType w:val="hybridMultilevel"/>
    <w:tmpl w:val="8E1AEB72"/>
    <w:lvl w:ilvl="0" w:tplc="5A62DB0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51F1A"/>
    <w:multiLevelType w:val="hybridMultilevel"/>
    <w:tmpl w:val="465477CA"/>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9" w15:restartNumberingAfterBreak="0">
    <w:nsid w:val="2D973E8D"/>
    <w:multiLevelType w:val="hybridMultilevel"/>
    <w:tmpl w:val="29308D60"/>
    <w:lvl w:ilvl="0" w:tplc="FFFFFFFF">
      <w:start w:val="1"/>
      <w:numFmt w:val="decimal"/>
      <w:lvlText w:val="%1."/>
      <w:lvlJc w:val="left"/>
      <w:pPr>
        <w:ind w:left="720" w:hanging="360"/>
      </w:pPr>
      <w:rPr>
        <w:rFonts w:ascii="Palatino Linotype" w:eastAsia="Times New Roman" w:hAnsi="Palatino Linotype"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2B2AF2"/>
    <w:multiLevelType w:val="hybridMultilevel"/>
    <w:tmpl w:val="4E544832"/>
    <w:lvl w:ilvl="0" w:tplc="0FF0ACCA">
      <w:start w:val="1"/>
      <w:numFmt w:val="decimal"/>
      <w:lvlText w:val="%1."/>
      <w:lvlJc w:val="left"/>
      <w:pPr>
        <w:ind w:left="720" w:hanging="360"/>
      </w:pPr>
      <w:rPr>
        <w:rFonts w:ascii="Palatino Linotype" w:eastAsia="Times New Roman" w:hAnsi="Palatino Linotyp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72441"/>
    <w:multiLevelType w:val="hybridMultilevel"/>
    <w:tmpl w:val="1940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270B5"/>
    <w:multiLevelType w:val="hybridMultilevel"/>
    <w:tmpl w:val="2D4E893E"/>
    <w:lvl w:ilvl="0" w:tplc="5A62DB0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5279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FF9005D"/>
    <w:multiLevelType w:val="multilevel"/>
    <w:tmpl w:val="21087112"/>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510"/>
        </w:tabs>
        <w:ind w:left="315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4320596"/>
    <w:multiLevelType w:val="hybridMultilevel"/>
    <w:tmpl w:val="06763814"/>
    <w:lvl w:ilvl="0" w:tplc="E3B8B7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D2F61"/>
    <w:multiLevelType w:val="hybridMultilevel"/>
    <w:tmpl w:val="E1B8F058"/>
    <w:lvl w:ilvl="0" w:tplc="04090001">
      <w:start w:val="1"/>
      <w:numFmt w:val="bullet"/>
      <w:lvlText w:val=""/>
      <w:lvlJc w:val="left"/>
      <w:pPr>
        <w:ind w:left="720" w:hanging="360"/>
      </w:pPr>
      <w:rPr>
        <w:rFonts w:ascii="Symbol" w:hAnsi="Symbol" w:hint="default"/>
      </w:rPr>
    </w:lvl>
    <w:lvl w:ilvl="1" w:tplc="5A62DB0A">
      <w:start w:val="1"/>
      <w:numFmt w:val="bullet"/>
      <w:lvlText w:val=""/>
      <w:lvlJc w:val="left"/>
      <w:pPr>
        <w:ind w:left="1440" w:hanging="360"/>
      </w:pPr>
      <w:rPr>
        <w:rFonts w:ascii="Wingdings" w:eastAsia="Times New Roman"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9E507DF"/>
    <w:multiLevelType w:val="hybridMultilevel"/>
    <w:tmpl w:val="3376A09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F657D"/>
    <w:multiLevelType w:val="hybridMultilevel"/>
    <w:tmpl w:val="AAFE6916"/>
    <w:lvl w:ilvl="0" w:tplc="D37CBBEA">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7065C"/>
    <w:multiLevelType w:val="hybridMultilevel"/>
    <w:tmpl w:val="5938351E"/>
    <w:lvl w:ilvl="0" w:tplc="E3B8B7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E22CEA"/>
    <w:multiLevelType w:val="hybridMultilevel"/>
    <w:tmpl w:val="8102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9D5FC7"/>
    <w:multiLevelType w:val="hybridMultilevel"/>
    <w:tmpl w:val="F9BE760E"/>
    <w:lvl w:ilvl="0" w:tplc="580C3E70">
      <w:start w:val="1"/>
      <w:numFmt w:val="bullet"/>
      <w:pStyle w:val="BulletedList"/>
      <w:lvlText w:val=""/>
      <w:lvlJc w:val="left"/>
      <w:pPr>
        <w:ind w:left="-1920" w:hanging="360"/>
      </w:pPr>
      <w:rPr>
        <w:rFonts w:ascii="Symbol" w:hAnsi="Symbol" w:hint="default"/>
        <w:b/>
        <w:i w:val="0"/>
        <w:position w:val="-2"/>
        <w:sz w:val="34"/>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480" w:hanging="360"/>
      </w:pPr>
      <w:rPr>
        <w:rFonts w:ascii="Wingdings" w:hAnsi="Wingdings" w:hint="default"/>
      </w:rPr>
    </w:lvl>
    <w:lvl w:ilvl="3" w:tplc="04090001" w:tentative="1">
      <w:start w:val="1"/>
      <w:numFmt w:val="bullet"/>
      <w:lvlText w:val=""/>
      <w:lvlJc w:val="left"/>
      <w:pPr>
        <w:ind w:left="240" w:hanging="360"/>
      </w:pPr>
      <w:rPr>
        <w:rFonts w:ascii="Symbol" w:hAnsi="Symbol" w:hint="default"/>
      </w:rPr>
    </w:lvl>
    <w:lvl w:ilvl="4" w:tplc="04090003" w:tentative="1">
      <w:start w:val="1"/>
      <w:numFmt w:val="bullet"/>
      <w:lvlText w:val="o"/>
      <w:lvlJc w:val="left"/>
      <w:pPr>
        <w:ind w:left="960" w:hanging="360"/>
      </w:pPr>
      <w:rPr>
        <w:rFonts w:ascii="Courier New" w:hAnsi="Courier New" w:cs="Courier New" w:hint="default"/>
      </w:rPr>
    </w:lvl>
    <w:lvl w:ilvl="5" w:tplc="04090005" w:tentative="1">
      <w:start w:val="1"/>
      <w:numFmt w:val="bullet"/>
      <w:lvlText w:val=""/>
      <w:lvlJc w:val="left"/>
      <w:pPr>
        <w:ind w:left="1680" w:hanging="360"/>
      </w:pPr>
      <w:rPr>
        <w:rFonts w:ascii="Wingdings" w:hAnsi="Wingdings" w:hint="default"/>
      </w:rPr>
    </w:lvl>
    <w:lvl w:ilvl="6" w:tplc="04090001" w:tentative="1">
      <w:start w:val="1"/>
      <w:numFmt w:val="bullet"/>
      <w:lvlText w:val=""/>
      <w:lvlJc w:val="left"/>
      <w:pPr>
        <w:ind w:left="2400" w:hanging="360"/>
      </w:pPr>
      <w:rPr>
        <w:rFonts w:ascii="Symbol" w:hAnsi="Symbol" w:hint="default"/>
      </w:rPr>
    </w:lvl>
    <w:lvl w:ilvl="7" w:tplc="04090003" w:tentative="1">
      <w:start w:val="1"/>
      <w:numFmt w:val="bullet"/>
      <w:lvlText w:val="o"/>
      <w:lvlJc w:val="left"/>
      <w:pPr>
        <w:ind w:left="3120" w:hanging="360"/>
      </w:pPr>
      <w:rPr>
        <w:rFonts w:ascii="Courier New" w:hAnsi="Courier New" w:cs="Courier New" w:hint="default"/>
      </w:rPr>
    </w:lvl>
    <w:lvl w:ilvl="8" w:tplc="04090005" w:tentative="1">
      <w:start w:val="1"/>
      <w:numFmt w:val="bullet"/>
      <w:lvlText w:val=""/>
      <w:lvlJc w:val="left"/>
      <w:pPr>
        <w:ind w:left="3840" w:hanging="360"/>
      </w:pPr>
      <w:rPr>
        <w:rFonts w:ascii="Wingdings" w:hAnsi="Wingdings" w:hint="default"/>
      </w:rPr>
    </w:lvl>
  </w:abstractNum>
  <w:abstractNum w:abstractNumId="32" w15:restartNumberingAfterBreak="0">
    <w:nsid w:val="59CD6426"/>
    <w:multiLevelType w:val="hybridMultilevel"/>
    <w:tmpl w:val="9A8A2622"/>
    <w:lvl w:ilvl="0" w:tplc="EA44C922">
      <w:start w:val="1"/>
      <w:numFmt w:val="decimal"/>
      <w:pStyle w:val="NumberedList"/>
      <w:lvlText w:val="%1."/>
      <w:lvlJc w:val="left"/>
      <w:pPr>
        <w:ind w:left="-120" w:hanging="360"/>
      </w:pPr>
      <w:rPr>
        <w:rFonts w:hint="default"/>
      </w:rPr>
    </w:lvl>
    <w:lvl w:ilvl="1" w:tplc="04090003">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abstractNum w:abstractNumId="33" w15:restartNumberingAfterBreak="0">
    <w:nsid w:val="5AF530BA"/>
    <w:multiLevelType w:val="hybridMultilevel"/>
    <w:tmpl w:val="5350A730"/>
    <w:lvl w:ilvl="0" w:tplc="EC32FB50">
      <w:numFmt w:val="bullet"/>
      <w:lvlText w:val="-"/>
      <w:lvlJc w:val="left"/>
      <w:pPr>
        <w:ind w:left="720" w:hanging="360"/>
      </w:pPr>
      <w:rPr>
        <w:rFonts w:ascii="Palatino Linotype" w:eastAsia="Times New Roman"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44114"/>
    <w:multiLevelType w:val="hybridMultilevel"/>
    <w:tmpl w:val="9DFC4E94"/>
    <w:lvl w:ilvl="0" w:tplc="31EECE08">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7104A"/>
    <w:multiLevelType w:val="hybridMultilevel"/>
    <w:tmpl w:val="25B0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0D4D03"/>
    <w:multiLevelType w:val="hybridMultilevel"/>
    <w:tmpl w:val="5D4E0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CC7F44"/>
    <w:multiLevelType w:val="hybridMultilevel"/>
    <w:tmpl w:val="6E0C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1D618C"/>
    <w:multiLevelType w:val="hybridMultilevel"/>
    <w:tmpl w:val="DEBEE4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8915BD8"/>
    <w:multiLevelType w:val="hybridMultilevel"/>
    <w:tmpl w:val="FD565E36"/>
    <w:lvl w:ilvl="0" w:tplc="C22EE118">
      <w:start w:val="1"/>
      <w:numFmt w:val="decimal"/>
      <w:pStyle w:val="TableCaption"/>
      <w:lvlText w:val="Table %1 —"/>
      <w:lvlJc w:val="left"/>
      <w:pPr>
        <w:ind w:left="1440" w:firstLine="360"/>
      </w:pPr>
      <w:rPr>
        <w:rFonts w:hint="default"/>
        <w:b/>
        <w:i/>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0" w15:restartNumberingAfterBreak="0">
    <w:nsid w:val="6925033B"/>
    <w:multiLevelType w:val="hybridMultilevel"/>
    <w:tmpl w:val="35B606B2"/>
    <w:lvl w:ilvl="0" w:tplc="9AE85228">
      <w:numFmt w:val="bullet"/>
      <w:lvlText w:val="-"/>
      <w:lvlJc w:val="left"/>
      <w:pPr>
        <w:ind w:left="360" w:hanging="360"/>
      </w:pPr>
      <w:rPr>
        <w:rFonts w:ascii="Palatino Linotype" w:eastAsia="Times New Roman" w:hAnsi="Palatino Linotype"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98F52E1"/>
    <w:multiLevelType w:val="hybridMultilevel"/>
    <w:tmpl w:val="B364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026732"/>
    <w:multiLevelType w:val="hybridMultilevel"/>
    <w:tmpl w:val="3C4824E4"/>
    <w:lvl w:ilvl="0" w:tplc="9DCE5B12">
      <w:start w:val="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96677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D51EE9"/>
    <w:multiLevelType w:val="hybridMultilevel"/>
    <w:tmpl w:val="0990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DB3977"/>
    <w:multiLevelType w:val="hybridMultilevel"/>
    <w:tmpl w:val="A3AE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284595"/>
    <w:multiLevelType w:val="hybridMultilevel"/>
    <w:tmpl w:val="546ADA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82916BD"/>
    <w:multiLevelType w:val="hybridMultilevel"/>
    <w:tmpl w:val="5A52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426FF"/>
    <w:multiLevelType w:val="hybridMultilevel"/>
    <w:tmpl w:val="4292412A"/>
    <w:lvl w:ilvl="0" w:tplc="9774AEFA">
      <w:start w:val="1"/>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425843">
    <w:abstractNumId w:val="32"/>
  </w:num>
  <w:num w:numId="2" w16cid:durableId="853764659">
    <w:abstractNumId w:val="14"/>
  </w:num>
  <w:num w:numId="3" w16cid:durableId="2024277120">
    <w:abstractNumId w:val="31"/>
  </w:num>
  <w:num w:numId="4" w16cid:durableId="9836877">
    <w:abstractNumId w:val="39"/>
  </w:num>
  <w:num w:numId="5" w16cid:durableId="743256725">
    <w:abstractNumId w:val="27"/>
  </w:num>
  <w:num w:numId="6" w16cid:durableId="538862071">
    <w:abstractNumId w:val="7"/>
  </w:num>
  <w:num w:numId="7" w16cid:durableId="677657066">
    <w:abstractNumId w:val="15"/>
  </w:num>
  <w:num w:numId="8" w16cid:durableId="19356959">
    <w:abstractNumId w:val="20"/>
  </w:num>
  <w:num w:numId="9" w16cid:durableId="1610703412">
    <w:abstractNumId w:val="19"/>
  </w:num>
  <w:num w:numId="10" w16cid:durableId="1174690620">
    <w:abstractNumId w:val="37"/>
  </w:num>
  <w:num w:numId="11" w16cid:durableId="1639646127">
    <w:abstractNumId w:val="3"/>
  </w:num>
  <w:num w:numId="12" w16cid:durableId="1759406490">
    <w:abstractNumId w:val="6"/>
  </w:num>
  <w:num w:numId="13" w16cid:durableId="1483234902">
    <w:abstractNumId w:val="25"/>
  </w:num>
  <w:num w:numId="14" w16cid:durableId="1231034613">
    <w:abstractNumId w:val="8"/>
  </w:num>
  <w:num w:numId="15" w16cid:durableId="1960331239">
    <w:abstractNumId w:val="12"/>
  </w:num>
  <w:num w:numId="16" w16cid:durableId="159082920">
    <w:abstractNumId w:val="11"/>
  </w:num>
  <w:num w:numId="17" w16cid:durableId="1937791171">
    <w:abstractNumId w:val="10"/>
  </w:num>
  <w:num w:numId="18" w16cid:durableId="1010915075">
    <w:abstractNumId w:val="29"/>
  </w:num>
  <w:num w:numId="19" w16cid:durableId="358511973">
    <w:abstractNumId w:val="44"/>
  </w:num>
  <w:num w:numId="20" w16cid:durableId="945574489">
    <w:abstractNumId w:val="41"/>
  </w:num>
  <w:num w:numId="21" w16cid:durableId="16469353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2589758">
    <w:abstractNumId w:val="23"/>
  </w:num>
  <w:num w:numId="23" w16cid:durableId="2129472648">
    <w:abstractNumId w:val="16"/>
  </w:num>
  <w:num w:numId="24" w16cid:durableId="483203818">
    <w:abstractNumId w:val="0"/>
  </w:num>
  <w:num w:numId="25" w16cid:durableId="1411075218">
    <w:abstractNumId w:val="22"/>
  </w:num>
  <w:num w:numId="26" w16cid:durableId="1714041039">
    <w:abstractNumId w:val="26"/>
  </w:num>
  <w:num w:numId="27" w16cid:durableId="68115823">
    <w:abstractNumId w:val="17"/>
  </w:num>
  <w:num w:numId="28" w16cid:durableId="325477031">
    <w:abstractNumId w:val="38"/>
  </w:num>
  <w:num w:numId="29" w16cid:durableId="899708698">
    <w:abstractNumId w:val="36"/>
  </w:num>
  <w:num w:numId="30" w16cid:durableId="956133465">
    <w:abstractNumId w:val="4"/>
  </w:num>
  <w:num w:numId="31" w16cid:durableId="2129202718">
    <w:abstractNumId w:val="30"/>
  </w:num>
  <w:num w:numId="32" w16cid:durableId="2114010591">
    <w:abstractNumId w:val="35"/>
  </w:num>
  <w:num w:numId="33" w16cid:durableId="1799253414">
    <w:abstractNumId w:val="21"/>
  </w:num>
  <w:num w:numId="34" w16cid:durableId="711732576">
    <w:abstractNumId w:val="1"/>
  </w:num>
  <w:num w:numId="35" w16cid:durableId="1161047639">
    <w:abstractNumId w:val="33"/>
  </w:num>
  <w:num w:numId="36" w16cid:durableId="925387024">
    <w:abstractNumId w:val="13"/>
  </w:num>
  <w:num w:numId="37" w16cid:durableId="447818677">
    <w:abstractNumId w:val="45"/>
  </w:num>
  <w:num w:numId="38" w16cid:durableId="1914967473">
    <w:abstractNumId w:val="2"/>
  </w:num>
  <w:num w:numId="39" w16cid:durableId="866676874">
    <w:abstractNumId w:val="18"/>
  </w:num>
  <w:num w:numId="40" w16cid:durableId="2119789904">
    <w:abstractNumId w:val="46"/>
  </w:num>
  <w:num w:numId="41" w16cid:durableId="906111802">
    <w:abstractNumId w:val="5"/>
  </w:num>
  <w:num w:numId="42" w16cid:durableId="1187669919">
    <w:abstractNumId w:val="9"/>
  </w:num>
  <w:num w:numId="43" w16cid:durableId="1003749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1994932">
    <w:abstractNumId w:val="24"/>
  </w:num>
  <w:num w:numId="45" w16cid:durableId="657265541">
    <w:abstractNumId w:val="34"/>
  </w:num>
  <w:num w:numId="46" w16cid:durableId="69352155">
    <w:abstractNumId w:val="47"/>
  </w:num>
  <w:num w:numId="47" w16cid:durableId="1808471136">
    <w:abstractNumId w:val="48"/>
  </w:num>
  <w:num w:numId="48" w16cid:durableId="783579335">
    <w:abstractNumId w:val="42"/>
  </w:num>
  <w:num w:numId="49" w16cid:durableId="902837530">
    <w:abstractNumId w:val="28"/>
  </w:num>
  <w:num w:numId="50" w16cid:durableId="1838690055">
    <w:abstractNumId w:val="4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0F90"/>
    <w:rsid w:val="00002321"/>
    <w:rsid w:val="000028E3"/>
    <w:rsid w:val="000032EC"/>
    <w:rsid w:val="0000336F"/>
    <w:rsid w:val="000033DF"/>
    <w:rsid w:val="000066F3"/>
    <w:rsid w:val="00007360"/>
    <w:rsid w:val="0000794F"/>
    <w:rsid w:val="000107FF"/>
    <w:rsid w:val="00010D7B"/>
    <w:rsid w:val="000115A8"/>
    <w:rsid w:val="000115BE"/>
    <w:rsid w:val="00011839"/>
    <w:rsid w:val="00011DAB"/>
    <w:rsid w:val="000135DE"/>
    <w:rsid w:val="00013CA2"/>
    <w:rsid w:val="00015617"/>
    <w:rsid w:val="00015661"/>
    <w:rsid w:val="000174E5"/>
    <w:rsid w:val="0001758E"/>
    <w:rsid w:val="00020CE7"/>
    <w:rsid w:val="000219A6"/>
    <w:rsid w:val="000227CF"/>
    <w:rsid w:val="00022F3F"/>
    <w:rsid w:val="000240CC"/>
    <w:rsid w:val="0002420C"/>
    <w:rsid w:val="00024610"/>
    <w:rsid w:val="00024A08"/>
    <w:rsid w:val="00024B28"/>
    <w:rsid w:val="0002513C"/>
    <w:rsid w:val="0002646F"/>
    <w:rsid w:val="00026551"/>
    <w:rsid w:val="000272F1"/>
    <w:rsid w:val="00030538"/>
    <w:rsid w:val="00030A1C"/>
    <w:rsid w:val="00030F47"/>
    <w:rsid w:val="00031072"/>
    <w:rsid w:val="000316F6"/>
    <w:rsid w:val="00031A3B"/>
    <w:rsid w:val="00031ACE"/>
    <w:rsid w:val="00031E19"/>
    <w:rsid w:val="0003227C"/>
    <w:rsid w:val="000326E2"/>
    <w:rsid w:val="00032726"/>
    <w:rsid w:val="00032CB3"/>
    <w:rsid w:val="000337C0"/>
    <w:rsid w:val="00035245"/>
    <w:rsid w:val="00036F24"/>
    <w:rsid w:val="0003772E"/>
    <w:rsid w:val="0004097D"/>
    <w:rsid w:val="000411F9"/>
    <w:rsid w:val="000418D4"/>
    <w:rsid w:val="00041AEC"/>
    <w:rsid w:val="00041BF8"/>
    <w:rsid w:val="00042238"/>
    <w:rsid w:val="000435DE"/>
    <w:rsid w:val="00043A15"/>
    <w:rsid w:val="00043B06"/>
    <w:rsid w:val="00044D75"/>
    <w:rsid w:val="00045012"/>
    <w:rsid w:val="00045282"/>
    <w:rsid w:val="000454C1"/>
    <w:rsid w:val="0004590B"/>
    <w:rsid w:val="00052592"/>
    <w:rsid w:val="00052CEB"/>
    <w:rsid w:val="00053228"/>
    <w:rsid w:val="00053A40"/>
    <w:rsid w:val="00053A61"/>
    <w:rsid w:val="00053A84"/>
    <w:rsid w:val="00055166"/>
    <w:rsid w:val="000560CE"/>
    <w:rsid w:val="0005621B"/>
    <w:rsid w:val="000563DA"/>
    <w:rsid w:val="00056403"/>
    <w:rsid w:val="000576D8"/>
    <w:rsid w:val="00057A7E"/>
    <w:rsid w:val="00060B34"/>
    <w:rsid w:val="00060DEA"/>
    <w:rsid w:val="00060FD6"/>
    <w:rsid w:val="0006113D"/>
    <w:rsid w:val="000613DF"/>
    <w:rsid w:val="000621AD"/>
    <w:rsid w:val="00062881"/>
    <w:rsid w:val="00063B2B"/>
    <w:rsid w:val="00063BBC"/>
    <w:rsid w:val="00064626"/>
    <w:rsid w:val="00065064"/>
    <w:rsid w:val="000659C7"/>
    <w:rsid w:val="00066E9A"/>
    <w:rsid w:val="00067517"/>
    <w:rsid w:val="00070EBC"/>
    <w:rsid w:val="00071538"/>
    <w:rsid w:val="00071708"/>
    <w:rsid w:val="00071F4D"/>
    <w:rsid w:val="00072B1E"/>
    <w:rsid w:val="000733EC"/>
    <w:rsid w:val="000733F1"/>
    <w:rsid w:val="00073663"/>
    <w:rsid w:val="000736BA"/>
    <w:rsid w:val="0007537F"/>
    <w:rsid w:val="000761BE"/>
    <w:rsid w:val="0007715C"/>
    <w:rsid w:val="0007721E"/>
    <w:rsid w:val="000774BF"/>
    <w:rsid w:val="00077849"/>
    <w:rsid w:val="000778DB"/>
    <w:rsid w:val="00080634"/>
    <w:rsid w:val="000809F6"/>
    <w:rsid w:val="00081B77"/>
    <w:rsid w:val="000825E5"/>
    <w:rsid w:val="00082DC0"/>
    <w:rsid w:val="0008380C"/>
    <w:rsid w:val="000838F9"/>
    <w:rsid w:val="00084043"/>
    <w:rsid w:val="000842AF"/>
    <w:rsid w:val="00084C35"/>
    <w:rsid w:val="0008560D"/>
    <w:rsid w:val="0008625B"/>
    <w:rsid w:val="00087522"/>
    <w:rsid w:val="000877DC"/>
    <w:rsid w:val="00087D68"/>
    <w:rsid w:val="00090079"/>
    <w:rsid w:val="0009075C"/>
    <w:rsid w:val="0009129C"/>
    <w:rsid w:val="00091B87"/>
    <w:rsid w:val="00091CDA"/>
    <w:rsid w:val="000926C0"/>
    <w:rsid w:val="00093349"/>
    <w:rsid w:val="000934A8"/>
    <w:rsid w:val="000937E3"/>
    <w:rsid w:val="00093E55"/>
    <w:rsid w:val="00094171"/>
    <w:rsid w:val="00094BFB"/>
    <w:rsid w:val="00094C70"/>
    <w:rsid w:val="00096548"/>
    <w:rsid w:val="000A01AF"/>
    <w:rsid w:val="000A0D67"/>
    <w:rsid w:val="000A11FE"/>
    <w:rsid w:val="000A1B19"/>
    <w:rsid w:val="000A33BD"/>
    <w:rsid w:val="000A418D"/>
    <w:rsid w:val="000A4411"/>
    <w:rsid w:val="000A4477"/>
    <w:rsid w:val="000A5137"/>
    <w:rsid w:val="000A692F"/>
    <w:rsid w:val="000B1146"/>
    <w:rsid w:val="000B115B"/>
    <w:rsid w:val="000B1B4F"/>
    <w:rsid w:val="000B1F9C"/>
    <w:rsid w:val="000B319B"/>
    <w:rsid w:val="000B32F0"/>
    <w:rsid w:val="000B3FA4"/>
    <w:rsid w:val="000B468D"/>
    <w:rsid w:val="000B4F07"/>
    <w:rsid w:val="000B6003"/>
    <w:rsid w:val="000B6800"/>
    <w:rsid w:val="000B7470"/>
    <w:rsid w:val="000B7A7A"/>
    <w:rsid w:val="000C0574"/>
    <w:rsid w:val="000C1B2E"/>
    <w:rsid w:val="000C1C64"/>
    <w:rsid w:val="000C26E8"/>
    <w:rsid w:val="000C3515"/>
    <w:rsid w:val="000C415F"/>
    <w:rsid w:val="000C4171"/>
    <w:rsid w:val="000C436F"/>
    <w:rsid w:val="000C4384"/>
    <w:rsid w:val="000C486C"/>
    <w:rsid w:val="000C5000"/>
    <w:rsid w:val="000C5174"/>
    <w:rsid w:val="000C590E"/>
    <w:rsid w:val="000C6531"/>
    <w:rsid w:val="000D0D8E"/>
    <w:rsid w:val="000D1C05"/>
    <w:rsid w:val="000D230A"/>
    <w:rsid w:val="000D24B3"/>
    <w:rsid w:val="000D2CA1"/>
    <w:rsid w:val="000D323E"/>
    <w:rsid w:val="000D3350"/>
    <w:rsid w:val="000D33D7"/>
    <w:rsid w:val="000D3508"/>
    <w:rsid w:val="000D5EFB"/>
    <w:rsid w:val="000D63FD"/>
    <w:rsid w:val="000D6A8A"/>
    <w:rsid w:val="000D7B9D"/>
    <w:rsid w:val="000E0EA0"/>
    <w:rsid w:val="000E0F7D"/>
    <w:rsid w:val="000E1798"/>
    <w:rsid w:val="000E1BD8"/>
    <w:rsid w:val="000E2391"/>
    <w:rsid w:val="000E24E7"/>
    <w:rsid w:val="000E4448"/>
    <w:rsid w:val="000E4B49"/>
    <w:rsid w:val="000E50B6"/>
    <w:rsid w:val="000E63CE"/>
    <w:rsid w:val="000E71E0"/>
    <w:rsid w:val="000E7699"/>
    <w:rsid w:val="000F1BE7"/>
    <w:rsid w:val="000F25FF"/>
    <w:rsid w:val="000F26BD"/>
    <w:rsid w:val="000F2E2D"/>
    <w:rsid w:val="000F3891"/>
    <w:rsid w:val="000F48E1"/>
    <w:rsid w:val="000F4CAB"/>
    <w:rsid w:val="000F4EF4"/>
    <w:rsid w:val="000F5273"/>
    <w:rsid w:val="000F5ACE"/>
    <w:rsid w:val="000F5D06"/>
    <w:rsid w:val="000F6C8C"/>
    <w:rsid w:val="0010035E"/>
    <w:rsid w:val="00100A0C"/>
    <w:rsid w:val="00101706"/>
    <w:rsid w:val="00101AD5"/>
    <w:rsid w:val="00102325"/>
    <w:rsid w:val="001026FF"/>
    <w:rsid w:val="001030DF"/>
    <w:rsid w:val="00103F68"/>
    <w:rsid w:val="001042CD"/>
    <w:rsid w:val="001044BC"/>
    <w:rsid w:val="00104ACE"/>
    <w:rsid w:val="00104DB4"/>
    <w:rsid w:val="00105193"/>
    <w:rsid w:val="00105C7F"/>
    <w:rsid w:val="00105E53"/>
    <w:rsid w:val="00106439"/>
    <w:rsid w:val="00106A8D"/>
    <w:rsid w:val="00106BC3"/>
    <w:rsid w:val="00110AC3"/>
    <w:rsid w:val="0011139F"/>
    <w:rsid w:val="00111C49"/>
    <w:rsid w:val="001146C6"/>
    <w:rsid w:val="00114DE4"/>
    <w:rsid w:val="00115B39"/>
    <w:rsid w:val="001160A7"/>
    <w:rsid w:val="00116224"/>
    <w:rsid w:val="00116597"/>
    <w:rsid w:val="00117ECF"/>
    <w:rsid w:val="00120BAC"/>
    <w:rsid w:val="00122384"/>
    <w:rsid w:val="001226B8"/>
    <w:rsid w:val="001227A5"/>
    <w:rsid w:val="001234C3"/>
    <w:rsid w:val="00124EC2"/>
    <w:rsid w:val="00126D77"/>
    <w:rsid w:val="00127041"/>
    <w:rsid w:val="00130D2A"/>
    <w:rsid w:val="0013147F"/>
    <w:rsid w:val="00131929"/>
    <w:rsid w:val="00131A04"/>
    <w:rsid w:val="00132E4E"/>
    <w:rsid w:val="00132FF3"/>
    <w:rsid w:val="00133D75"/>
    <w:rsid w:val="001350AF"/>
    <w:rsid w:val="00135B1D"/>
    <w:rsid w:val="001366F3"/>
    <w:rsid w:val="00136F50"/>
    <w:rsid w:val="00137954"/>
    <w:rsid w:val="0014020C"/>
    <w:rsid w:val="00140C30"/>
    <w:rsid w:val="001410C5"/>
    <w:rsid w:val="001412A7"/>
    <w:rsid w:val="00141B95"/>
    <w:rsid w:val="001427EA"/>
    <w:rsid w:val="00142DF7"/>
    <w:rsid w:val="00142EC8"/>
    <w:rsid w:val="0014377E"/>
    <w:rsid w:val="00143F0A"/>
    <w:rsid w:val="00143FD9"/>
    <w:rsid w:val="0014457F"/>
    <w:rsid w:val="001447D3"/>
    <w:rsid w:val="00144958"/>
    <w:rsid w:val="00146294"/>
    <w:rsid w:val="00146833"/>
    <w:rsid w:val="001468F9"/>
    <w:rsid w:val="0014733E"/>
    <w:rsid w:val="00150453"/>
    <w:rsid w:val="001508F7"/>
    <w:rsid w:val="0015159B"/>
    <w:rsid w:val="00151FB5"/>
    <w:rsid w:val="00152C3E"/>
    <w:rsid w:val="0015390D"/>
    <w:rsid w:val="001541C8"/>
    <w:rsid w:val="00155B07"/>
    <w:rsid w:val="00155D9A"/>
    <w:rsid w:val="00156113"/>
    <w:rsid w:val="00156987"/>
    <w:rsid w:val="00156F11"/>
    <w:rsid w:val="00156F3A"/>
    <w:rsid w:val="00157532"/>
    <w:rsid w:val="001609D3"/>
    <w:rsid w:val="00160B62"/>
    <w:rsid w:val="00160B76"/>
    <w:rsid w:val="00161673"/>
    <w:rsid w:val="00163AB9"/>
    <w:rsid w:val="001641AC"/>
    <w:rsid w:val="00164951"/>
    <w:rsid w:val="0016672B"/>
    <w:rsid w:val="00167085"/>
    <w:rsid w:val="001677F5"/>
    <w:rsid w:val="00170005"/>
    <w:rsid w:val="0017086D"/>
    <w:rsid w:val="001710EE"/>
    <w:rsid w:val="00171D5E"/>
    <w:rsid w:val="0017206B"/>
    <w:rsid w:val="00172125"/>
    <w:rsid w:val="00172F24"/>
    <w:rsid w:val="00173B0C"/>
    <w:rsid w:val="00173D74"/>
    <w:rsid w:val="00173F22"/>
    <w:rsid w:val="00174FF9"/>
    <w:rsid w:val="00175044"/>
    <w:rsid w:val="00175365"/>
    <w:rsid w:val="00176C48"/>
    <w:rsid w:val="00176FCE"/>
    <w:rsid w:val="00177B39"/>
    <w:rsid w:val="00182071"/>
    <w:rsid w:val="00182724"/>
    <w:rsid w:val="0018382A"/>
    <w:rsid w:val="00183D15"/>
    <w:rsid w:val="001841D4"/>
    <w:rsid w:val="00184553"/>
    <w:rsid w:val="00184B97"/>
    <w:rsid w:val="00184E25"/>
    <w:rsid w:val="00185377"/>
    <w:rsid w:val="00186999"/>
    <w:rsid w:val="00186C66"/>
    <w:rsid w:val="001873E8"/>
    <w:rsid w:val="001879C8"/>
    <w:rsid w:val="00190914"/>
    <w:rsid w:val="00190D21"/>
    <w:rsid w:val="001930AA"/>
    <w:rsid w:val="0019352E"/>
    <w:rsid w:val="00193B21"/>
    <w:rsid w:val="00193F58"/>
    <w:rsid w:val="001942D7"/>
    <w:rsid w:val="00194787"/>
    <w:rsid w:val="00195B42"/>
    <w:rsid w:val="001965E9"/>
    <w:rsid w:val="00196689"/>
    <w:rsid w:val="00197100"/>
    <w:rsid w:val="001A10F2"/>
    <w:rsid w:val="001A1304"/>
    <w:rsid w:val="001A1AAE"/>
    <w:rsid w:val="001A1AB8"/>
    <w:rsid w:val="001A228E"/>
    <w:rsid w:val="001A27B3"/>
    <w:rsid w:val="001A3A58"/>
    <w:rsid w:val="001A3D15"/>
    <w:rsid w:val="001A4533"/>
    <w:rsid w:val="001A4813"/>
    <w:rsid w:val="001A48DF"/>
    <w:rsid w:val="001A569E"/>
    <w:rsid w:val="001A56E3"/>
    <w:rsid w:val="001A603C"/>
    <w:rsid w:val="001A657B"/>
    <w:rsid w:val="001A67B9"/>
    <w:rsid w:val="001A6CDF"/>
    <w:rsid w:val="001A7164"/>
    <w:rsid w:val="001A7403"/>
    <w:rsid w:val="001B04F6"/>
    <w:rsid w:val="001B1EA1"/>
    <w:rsid w:val="001B415A"/>
    <w:rsid w:val="001B4719"/>
    <w:rsid w:val="001B472A"/>
    <w:rsid w:val="001B4BC3"/>
    <w:rsid w:val="001B681E"/>
    <w:rsid w:val="001B74BD"/>
    <w:rsid w:val="001B79FD"/>
    <w:rsid w:val="001B7CF2"/>
    <w:rsid w:val="001C00F6"/>
    <w:rsid w:val="001C086A"/>
    <w:rsid w:val="001C0980"/>
    <w:rsid w:val="001C2F0B"/>
    <w:rsid w:val="001C3D81"/>
    <w:rsid w:val="001C4371"/>
    <w:rsid w:val="001C4879"/>
    <w:rsid w:val="001C5252"/>
    <w:rsid w:val="001C52FB"/>
    <w:rsid w:val="001C5C99"/>
    <w:rsid w:val="001C5D07"/>
    <w:rsid w:val="001C60A6"/>
    <w:rsid w:val="001C61BD"/>
    <w:rsid w:val="001C61D9"/>
    <w:rsid w:val="001C6DEC"/>
    <w:rsid w:val="001C737D"/>
    <w:rsid w:val="001C78F3"/>
    <w:rsid w:val="001C7A05"/>
    <w:rsid w:val="001C7DFD"/>
    <w:rsid w:val="001C7E2A"/>
    <w:rsid w:val="001D0E8E"/>
    <w:rsid w:val="001D17A1"/>
    <w:rsid w:val="001D2B7D"/>
    <w:rsid w:val="001D31E2"/>
    <w:rsid w:val="001D3473"/>
    <w:rsid w:val="001D3843"/>
    <w:rsid w:val="001D490C"/>
    <w:rsid w:val="001D4BE7"/>
    <w:rsid w:val="001D5CDB"/>
    <w:rsid w:val="001D5FBC"/>
    <w:rsid w:val="001D69FD"/>
    <w:rsid w:val="001D7862"/>
    <w:rsid w:val="001D7DCD"/>
    <w:rsid w:val="001E0025"/>
    <w:rsid w:val="001E03D0"/>
    <w:rsid w:val="001E0987"/>
    <w:rsid w:val="001E0F34"/>
    <w:rsid w:val="001E0F5D"/>
    <w:rsid w:val="001E21C6"/>
    <w:rsid w:val="001E228E"/>
    <w:rsid w:val="001E265E"/>
    <w:rsid w:val="001E2A54"/>
    <w:rsid w:val="001E30C7"/>
    <w:rsid w:val="001E3418"/>
    <w:rsid w:val="001E35D0"/>
    <w:rsid w:val="001E37B3"/>
    <w:rsid w:val="001E390C"/>
    <w:rsid w:val="001E3EF7"/>
    <w:rsid w:val="001E516D"/>
    <w:rsid w:val="001E56D1"/>
    <w:rsid w:val="001E5E5E"/>
    <w:rsid w:val="001E6231"/>
    <w:rsid w:val="001E686F"/>
    <w:rsid w:val="001E722E"/>
    <w:rsid w:val="001F02C6"/>
    <w:rsid w:val="001F07CB"/>
    <w:rsid w:val="001F1496"/>
    <w:rsid w:val="001F177A"/>
    <w:rsid w:val="001F1C7D"/>
    <w:rsid w:val="001F1E50"/>
    <w:rsid w:val="001F2327"/>
    <w:rsid w:val="001F2B28"/>
    <w:rsid w:val="001F2DDA"/>
    <w:rsid w:val="001F4393"/>
    <w:rsid w:val="001F4AFC"/>
    <w:rsid w:val="001F5005"/>
    <w:rsid w:val="001F54ED"/>
    <w:rsid w:val="001F5AFD"/>
    <w:rsid w:val="001F6E5A"/>
    <w:rsid w:val="001F7184"/>
    <w:rsid w:val="00200D93"/>
    <w:rsid w:val="00200F63"/>
    <w:rsid w:val="002021EE"/>
    <w:rsid w:val="00202E2B"/>
    <w:rsid w:val="00202F97"/>
    <w:rsid w:val="00203496"/>
    <w:rsid w:val="00203DBD"/>
    <w:rsid w:val="002042B1"/>
    <w:rsid w:val="00204C96"/>
    <w:rsid w:val="002051D8"/>
    <w:rsid w:val="002052ED"/>
    <w:rsid w:val="0020657D"/>
    <w:rsid w:val="00206ACA"/>
    <w:rsid w:val="00207138"/>
    <w:rsid w:val="0020795D"/>
    <w:rsid w:val="002104B5"/>
    <w:rsid w:val="0021071B"/>
    <w:rsid w:val="002109C8"/>
    <w:rsid w:val="00210C58"/>
    <w:rsid w:val="002119D7"/>
    <w:rsid w:val="0021247D"/>
    <w:rsid w:val="002132E3"/>
    <w:rsid w:val="00214767"/>
    <w:rsid w:val="002149FC"/>
    <w:rsid w:val="002157AD"/>
    <w:rsid w:val="002163DB"/>
    <w:rsid w:val="0021686D"/>
    <w:rsid w:val="00216B30"/>
    <w:rsid w:val="00216EDA"/>
    <w:rsid w:val="00217A16"/>
    <w:rsid w:val="00217DFE"/>
    <w:rsid w:val="0022079A"/>
    <w:rsid w:val="0022085A"/>
    <w:rsid w:val="002215CD"/>
    <w:rsid w:val="00223A3D"/>
    <w:rsid w:val="00223D65"/>
    <w:rsid w:val="00223EBB"/>
    <w:rsid w:val="00223EF6"/>
    <w:rsid w:val="0022524E"/>
    <w:rsid w:val="00226450"/>
    <w:rsid w:val="0022736B"/>
    <w:rsid w:val="0022738A"/>
    <w:rsid w:val="00227B52"/>
    <w:rsid w:val="00227F07"/>
    <w:rsid w:val="00230075"/>
    <w:rsid w:val="00230AEF"/>
    <w:rsid w:val="00231AC6"/>
    <w:rsid w:val="00232142"/>
    <w:rsid w:val="0023269D"/>
    <w:rsid w:val="00233DF3"/>
    <w:rsid w:val="00234D80"/>
    <w:rsid w:val="00235B80"/>
    <w:rsid w:val="002365AF"/>
    <w:rsid w:val="00236A95"/>
    <w:rsid w:val="00236BE1"/>
    <w:rsid w:val="00236CA6"/>
    <w:rsid w:val="00236E49"/>
    <w:rsid w:val="00237EFB"/>
    <w:rsid w:val="002403FE"/>
    <w:rsid w:val="00240969"/>
    <w:rsid w:val="0024142B"/>
    <w:rsid w:val="002418FE"/>
    <w:rsid w:val="0024251B"/>
    <w:rsid w:val="00242848"/>
    <w:rsid w:val="00242ADA"/>
    <w:rsid w:val="0024441E"/>
    <w:rsid w:val="00244C89"/>
    <w:rsid w:val="00244DA3"/>
    <w:rsid w:val="00244E0F"/>
    <w:rsid w:val="00245612"/>
    <w:rsid w:val="00247598"/>
    <w:rsid w:val="002477A3"/>
    <w:rsid w:val="00247AB4"/>
    <w:rsid w:val="0025017A"/>
    <w:rsid w:val="0025068D"/>
    <w:rsid w:val="00251B32"/>
    <w:rsid w:val="00251DA6"/>
    <w:rsid w:val="00252476"/>
    <w:rsid w:val="0025350A"/>
    <w:rsid w:val="002538AE"/>
    <w:rsid w:val="00253BD0"/>
    <w:rsid w:val="002540F0"/>
    <w:rsid w:val="00254653"/>
    <w:rsid w:val="00255249"/>
    <w:rsid w:val="0025551D"/>
    <w:rsid w:val="00256F79"/>
    <w:rsid w:val="00256F8C"/>
    <w:rsid w:val="00257B56"/>
    <w:rsid w:val="00260A81"/>
    <w:rsid w:val="0026126F"/>
    <w:rsid w:val="00261935"/>
    <w:rsid w:val="002620C7"/>
    <w:rsid w:val="002629E7"/>
    <w:rsid w:val="00264A9E"/>
    <w:rsid w:val="00266C96"/>
    <w:rsid w:val="00267B94"/>
    <w:rsid w:val="00270834"/>
    <w:rsid w:val="00270DB5"/>
    <w:rsid w:val="002712A8"/>
    <w:rsid w:val="0027188D"/>
    <w:rsid w:val="002719C3"/>
    <w:rsid w:val="00271CF3"/>
    <w:rsid w:val="00271FF2"/>
    <w:rsid w:val="00272991"/>
    <w:rsid w:val="00273101"/>
    <w:rsid w:val="002735AB"/>
    <w:rsid w:val="002737B5"/>
    <w:rsid w:val="00274406"/>
    <w:rsid w:val="002761A1"/>
    <w:rsid w:val="00276991"/>
    <w:rsid w:val="00277F1D"/>
    <w:rsid w:val="002803B4"/>
    <w:rsid w:val="00280650"/>
    <w:rsid w:val="00280B7E"/>
    <w:rsid w:val="0028134B"/>
    <w:rsid w:val="00281794"/>
    <w:rsid w:val="00281FCB"/>
    <w:rsid w:val="002821A8"/>
    <w:rsid w:val="00283045"/>
    <w:rsid w:val="0028320C"/>
    <w:rsid w:val="0028374E"/>
    <w:rsid w:val="002839B1"/>
    <w:rsid w:val="00283D4A"/>
    <w:rsid w:val="0028491E"/>
    <w:rsid w:val="0028651F"/>
    <w:rsid w:val="00287386"/>
    <w:rsid w:val="002879AB"/>
    <w:rsid w:val="00290E84"/>
    <w:rsid w:val="002911B7"/>
    <w:rsid w:val="0029360F"/>
    <w:rsid w:val="00293814"/>
    <w:rsid w:val="00293BC0"/>
    <w:rsid w:val="002948EC"/>
    <w:rsid w:val="00294B70"/>
    <w:rsid w:val="00294F3C"/>
    <w:rsid w:val="00295234"/>
    <w:rsid w:val="0029645B"/>
    <w:rsid w:val="00297DBB"/>
    <w:rsid w:val="002A0191"/>
    <w:rsid w:val="002A0477"/>
    <w:rsid w:val="002A09D4"/>
    <w:rsid w:val="002A10DB"/>
    <w:rsid w:val="002A2460"/>
    <w:rsid w:val="002A346E"/>
    <w:rsid w:val="002A43E6"/>
    <w:rsid w:val="002A5507"/>
    <w:rsid w:val="002A6F90"/>
    <w:rsid w:val="002B1C35"/>
    <w:rsid w:val="002B2730"/>
    <w:rsid w:val="002B2C34"/>
    <w:rsid w:val="002B399F"/>
    <w:rsid w:val="002B47B5"/>
    <w:rsid w:val="002B63CA"/>
    <w:rsid w:val="002B64D6"/>
    <w:rsid w:val="002B69D4"/>
    <w:rsid w:val="002B7FCB"/>
    <w:rsid w:val="002C10B1"/>
    <w:rsid w:val="002C1654"/>
    <w:rsid w:val="002C1730"/>
    <w:rsid w:val="002C231C"/>
    <w:rsid w:val="002C27EF"/>
    <w:rsid w:val="002C2EA0"/>
    <w:rsid w:val="002C3BDD"/>
    <w:rsid w:val="002C3CBF"/>
    <w:rsid w:val="002C560F"/>
    <w:rsid w:val="002C5864"/>
    <w:rsid w:val="002C5902"/>
    <w:rsid w:val="002C6457"/>
    <w:rsid w:val="002C6557"/>
    <w:rsid w:val="002C6B92"/>
    <w:rsid w:val="002C730A"/>
    <w:rsid w:val="002D25C4"/>
    <w:rsid w:val="002D383E"/>
    <w:rsid w:val="002D4064"/>
    <w:rsid w:val="002D44D0"/>
    <w:rsid w:val="002D5054"/>
    <w:rsid w:val="002D5131"/>
    <w:rsid w:val="002D58E8"/>
    <w:rsid w:val="002D5A69"/>
    <w:rsid w:val="002D5B6B"/>
    <w:rsid w:val="002D6875"/>
    <w:rsid w:val="002D69B8"/>
    <w:rsid w:val="002D6CC0"/>
    <w:rsid w:val="002D71BC"/>
    <w:rsid w:val="002D733F"/>
    <w:rsid w:val="002D73E6"/>
    <w:rsid w:val="002E05F1"/>
    <w:rsid w:val="002E0ED4"/>
    <w:rsid w:val="002E20C6"/>
    <w:rsid w:val="002E3618"/>
    <w:rsid w:val="002E3DDB"/>
    <w:rsid w:val="002E3F1B"/>
    <w:rsid w:val="002E44E8"/>
    <w:rsid w:val="002E47E0"/>
    <w:rsid w:val="002E486D"/>
    <w:rsid w:val="002E48AE"/>
    <w:rsid w:val="002E604C"/>
    <w:rsid w:val="002E61C7"/>
    <w:rsid w:val="002E7534"/>
    <w:rsid w:val="002F1684"/>
    <w:rsid w:val="002F1C15"/>
    <w:rsid w:val="002F1D41"/>
    <w:rsid w:val="002F2374"/>
    <w:rsid w:val="002F34D8"/>
    <w:rsid w:val="002F4298"/>
    <w:rsid w:val="002F4366"/>
    <w:rsid w:val="002F46F9"/>
    <w:rsid w:val="002F5798"/>
    <w:rsid w:val="002F5D9D"/>
    <w:rsid w:val="002F606A"/>
    <w:rsid w:val="002F6367"/>
    <w:rsid w:val="002F7302"/>
    <w:rsid w:val="002F765E"/>
    <w:rsid w:val="002F7BA8"/>
    <w:rsid w:val="002F7D92"/>
    <w:rsid w:val="00300283"/>
    <w:rsid w:val="003002C6"/>
    <w:rsid w:val="003013C0"/>
    <w:rsid w:val="00301C3B"/>
    <w:rsid w:val="00301E06"/>
    <w:rsid w:val="00302B13"/>
    <w:rsid w:val="00302C1D"/>
    <w:rsid w:val="003031BB"/>
    <w:rsid w:val="00303AA8"/>
    <w:rsid w:val="00303B10"/>
    <w:rsid w:val="00303D72"/>
    <w:rsid w:val="003044BB"/>
    <w:rsid w:val="0030477A"/>
    <w:rsid w:val="00304DBE"/>
    <w:rsid w:val="00304DE6"/>
    <w:rsid w:val="00305BC7"/>
    <w:rsid w:val="00305CE6"/>
    <w:rsid w:val="0030611B"/>
    <w:rsid w:val="003061EB"/>
    <w:rsid w:val="003071CD"/>
    <w:rsid w:val="00307381"/>
    <w:rsid w:val="003076E2"/>
    <w:rsid w:val="0031058E"/>
    <w:rsid w:val="0031149D"/>
    <w:rsid w:val="0031193A"/>
    <w:rsid w:val="0031202F"/>
    <w:rsid w:val="003125D2"/>
    <w:rsid w:val="00312785"/>
    <w:rsid w:val="00312B37"/>
    <w:rsid w:val="003147AD"/>
    <w:rsid w:val="00314FD6"/>
    <w:rsid w:val="00315024"/>
    <w:rsid w:val="003159B2"/>
    <w:rsid w:val="00315AC6"/>
    <w:rsid w:val="00315BF5"/>
    <w:rsid w:val="00315E19"/>
    <w:rsid w:val="0031620F"/>
    <w:rsid w:val="0031675A"/>
    <w:rsid w:val="00317D72"/>
    <w:rsid w:val="00320439"/>
    <w:rsid w:val="00320665"/>
    <w:rsid w:val="003208FB"/>
    <w:rsid w:val="00320984"/>
    <w:rsid w:val="00322BC4"/>
    <w:rsid w:val="00322F38"/>
    <w:rsid w:val="00323BB4"/>
    <w:rsid w:val="00324A60"/>
    <w:rsid w:val="00324BA5"/>
    <w:rsid w:val="00324ECC"/>
    <w:rsid w:val="003259C7"/>
    <w:rsid w:val="0032672A"/>
    <w:rsid w:val="00326A4F"/>
    <w:rsid w:val="00327186"/>
    <w:rsid w:val="00327E94"/>
    <w:rsid w:val="00330282"/>
    <w:rsid w:val="003303FE"/>
    <w:rsid w:val="00330EEA"/>
    <w:rsid w:val="003324E9"/>
    <w:rsid w:val="00332696"/>
    <w:rsid w:val="00332735"/>
    <w:rsid w:val="003357EC"/>
    <w:rsid w:val="00336403"/>
    <w:rsid w:val="003377FF"/>
    <w:rsid w:val="0034022E"/>
    <w:rsid w:val="00340B08"/>
    <w:rsid w:val="00341065"/>
    <w:rsid w:val="003418FB"/>
    <w:rsid w:val="00341986"/>
    <w:rsid w:val="00341CD4"/>
    <w:rsid w:val="00341E44"/>
    <w:rsid w:val="003431EF"/>
    <w:rsid w:val="003434C6"/>
    <w:rsid w:val="003434F8"/>
    <w:rsid w:val="00343AE0"/>
    <w:rsid w:val="00344E7F"/>
    <w:rsid w:val="00345111"/>
    <w:rsid w:val="003500C6"/>
    <w:rsid w:val="00350D8E"/>
    <w:rsid w:val="00351C5A"/>
    <w:rsid w:val="00351CC8"/>
    <w:rsid w:val="00351E26"/>
    <w:rsid w:val="00351EDD"/>
    <w:rsid w:val="00352562"/>
    <w:rsid w:val="003534EE"/>
    <w:rsid w:val="00353B50"/>
    <w:rsid w:val="00353BAC"/>
    <w:rsid w:val="003541D1"/>
    <w:rsid w:val="00354729"/>
    <w:rsid w:val="0035565C"/>
    <w:rsid w:val="00356301"/>
    <w:rsid w:val="00356528"/>
    <w:rsid w:val="0035656E"/>
    <w:rsid w:val="00356BBD"/>
    <w:rsid w:val="00356F39"/>
    <w:rsid w:val="00357C86"/>
    <w:rsid w:val="00357DDA"/>
    <w:rsid w:val="00360939"/>
    <w:rsid w:val="00360B9E"/>
    <w:rsid w:val="0036170F"/>
    <w:rsid w:val="00361865"/>
    <w:rsid w:val="00361A3E"/>
    <w:rsid w:val="003631E9"/>
    <w:rsid w:val="0036407C"/>
    <w:rsid w:val="00366621"/>
    <w:rsid w:val="00366883"/>
    <w:rsid w:val="00366B2D"/>
    <w:rsid w:val="00367A64"/>
    <w:rsid w:val="0037055D"/>
    <w:rsid w:val="00370DCB"/>
    <w:rsid w:val="00370F79"/>
    <w:rsid w:val="00371A4F"/>
    <w:rsid w:val="00371BE7"/>
    <w:rsid w:val="00371CFB"/>
    <w:rsid w:val="00372EF0"/>
    <w:rsid w:val="003732B2"/>
    <w:rsid w:val="00373528"/>
    <w:rsid w:val="00373663"/>
    <w:rsid w:val="0037558A"/>
    <w:rsid w:val="00375FF8"/>
    <w:rsid w:val="003775B9"/>
    <w:rsid w:val="00377851"/>
    <w:rsid w:val="003779B9"/>
    <w:rsid w:val="003817E8"/>
    <w:rsid w:val="0038191C"/>
    <w:rsid w:val="003825F5"/>
    <w:rsid w:val="00382E0B"/>
    <w:rsid w:val="00383338"/>
    <w:rsid w:val="003844A3"/>
    <w:rsid w:val="003855E1"/>
    <w:rsid w:val="00385D86"/>
    <w:rsid w:val="003866E1"/>
    <w:rsid w:val="00387A84"/>
    <w:rsid w:val="00390313"/>
    <w:rsid w:val="00390729"/>
    <w:rsid w:val="00390FA2"/>
    <w:rsid w:val="00392632"/>
    <w:rsid w:val="00393580"/>
    <w:rsid w:val="00394516"/>
    <w:rsid w:val="003946E8"/>
    <w:rsid w:val="00394CA0"/>
    <w:rsid w:val="00394E3E"/>
    <w:rsid w:val="00395AFA"/>
    <w:rsid w:val="003960D9"/>
    <w:rsid w:val="00396179"/>
    <w:rsid w:val="003961A6"/>
    <w:rsid w:val="003978E0"/>
    <w:rsid w:val="003A0F7D"/>
    <w:rsid w:val="003A1BA9"/>
    <w:rsid w:val="003A2945"/>
    <w:rsid w:val="003A3555"/>
    <w:rsid w:val="003A3A3B"/>
    <w:rsid w:val="003A42CD"/>
    <w:rsid w:val="003A46EA"/>
    <w:rsid w:val="003A4818"/>
    <w:rsid w:val="003A4970"/>
    <w:rsid w:val="003A62EB"/>
    <w:rsid w:val="003A6AD0"/>
    <w:rsid w:val="003A7582"/>
    <w:rsid w:val="003A7CCB"/>
    <w:rsid w:val="003A7CDE"/>
    <w:rsid w:val="003A7D06"/>
    <w:rsid w:val="003B081E"/>
    <w:rsid w:val="003B0B8B"/>
    <w:rsid w:val="003B0E94"/>
    <w:rsid w:val="003B193F"/>
    <w:rsid w:val="003B2DD4"/>
    <w:rsid w:val="003B3801"/>
    <w:rsid w:val="003B3BF0"/>
    <w:rsid w:val="003B443D"/>
    <w:rsid w:val="003B4A52"/>
    <w:rsid w:val="003B4C82"/>
    <w:rsid w:val="003B5280"/>
    <w:rsid w:val="003B5FF3"/>
    <w:rsid w:val="003B6195"/>
    <w:rsid w:val="003B7872"/>
    <w:rsid w:val="003B7F2C"/>
    <w:rsid w:val="003C039E"/>
    <w:rsid w:val="003C1512"/>
    <w:rsid w:val="003C1CAA"/>
    <w:rsid w:val="003C2E77"/>
    <w:rsid w:val="003C3139"/>
    <w:rsid w:val="003C41BC"/>
    <w:rsid w:val="003C529A"/>
    <w:rsid w:val="003C770B"/>
    <w:rsid w:val="003D0ED4"/>
    <w:rsid w:val="003D0F3F"/>
    <w:rsid w:val="003D2B4A"/>
    <w:rsid w:val="003D2CD4"/>
    <w:rsid w:val="003D2CE8"/>
    <w:rsid w:val="003D33F7"/>
    <w:rsid w:val="003D4668"/>
    <w:rsid w:val="003D499E"/>
    <w:rsid w:val="003D5002"/>
    <w:rsid w:val="003D506E"/>
    <w:rsid w:val="003D6955"/>
    <w:rsid w:val="003D7BDA"/>
    <w:rsid w:val="003D7C43"/>
    <w:rsid w:val="003E098F"/>
    <w:rsid w:val="003E1265"/>
    <w:rsid w:val="003E152B"/>
    <w:rsid w:val="003E21C6"/>
    <w:rsid w:val="003E25D3"/>
    <w:rsid w:val="003E687F"/>
    <w:rsid w:val="003E7050"/>
    <w:rsid w:val="003F106D"/>
    <w:rsid w:val="003F1FEC"/>
    <w:rsid w:val="003F27BF"/>
    <w:rsid w:val="003F2A02"/>
    <w:rsid w:val="003F2A11"/>
    <w:rsid w:val="003F4A6B"/>
    <w:rsid w:val="003F5429"/>
    <w:rsid w:val="003F5E3E"/>
    <w:rsid w:val="003F6B15"/>
    <w:rsid w:val="003F6B60"/>
    <w:rsid w:val="003F6B9B"/>
    <w:rsid w:val="003F7139"/>
    <w:rsid w:val="003F7B8C"/>
    <w:rsid w:val="00402036"/>
    <w:rsid w:val="004027C6"/>
    <w:rsid w:val="00402B5B"/>
    <w:rsid w:val="00402CCF"/>
    <w:rsid w:val="00403922"/>
    <w:rsid w:val="00404B6A"/>
    <w:rsid w:val="00405749"/>
    <w:rsid w:val="00405B4B"/>
    <w:rsid w:val="00405BBD"/>
    <w:rsid w:val="00406D10"/>
    <w:rsid w:val="00406FBF"/>
    <w:rsid w:val="00407341"/>
    <w:rsid w:val="0040743A"/>
    <w:rsid w:val="004075D5"/>
    <w:rsid w:val="004078D4"/>
    <w:rsid w:val="00410AD7"/>
    <w:rsid w:val="00410EBE"/>
    <w:rsid w:val="004116D6"/>
    <w:rsid w:val="004126E8"/>
    <w:rsid w:val="0041300C"/>
    <w:rsid w:val="004132B8"/>
    <w:rsid w:val="0041391B"/>
    <w:rsid w:val="00414652"/>
    <w:rsid w:val="00414C06"/>
    <w:rsid w:val="004156C8"/>
    <w:rsid w:val="00416CA2"/>
    <w:rsid w:val="00416E9E"/>
    <w:rsid w:val="00417116"/>
    <w:rsid w:val="004175E7"/>
    <w:rsid w:val="00417B3A"/>
    <w:rsid w:val="00417F0E"/>
    <w:rsid w:val="004209B1"/>
    <w:rsid w:val="00420B01"/>
    <w:rsid w:val="004220D6"/>
    <w:rsid w:val="00422A19"/>
    <w:rsid w:val="00422BCE"/>
    <w:rsid w:val="00422EF0"/>
    <w:rsid w:val="00423505"/>
    <w:rsid w:val="00423D2C"/>
    <w:rsid w:val="004248B1"/>
    <w:rsid w:val="00424AF2"/>
    <w:rsid w:val="0042556A"/>
    <w:rsid w:val="00425FB1"/>
    <w:rsid w:val="00426102"/>
    <w:rsid w:val="00426676"/>
    <w:rsid w:val="00427464"/>
    <w:rsid w:val="0042764C"/>
    <w:rsid w:val="0043014A"/>
    <w:rsid w:val="0043030F"/>
    <w:rsid w:val="0043107E"/>
    <w:rsid w:val="004312E4"/>
    <w:rsid w:val="0043138B"/>
    <w:rsid w:val="00433107"/>
    <w:rsid w:val="00433EFB"/>
    <w:rsid w:val="00434AFC"/>
    <w:rsid w:val="0043711C"/>
    <w:rsid w:val="00437B6A"/>
    <w:rsid w:val="00440153"/>
    <w:rsid w:val="00441B06"/>
    <w:rsid w:val="00443304"/>
    <w:rsid w:val="00443394"/>
    <w:rsid w:val="00443D14"/>
    <w:rsid w:val="00445647"/>
    <w:rsid w:val="00445696"/>
    <w:rsid w:val="00445AEE"/>
    <w:rsid w:val="0045066F"/>
    <w:rsid w:val="00450874"/>
    <w:rsid w:val="004508B1"/>
    <w:rsid w:val="00451B4A"/>
    <w:rsid w:val="004522F7"/>
    <w:rsid w:val="00452B4E"/>
    <w:rsid w:val="0045390F"/>
    <w:rsid w:val="00453B19"/>
    <w:rsid w:val="00454AF3"/>
    <w:rsid w:val="00454E1C"/>
    <w:rsid w:val="0045751E"/>
    <w:rsid w:val="0045755B"/>
    <w:rsid w:val="00457888"/>
    <w:rsid w:val="00460451"/>
    <w:rsid w:val="0046096F"/>
    <w:rsid w:val="00461D73"/>
    <w:rsid w:val="00463B97"/>
    <w:rsid w:val="00463D6D"/>
    <w:rsid w:val="00464051"/>
    <w:rsid w:val="00464893"/>
    <w:rsid w:val="00464A40"/>
    <w:rsid w:val="00466D87"/>
    <w:rsid w:val="00466E99"/>
    <w:rsid w:val="004675AB"/>
    <w:rsid w:val="004676C6"/>
    <w:rsid w:val="00467B95"/>
    <w:rsid w:val="0047023A"/>
    <w:rsid w:val="00470877"/>
    <w:rsid w:val="00470D9A"/>
    <w:rsid w:val="004714CD"/>
    <w:rsid w:val="0047173B"/>
    <w:rsid w:val="00471DE3"/>
    <w:rsid w:val="00472536"/>
    <w:rsid w:val="00474674"/>
    <w:rsid w:val="004757F8"/>
    <w:rsid w:val="00476877"/>
    <w:rsid w:val="004771C4"/>
    <w:rsid w:val="004815A1"/>
    <w:rsid w:val="004828E3"/>
    <w:rsid w:val="004838FC"/>
    <w:rsid w:val="00484E46"/>
    <w:rsid w:val="00485F61"/>
    <w:rsid w:val="00487655"/>
    <w:rsid w:val="004878FB"/>
    <w:rsid w:val="00487DAC"/>
    <w:rsid w:val="00487E51"/>
    <w:rsid w:val="004911EE"/>
    <w:rsid w:val="00491C67"/>
    <w:rsid w:val="00492688"/>
    <w:rsid w:val="004939A8"/>
    <w:rsid w:val="00493F27"/>
    <w:rsid w:val="004940CC"/>
    <w:rsid w:val="004948E5"/>
    <w:rsid w:val="00495608"/>
    <w:rsid w:val="004960AD"/>
    <w:rsid w:val="004965DC"/>
    <w:rsid w:val="00496FE7"/>
    <w:rsid w:val="00497B11"/>
    <w:rsid w:val="00497EF2"/>
    <w:rsid w:val="004A0B3E"/>
    <w:rsid w:val="004A11B2"/>
    <w:rsid w:val="004A1E09"/>
    <w:rsid w:val="004A25C9"/>
    <w:rsid w:val="004A3E87"/>
    <w:rsid w:val="004A3F58"/>
    <w:rsid w:val="004A4212"/>
    <w:rsid w:val="004A49BA"/>
    <w:rsid w:val="004A5A0A"/>
    <w:rsid w:val="004A639B"/>
    <w:rsid w:val="004A721D"/>
    <w:rsid w:val="004A7C0C"/>
    <w:rsid w:val="004B0181"/>
    <w:rsid w:val="004B0E25"/>
    <w:rsid w:val="004B1AAF"/>
    <w:rsid w:val="004B1B29"/>
    <w:rsid w:val="004B23A3"/>
    <w:rsid w:val="004B2C64"/>
    <w:rsid w:val="004B2D19"/>
    <w:rsid w:val="004B2DA6"/>
    <w:rsid w:val="004B2EC5"/>
    <w:rsid w:val="004B3E39"/>
    <w:rsid w:val="004B4343"/>
    <w:rsid w:val="004B5184"/>
    <w:rsid w:val="004B73C8"/>
    <w:rsid w:val="004B75CF"/>
    <w:rsid w:val="004C1862"/>
    <w:rsid w:val="004C2653"/>
    <w:rsid w:val="004C2BAC"/>
    <w:rsid w:val="004C3441"/>
    <w:rsid w:val="004C417F"/>
    <w:rsid w:val="004C56D5"/>
    <w:rsid w:val="004C7019"/>
    <w:rsid w:val="004C7254"/>
    <w:rsid w:val="004C73E7"/>
    <w:rsid w:val="004C7598"/>
    <w:rsid w:val="004D2253"/>
    <w:rsid w:val="004D228E"/>
    <w:rsid w:val="004D3025"/>
    <w:rsid w:val="004D3766"/>
    <w:rsid w:val="004D3858"/>
    <w:rsid w:val="004D38E6"/>
    <w:rsid w:val="004D496E"/>
    <w:rsid w:val="004D4C88"/>
    <w:rsid w:val="004D668F"/>
    <w:rsid w:val="004D6BC4"/>
    <w:rsid w:val="004D6C9A"/>
    <w:rsid w:val="004D72CA"/>
    <w:rsid w:val="004D7C40"/>
    <w:rsid w:val="004E0C63"/>
    <w:rsid w:val="004E1160"/>
    <w:rsid w:val="004E141E"/>
    <w:rsid w:val="004E2376"/>
    <w:rsid w:val="004E3959"/>
    <w:rsid w:val="004E39C4"/>
    <w:rsid w:val="004E3DA8"/>
    <w:rsid w:val="004E4B42"/>
    <w:rsid w:val="004E4CA6"/>
    <w:rsid w:val="004E510C"/>
    <w:rsid w:val="004E573F"/>
    <w:rsid w:val="004E725D"/>
    <w:rsid w:val="004F06BF"/>
    <w:rsid w:val="004F0934"/>
    <w:rsid w:val="004F0C8B"/>
    <w:rsid w:val="004F17B3"/>
    <w:rsid w:val="004F1A44"/>
    <w:rsid w:val="004F224B"/>
    <w:rsid w:val="004F268E"/>
    <w:rsid w:val="004F2849"/>
    <w:rsid w:val="004F39F1"/>
    <w:rsid w:val="004F59AE"/>
    <w:rsid w:val="004F6A63"/>
    <w:rsid w:val="005001FE"/>
    <w:rsid w:val="005026C4"/>
    <w:rsid w:val="0050283F"/>
    <w:rsid w:val="00504524"/>
    <w:rsid w:val="0050511B"/>
    <w:rsid w:val="005052AA"/>
    <w:rsid w:val="00505A7B"/>
    <w:rsid w:val="005063BF"/>
    <w:rsid w:val="0050660D"/>
    <w:rsid w:val="0050679E"/>
    <w:rsid w:val="005069BD"/>
    <w:rsid w:val="00506C15"/>
    <w:rsid w:val="005070B8"/>
    <w:rsid w:val="005075D1"/>
    <w:rsid w:val="00507A8F"/>
    <w:rsid w:val="00507C8D"/>
    <w:rsid w:val="00507CD2"/>
    <w:rsid w:val="00507F65"/>
    <w:rsid w:val="0051081A"/>
    <w:rsid w:val="00510B25"/>
    <w:rsid w:val="00511091"/>
    <w:rsid w:val="00511AC0"/>
    <w:rsid w:val="00512125"/>
    <w:rsid w:val="00512A74"/>
    <w:rsid w:val="0051349A"/>
    <w:rsid w:val="00513836"/>
    <w:rsid w:val="00513F4E"/>
    <w:rsid w:val="00514736"/>
    <w:rsid w:val="00514A16"/>
    <w:rsid w:val="00514B42"/>
    <w:rsid w:val="00515652"/>
    <w:rsid w:val="00516BB2"/>
    <w:rsid w:val="00516D14"/>
    <w:rsid w:val="00516FFD"/>
    <w:rsid w:val="00517962"/>
    <w:rsid w:val="00520730"/>
    <w:rsid w:val="00520A9A"/>
    <w:rsid w:val="0052180D"/>
    <w:rsid w:val="00521F1F"/>
    <w:rsid w:val="00523067"/>
    <w:rsid w:val="005246C2"/>
    <w:rsid w:val="005253BF"/>
    <w:rsid w:val="005253F0"/>
    <w:rsid w:val="005256E3"/>
    <w:rsid w:val="00525746"/>
    <w:rsid w:val="005258D7"/>
    <w:rsid w:val="00525A83"/>
    <w:rsid w:val="00525B65"/>
    <w:rsid w:val="005260BE"/>
    <w:rsid w:val="005301FF"/>
    <w:rsid w:val="005304FB"/>
    <w:rsid w:val="00531346"/>
    <w:rsid w:val="00531C40"/>
    <w:rsid w:val="0053288B"/>
    <w:rsid w:val="00532920"/>
    <w:rsid w:val="005332DA"/>
    <w:rsid w:val="005351A8"/>
    <w:rsid w:val="005359A3"/>
    <w:rsid w:val="00535BCB"/>
    <w:rsid w:val="0053657B"/>
    <w:rsid w:val="005369E2"/>
    <w:rsid w:val="0054029E"/>
    <w:rsid w:val="00540A79"/>
    <w:rsid w:val="005414AE"/>
    <w:rsid w:val="00541DD1"/>
    <w:rsid w:val="00542693"/>
    <w:rsid w:val="005432EB"/>
    <w:rsid w:val="005436CB"/>
    <w:rsid w:val="00543C58"/>
    <w:rsid w:val="00544939"/>
    <w:rsid w:val="00546A96"/>
    <w:rsid w:val="00546DDD"/>
    <w:rsid w:val="00546E3A"/>
    <w:rsid w:val="00547E40"/>
    <w:rsid w:val="00550BA4"/>
    <w:rsid w:val="0055158D"/>
    <w:rsid w:val="00553618"/>
    <w:rsid w:val="00553753"/>
    <w:rsid w:val="0055510F"/>
    <w:rsid w:val="005553CC"/>
    <w:rsid w:val="00555A2E"/>
    <w:rsid w:val="00555B44"/>
    <w:rsid w:val="005568AA"/>
    <w:rsid w:val="00556A31"/>
    <w:rsid w:val="00556B8A"/>
    <w:rsid w:val="00556CAC"/>
    <w:rsid w:val="0055787E"/>
    <w:rsid w:val="00557FA5"/>
    <w:rsid w:val="005609B7"/>
    <w:rsid w:val="00560E12"/>
    <w:rsid w:val="00560E4C"/>
    <w:rsid w:val="00561F97"/>
    <w:rsid w:val="00564E59"/>
    <w:rsid w:val="005657F2"/>
    <w:rsid w:val="00566061"/>
    <w:rsid w:val="00566857"/>
    <w:rsid w:val="00567B7A"/>
    <w:rsid w:val="00570117"/>
    <w:rsid w:val="005704B7"/>
    <w:rsid w:val="00570D74"/>
    <w:rsid w:val="00570F6C"/>
    <w:rsid w:val="005710B4"/>
    <w:rsid w:val="00571A6F"/>
    <w:rsid w:val="00571AF4"/>
    <w:rsid w:val="00571B8A"/>
    <w:rsid w:val="00572228"/>
    <w:rsid w:val="00572C26"/>
    <w:rsid w:val="00573057"/>
    <w:rsid w:val="00573BA6"/>
    <w:rsid w:val="00574BFB"/>
    <w:rsid w:val="00575049"/>
    <w:rsid w:val="00575092"/>
    <w:rsid w:val="0057713B"/>
    <w:rsid w:val="005775AB"/>
    <w:rsid w:val="0058014E"/>
    <w:rsid w:val="00580B99"/>
    <w:rsid w:val="00580D8A"/>
    <w:rsid w:val="0058182D"/>
    <w:rsid w:val="00582118"/>
    <w:rsid w:val="00582F38"/>
    <w:rsid w:val="005831E2"/>
    <w:rsid w:val="005838F8"/>
    <w:rsid w:val="00583DE6"/>
    <w:rsid w:val="00584CC0"/>
    <w:rsid w:val="00585205"/>
    <w:rsid w:val="0058642A"/>
    <w:rsid w:val="005867FB"/>
    <w:rsid w:val="00586E51"/>
    <w:rsid w:val="00587E6B"/>
    <w:rsid w:val="005906D2"/>
    <w:rsid w:val="0059109C"/>
    <w:rsid w:val="0059177E"/>
    <w:rsid w:val="00592060"/>
    <w:rsid w:val="00592826"/>
    <w:rsid w:val="00592996"/>
    <w:rsid w:val="00594372"/>
    <w:rsid w:val="00594550"/>
    <w:rsid w:val="005946D4"/>
    <w:rsid w:val="0059530D"/>
    <w:rsid w:val="00595AF7"/>
    <w:rsid w:val="005961B9"/>
    <w:rsid w:val="00596892"/>
    <w:rsid w:val="00597142"/>
    <w:rsid w:val="00597431"/>
    <w:rsid w:val="00597D2E"/>
    <w:rsid w:val="005A09D7"/>
    <w:rsid w:val="005A1703"/>
    <w:rsid w:val="005A2DB3"/>
    <w:rsid w:val="005A2EE1"/>
    <w:rsid w:val="005A2FBB"/>
    <w:rsid w:val="005A37D0"/>
    <w:rsid w:val="005A385D"/>
    <w:rsid w:val="005A42D0"/>
    <w:rsid w:val="005A4820"/>
    <w:rsid w:val="005A67C5"/>
    <w:rsid w:val="005A757A"/>
    <w:rsid w:val="005A778F"/>
    <w:rsid w:val="005A78F3"/>
    <w:rsid w:val="005B02E5"/>
    <w:rsid w:val="005B081F"/>
    <w:rsid w:val="005B0A9F"/>
    <w:rsid w:val="005B112F"/>
    <w:rsid w:val="005B239D"/>
    <w:rsid w:val="005B2466"/>
    <w:rsid w:val="005B2F2B"/>
    <w:rsid w:val="005B3DF4"/>
    <w:rsid w:val="005B3FB2"/>
    <w:rsid w:val="005B6268"/>
    <w:rsid w:val="005B6AD5"/>
    <w:rsid w:val="005B7109"/>
    <w:rsid w:val="005B748D"/>
    <w:rsid w:val="005B74C1"/>
    <w:rsid w:val="005B76A6"/>
    <w:rsid w:val="005B78E4"/>
    <w:rsid w:val="005C0880"/>
    <w:rsid w:val="005C15AC"/>
    <w:rsid w:val="005C20EF"/>
    <w:rsid w:val="005C277F"/>
    <w:rsid w:val="005C35A0"/>
    <w:rsid w:val="005C38B0"/>
    <w:rsid w:val="005C42A3"/>
    <w:rsid w:val="005C44D9"/>
    <w:rsid w:val="005C5B32"/>
    <w:rsid w:val="005C5B9C"/>
    <w:rsid w:val="005C5E48"/>
    <w:rsid w:val="005C6336"/>
    <w:rsid w:val="005C672A"/>
    <w:rsid w:val="005C7195"/>
    <w:rsid w:val="005C767C"/>
    <w:rsid w:val="005C77DF"/>
    <w:rsid w:val="005C7928"/>
    <w:rsid w:val="005C7986"/>
    <w:rsid w:val="005C7DF7"/>
    <w:rsid w:val="005D074E"/>
    <w:rsid w:val="005D1592"/>
    <w:rsid w:val="005D1AA3"/>
    <w:rsid w:val="005D1CFA"/>
    <w:rsid w:val="005D1D5C"/>
    <w:rsid w:val="005D22CF"/>
    <w:rsid w:val="005D2A31"/>
    <w:rsid w:val="005D41F0"/>
    <w:rsid w:val="005D4D88"/>
    <w:rsid w:val="005D5187"/>
    <w:rsid w:val="005D59BB"/>
    <w:rsid w:val="005D618E"/>
    <w:rsid w:val="005E03B9"/>
    <w:rsid w:val="005E2E61"/>
    <w:rsid w:val="005E41E0"/>
    <w:rsid w:val="005E62DB"/>
    <w:rsid w:val="005E670D"/>
    <w:rsid w:val="005E7150"/>
    <w:rsid w:val="005E7273"/>
    <w:rsid w:val="005F374D"/>
    <w:rsid w:val="005F37A7"/>
    <w:rsid w:val="005F3CE0"/>
    <w:rsid w:val="005F44C5"/>
    <w:rsid w:val="005F459D"/>
    <w:rsid w:val="005F580C"/>
    <w:rsid w:val="005F592D"/>
    <w:rsid w:val="005F5A39"/>
    <w:rsid w:val="005F5AE8"/>
    <w:rsid w:val="005F6243"/>
    <w:rsid w:val="005F74C0"/>
    <w:rsid w:val="005F764E"/>
    <w:rsid w:val="005F7A47"/>
    <w:rsid w:val="005F7CCD"/>
    <w:rsid w:val="0060098C"/>
    <w:rsid w:val="0060186D"/>
    <w:rsid w:val="00601AF3"/>
    <w:rsid w:val="006038FC"/>
    <w:rsid w:val="00603BBA"/>
    <w:rsid w:val="006041EC"/>
    <w:rsid w:val="0060451B"/>
    <w:rsid w:val="006049A7"/>
    <w:rsid w:val="00604BAA"/>
    <w:rsid w:val="00605256"/>
    <w:rsid w:val="00605CED"/>
    <w:rsid w:val="00606B21"/>
    <w:rsid w:val="0060700A"/>
    <w:rsid w:val="0060759C"/>
    <w:rsid w:val="006078B1"/>
    <w:rsid w:val="00610FD9"/>
    <w:rsid w:val="0061117F"/>
    <w:rsid w:val="00611389"/>
    <w:rsid w:val="00611EDA"/>
    <w:rsid w:val="006130B1"/>
    <w:rsid w:val="00613F6B"/>
    <w:rsid w:val="006161F1"/>
    <w:rsid w:val="00616820"/>
    <w:rsid w:val="006206CB"/>
    <w:rsid w:val="00620875"/>
    <w:rsid w:val="0062104D"/>
    <w:rsid w:val="00621358"/>
    <w:rsid w:val="0062169D"/>
    <w:rsid w:val="0062248D"/>
    <w:rsid w:val="006239DF"/>
    <w:rsid w:val="00623A8F"/>
    <w:rsid w:val="00623CC4"/>
    <w:rsid w:val="00623E69"/>
    <w:rsid w:val="00624017"/>
    <w:rsid w:val="00625288"/>
    <w:rsid w:val="0062657D"/>
    <w:rsid w:val="006275A3"/>
    <w:rsid w:val="0062785E"/>
    <w:rsid w:val="006279F1"/>
    <w:rsid w:val="00627A0B"/>
    <w:rsid w:val="006304B0"/>
    <w:rsid w:val="006304CE"/>
    <w:rsid w:val="006307E2"/>
    <w:rsid w:val="00630E6B"/>
    <w:rsid w:val="00631842"/>
    <w:rsid w:val="00631C61"/>
    <w:rsid w:val="00632254"/>
    <w:rsid w:val="006328F6"/>
    <w:rsid w:val="00633303"/>
    <w:rsid w:val="00633795"/>
    <w:rsid w:val="00633FF5"/>
    <w:rsid w:val="00635310"/>
    <w:rsid w:val="006354F9"/>
    <w:rsid w:val="00636BB3"/>
    <w:rsid w:val="00636C3E"/>
    <w:rsid w:val="00636E91"/>
    <w:rsid w:val="006379DF"/>
    <w:rsid w:val="00640151"/>
    <w:rsid w:val="006403FC"/>
    <w:rsid w:val="006409A6"/>
    <w:rsid w:val="00640C72"/>
    <w:rsid w:val="006413AF"/>
    <w:rsid w:val="00641ADD"/>
    <w:rsid w:val="0064209F"/>
    <w:rsid w:val="006420D1"/>
    <w:rsid w:val="006428F4"/>
    <w:rsid w:val="0064348A"/>
    <w:rsid w:val="00645D7F"/>
    <w:rsid w:val="00645E4C"/>
    <w:rsid w:val="00646445"/>
    <w:rsid w:val="00646744"/>
    <w:rsid w:val="00647256"/>
    <w:rsid w:val="006473C2"/>
    <w:rsid w:val="00647F1D"/>
    <w:rsid w:val="00650149"/>
    <w:rsid w:val="006508D5"/>
    <w:rsid w:val="006508D7"/>
    <w:rsid w:val="00651F42"/>
    <w:rsid w:val="0065221C"/>
    <w:rsid w:val="00652FE8"/>
    <w:rsid w:val="00653CD0"/>
    <w:rsid w:val="006541AD"/>
    <w:rsid w:val="006542D6"/>
    <w:rsid w:val="00654484"/>
    <w:rsid w:val="006547C2"/>
    <w:rsid w:val="0065564C"/>
    <w:rsid w:val="00655CCB"/>
    <w:rsid w:val="00656180"/>
    <w:rsid w:val="00656EF8"/>
    <w:rsid w:val="006572F5"/>
    <w:rsid w:val="006600D4"/>
    <w:rsid w:val="0066066E"/>
    <w:rsid w:val="00660CA2"/>
    <w:rsid w:val="00661942"/>
    <w:rsid w:val="00661D58"/>
    <w:rsid w:val="00661E5A"/>
    <w:rsid w:val="00661F7A"/>
    <w:rsid w:val="00662750"/>
    <w:rsid w:val="00663220"/>
    <w:rsid w:val="00663556"/>
    <w:rsid w:val="00663701"/>
    <w:rsid w:val="0066416C"/>
    <w:rsid w:val="00664459"/>
    <w:rsid w:val="00664ED1"/>
    <w:rsid w:val="006650DC"/>
    <w:rsid w:val="006651A0"/>
    <w:rsid w:val="006651D1"/>
    <w:rsid w:val="006666B5"/>
    <w:rsid w:val="006675B2"/>
    <w:rsid w:val="00667649"/>
    <w:rsid w:val="0066777B"/>
    <w:rsid w:val="00667CE9"/>
    <w:rsid w:val="006706B5"/>
    <w:rsid w:val="00670915"/>
    <w:rsid w:val="00671395"/>
    <w:rsid w:val="00671B18"/>
    <w:rsid w:val="00671D27"/>
    <w:rsid w:val="00671E2B"/>
    <w:rsid w:val="0067327C"/>
    <w:rsid w:val="006741B7"/>
    <w:rsid w:val="00674519"/>
    <w:rsid w:val="00674A44"/>
    <w:rsid w:val="00674DBB"/>
    <w:rsid w:val="00676B5C"/>
    <w:rsid w:val="00676F19"/>
    <w:rsid w:val="0067701A"/>
    <w:rsid w:val="0067793F"/>
    <w:rsid w:val="006805C5"/>
    <w:rsid w:val="006806BA"/>
    <w:rsid w:val="00680D1F"/>
    <w:rsid w:val="00681B94"/>
    <w:rsid w:val="00681C87"/>
    <w:rsid w:val="00681F4F"/>
    <w:rsid w:val="00682067"/>
    <w:rsid w:val="00682DD5"/>
    <w:rsid w:val="006833E5"/>
    <w:rsid w:val="00684943"/>
    <w:rsid w:val="006854EC"/>
    <w:rsid w:val="00685DB6"/>
    <w:rsid w:val="0068600F"/>
    <w:rsid w:val="0068628D"/>
    <w:rsid w:val="0068717E"/>
    <w:rsid w:val="006878DF"/>
    <w:rsid w:val="00687B35"/>
    <w:rsid w:val="006917F1"/>
    <w:rsid w:val="0069207A"/>
    <w:rsid w:val="006921A5"/>
    <w:rsid w:val="00692234"/>
    <w:rsid w:val="00692854"/>
    <w:rsid w:val="00692E55"/>
    <w:rsid w:val="00694CD5"/>
    <w:rsid w:val="00695E88"/>
    <w:rsid w:val="00696077"/>
    <w:rsid w:val="0069634A"/>
    <w:rsid w:val="00697ED7"/>
    <w:rsid w:val="006A04E6"/>
    <w:rsid w:val="006A1814"/>
    <w:rsid w:val="006A1B52"/>
    <w:rsid w:val="006A1F94"/>
    <w:rsid w:val="006A3107"/>
    <w:rsid w:val="006A3962"/>
    <w:rsid w:val="006A3B7F"/>
    <w:rsid w:val="006A46B2"/>
    <w:rsid w:val="006A4963"/>
    <w:rsid w:val="006A4E52"/>
    <w:rsid w:val="006A5899"/>
    <w:rsid w:val="006A5CC2"/>
    <w:rsid w:val="006A5D1C"/>
    <w:rsid w:val="006A63A9"/>
    <w:rsid w:val="006A66EA"/>
    <w:rsid w:val="006A6DD5"/>
    <w:rsid w:val="006A742D"/>
    <w:rsid w:val="006A7BAA"/>
    <w:rsid w:val="006B0211"/>
    <w:rsid w:val="006B16CB"/>
    <w:rsid w:val="006B1DDA"/>
    <w:rsid w:val="006B2993"/>
    <w:rsid w:val="006B3174"/>
    <w:rsid w:val="006B4057"/>
    <w:rsid w:val="006B469E"/>
    <w:rsid w:val="006B5864"/>
    <w:rsid w:val="006B5964"/>
    <w:rsid w:val="006B6C3B"/>
    <w:rsid w:val="006B7006"/>
    <w:rsid w:val="006B7398"/>
    <w:rsid w:val="006B7CA6"/>
    <w:rsid w:val="006C04A8"/>
    <w:rsid w:val="006C0765"/>
    <w:rsid w:val="006C12E5"/>
    <w:rsid w:val="006C1FEE"/>
    <w:rsid w:val="006C20F0"/>
    <w:rsid w:val="006C2B4D"/>
    <w:rsid w:val="006C31DE"/>
    <w:rsid w:val="006C3BE2"/>
    <w:rsid w:val="006C500F"/>
    <w:rsid w:val="006C562D"/>
    <w:rsid w:val="006C5E43"/>
    <w:rsid w:val="006C7EC6"/>
    <w:rsid w:val="006D0047"/>
    <w:rsid w:val="006D080D"/>
    <w:rsid w:val="006D1987"/>
    <w:rsid w:val="006D2032"/>
    <w:rsid w:val="006D2120"/>
    <w:rsid w:val="006D278E"/>
    <w:rsid w:val="006D2EC5"/>
    <w:rsid w:val="006D3558"/>
    <w:rsid w:val="006D51E3"/>
    <w:rsid w:val="006D655C"/>
    <w:rsid w:val="006D6EA5"/>
    <w:rsid w:val="006D7E6A"/>
    <w:rsid w:val="006D7FC6"/>
    <w:rsid w:val="006D7FE0"/>
    <w:rsid w:val="006E0A98"/>
    <w:rsid w:val="006E11A3"/>
    <w:rsid w:val="006E154F"/>
    <w:rsid w:val="006E211E"/>
    <w:rsid w:val="006E2CDA"/>
    <w:rsid w:val="006E396B"/>
    <w:rsid w:val="006E4879"/>
    <w:rsid w:val="006E4FA1"/>
    <w:rsid w:val="006E57F0"/>
    <w:rsid w:val="006E6153"/>
    <w:rsid w:val="006E6FF9"/>
    <w:rsid w:val="006E742D"/>
    <w:rsid w:val="006E7B05"/>
    <w:rsid w:val="006E7CEC"/>
    <w:rsid w:val="006F0106"/>
    <w:rsid w:val="006F0193"/>
    <w:rsid w:val="006F02B9"/>
    <w:rsid w:val="006F0437"/>
    <w:rsid w:val="006F1191"/>
    <w:rsid w:val="006F2FDC"/>
    <w:rsid w:val="006F3233"/>
    <w:rsid w:val="006F3852"/>
    <w:rsid w:val="006F448A"/>
    <w:rsid w:val="006F4579"/>
    <w:rsid w:val="006F513A"/>
    <w:rsid w:val="006F5D34"/>
    <w:rsid w:val="006F6B46"/>
    <w:rsid w:val="006F6D18"/>
    <w:rsid w:val="006F6F00"/>
    <w:rsid w:val="007008BF"/>
    <w:rsid w:val="00703884"/>
    <w:rsid w:val="007044BA"/>
    <w:rsid w:val="007046CB"/>
    <w:rsid w:val="0070506F"/>
    <w:rsid w:val="0070617C"/>
    <w:rsid w:val="007061C5"/>
    <w:rsid w:val="00706442"/>
    <w:rsid w:val="00706547"/>
    <w:rsid w:val="00706A3D"/>
    <w:rsid w:val="007070F0"/>
    <w:rsid w:val="00710721"/>
    <w:rsid w:val="00710A8D"/>
    <w:rsid w:val="007127CA"/>
    <w:rsid w:val="00712925"/>
    <w:rsid w:val="00712B43"/>
    <w:rsid w:val="007147AD"/>
    <w:rsid w:val="007154B3"/>
    <w:rsid w:val="0071692E"/>
    <w:rsid w:val="00716A64"/>
    <w:rsid w:val="0071719B"/>
    <w:rsid w:val="007173A1"/>
    <w:rsid w:val="0072216A"/>
    <w:rsid w:val="00722529"/>
    <w:rsid w:val="00723076"/>
    <w:rsid w:val="0072309D"/>
    <w:rsid w:val="00723246"/>
    <w:rsid w:val="00723B25"/>
    <w:rsid w:val="00724411"/>
    <w:rsid w:val="00725C0A"/>
    <w:rsid w:val="00725FBA"/>
    <w:rsid w:val="00727D87"/>
    <w:rsid w:val="0073175B"/>
    <w:rsid w:val="00732F8A"/>
    <w:rsid w:val="007338C9"/>
    <w:rsid w:val="00733BF0"/>
    <w:rsid w:val="0073454D"/>
    <w:rsid w:val="007354C3"/>
    <w:rsid w:val="00735D46"/>
    <w:rsid w:val="007361B1"/>
    <w:rsid w:val="0073648A"/>
    <w:rsid w:val="00737352"/>
    <w:rsid w:val="00740238"/>
    <w:rsid w:val="007405E5"/>
    <w:rsid w:val="00741121"/>
    <w:rsid w:val="007415EB"/>
    <w:rsid w:val="00742F7C"/>
    <w:rsid w:val="00743EDF"/>
    <w:rsid w:val="00743F4D"/>
    <w:rsid w:val="007440FF"/>
    <w:rsid w:val="00744728"/>
    <w:rsid w:val="007450AB"/>
    <w:rsid w:val="007457C2"/>
    <w:rsid w:val="007462DF"/>
    <w:rsid w:val="0074675F"/>
    <w:rsid w:val="0074738A"/>
    <w:rsid w:val="0075060D"/>
    <w:rsid w:val="00750F43"/>
    <w:rsid w:val="0075181D"/>
    <w:rsid w:val="00751D46"/>
    <w:rsid w:val="00753C68"/>
    <w:rsid w:val="0075484B"/>
    <w:rsid w:val="00754B61"/>
    <w:rsid w:val="00755175"/>
    <w:rsid w:val="00755954"/>
    <w:rsid w:val="00756DB4"/>
    <w:rsid w:val="00757391"/>
    <w:rsid w:val="007611C1"/>
    <w:rsid w:val="00762612"/>
    <w:rsid w:val="00762B76"/>
    <w:rsid w:val="00763478"/>
    <w:rsid w:val="007640DD"/>
    <w:rsid w:val="00764914"/>
    <w:rsid w:val="00764D1F"/>
    <w:rsid w:val="00764E0F"/>
    <w:rsid w:val="00766C59"/>
    <w:rsid w:val="007672CC"/>
    <w:rsid w:val="00767620"/>
    <w:rsid w:val="00767643"/>
    <w:rsid w:val="007702C3"/>
    <w:rsid w:val="00771981"/>
    <w:rsid w:val="0077229B"/>
    <w:rsid w:val="00772CAE"/>
    <w:rsid w:val="00772E8F"/>
    <w:rsid w:val="00773A55"/>
    <w:rsid w:val="00773C51"/>
    <w:rsid w:val="00774690"/>
    <w:rsid w:val="0077733A"/>
    <w:rsid w:val="0077736A"/>
    <w:rsid w:val="00777630"/>
    <w:rsid w:val="007776CD"/>
    <w:rsid w:val="00780B27"/>
    <w:rsid w:val="0078111A"/>
    <w:rsid w:val="007811AE"/>
    <w:rsid w:val="00781982"/>
    <w:rsid w:val="00781E7F"/>
    <w:rsid w:val="00783A6E"/>
    <w:rsid w:val="00784B78"/>
    <w:rsid w:val="00786AA8"/>
    <w:rsid w:val="007878D4"/>
    <w:rsid w:val="007903E0"/>
    <w:rsid w:val="00790DDD"/>
    <w:rsid w:val="0079139B"/>
    <w:rsid w:val="00791804"/>
    <w:rsid w:val="007926DE"/>
    <w:rsid w:val="0079321D"/>
    <w:rsid w:val="007941D0"/>
    <w:rsid w:val="007941FA"/>
    <w:rsid w:val="00794E9B"/>
    <w:rsid w:val="00795A83"/>
    <w:rsid w:val="00795BDB"/>
    <w:rsid w:val="0079679F"/>
    <w:rsid w:val="007977E6"/>
    <w:rsid w:val="00797E5C"/>
    <w:rsid w:val="007A01E1"/>
    <w:rsid w:val="007A0344"/>
    <w:rsid w:val="007A092D"/>
    <w:rsid w:val="007A0F04"/>
    <w:rsid w:val="007A11FD"/>
    <w:rsid w:val="007A2C31"/>
    <w:rsid w:val="007A2E03"/>
    <w:rsid w:val="007A3CCE"/>
    <w:rsid w:val="007A4145"/>
    <w:rsid w:val="007A4B7C"/>
    <w:rsid w:val="007A4EDF"/>
    <w:rsid w:val="007A4FFF"/>
    <w:rsid w:val="007A57C9"/>
    <w:rsid w:val="007A634D"/>
    <w:rsid w:val="007A6738"/>
    <w:rsid w:val="007A6994"/>
    <w:rsid w:val="007A6F58"/>
    <w:rsid w:val="007A71BC"/>
    <w:rsid w:val="007A74CD"/>
    <w:rsid w:val="007B097F"/>
    <w:rsid w:val="007B0FC8"/>
    <w:rsid w:val="007B150C"/>
    <w:rsid w:val="007B1700"/>
    <w:rsid w:val="007B18A8"/>
    <w:rsid w:val="007B2112"/>
    <w:rsid w:val="007B3252"/>
    <w:rsid w:val="007B3595"/>
    <w:rsid w:val="007B5CD1"/>
    <w:rsid w:val="007B6574"/>
    <w:rsid w:val="007B73F3"/>
    <w:rsid w:val="007B7858"/>
    <w:rsid w:val="007B78A7"/>
    <w:rsid w:val="007B7E3E"/>
    <w:rsid w:val="007C0063"/>
    <w:rsid w:val="007C0308"/>
    <w:rsid w:val="007C1365"/>
    <w:rsid w:val="007C19EE"/>
    <w:rsid w:val="007C2231"/>
    <w:rsid w:val="007C2B3C"/>
    <w:rsid w:val="007C3FE3"/>
    <w:rsid w:val="007C4A6D"/>
    <w:rsid w:val="007C4E96"/>
    <w:rsid w:val="007C5EC0"/>
    <w:rsid w:val="007C64FF"/>
    <w:rsid w:val="007C7506"/>
    <w:rsid w:val="007C7552"/>
    <w:rsid w:val="007D0B07"/>
    <w:rsid w:val="007D0DBE"/>
    <w:rsid w:val="007D1EA5"/>
    <w:rsid w:val="007D2C9F"/>
    <w:rsid w:val="007D30D0"/>
    <w:rsid w:val="007D3266"/>
    <w:rsid w:val="007D3BCA"/>
    <w:rsid w:val="007D4FAB"/>
    <w:rsid w:val="007D5DB3"/>
    <w:rsid w:val="007D65AF"/>
    <w:rsid w:val="007D6D53"/>
    <w:rsid w:val="007D6DA5"/>
    <w:rsid w:val="007D78BB"/>
    <w:rsid w:val="007E0086"/>
    <w:rsid w:val="007E0A4E"/>
    <w:rsid w:val="007E2AF7"/>
    <w:rsid w:val="007E3031"/>
    <w:rsid w:val="007E44BC"/>
    <w:rsid w:val="007E49B2"/>
    <w:rsid w:val="007E4C1F"/>
    <w:rsid w:val="007E5428"/>
    <w:rsid w:val="007E58B0"/>
    <w:rsid w:val="007E730D"/>
    <w:rsid w:val="007F03DB"/>
    <w:rsid w:val="007F49D7"/>
    <w:rsid w:val="007F4A49"/>
    <w:rsid w:val="007F4B7A"/>
    <w:rsid w:val="007F5BC2"/>
    <w:rsid w:val="007F6D17"/>
    <w:rsid w:val="007F6F9E"/>
    <w:rsid w:val="008004EB"/>
    <w:rsid w:val="00801196"/>
    <w:rsid w:val="00802E3A"/>
    <w:rsid w:val="008031E2"/>
    <w:rsid w:val="008045E4"/>
    <w:rsid w:val="00804D88"/>
    <w:rsid w:val="00805300"/>
    <w:rsid w:val="0080553D"/>
    <w:rsid w:val="00805D71"/>
    <w:rsid w:val="0080655F"/>
    <w:rsid w:val="008065ED"/>
    <w:rsid w:val="00806F78"/>
    <w:rsid w:val="008079BE"/>
    <w:rsid w:val="00807C5A"/>
    <w:rsid w:val="00813AB8"/>
    <w:rsid w:val="00813FA9"/>
    <w:rsid w:val="00814B60"/>
    <w:rsid w:val="00814B73"/>
    <w:rsid w:val="008160F6"/>
    <w:rsid w:val="00816261"/>
    <w:rsid w:val="00817430"/>
    <w:rsid w:val="008179AE"/>
    <w:rsid w:val="00820355"/>
    <w:rsid w:val="00820A33"/>
    <w:rsid w:val="00821349"/>
    <w:rsid w:val="00821DA3"/>
    <w:rsid w:val="00822C7D"/>
    <w:rsid w:val="00822CA9"/>
    <w:rsid w:val="00823250"/>
    <w:rsid w:val="00823F6E"/>
    <w:rsid w:val="00823FFC"/>
    <w:rsid w:val="00824049"/>
    <w:rsid w:val="00824DC1"/>
    <w:rsid w:val="008255C4"/>
    <w:rsid w:val="008258A5"/>
    <w:rsid w:val="008259A9"/>
    <w:rsid w:val="00825EB0"/>
    <w:rsid w:val="008277D1"/>
    <w:rsid w:val="008279E3"/>
    <w:rsid w:val="00830148"/>
    <w:rsid w:val="0083055C"/>
    <w:rsid w:val="008306DE"/>
    <w:rsid w:val="00831C5D"/>
    <w:rsid w:val="00832B1C"/>
    <w:rsid w:val="00832B57"/>
    <w:rsid w:val="00832C3D"/>
    <w:rsid w:val="0083397F"/>
    <w:rsid w:val="00833BFD"/>
    <w:rsid w:val="00833E1B"/>
    <w:rsid w:val="008348B7"/>
    <w:rsid w:val="00836409"/>
    <w:rsid w:val="00841265"/>
    <w:rsid w:val="008415FA"/>
    <w:rsid w:val="0084259E"/>
    <w:rsid w:val="008428AD"/>
    <w:rsid w:val="00842C00"/>
    <w:rsid w:val="008438B6"/>
    <w:rsid w:val="00843B48"/>
    <w:rsid w:val="00843C57"/>
    <w:rsid w:val="00843F14"/>
    <w:rsid w:val="0084483B"/>
    <w:rsid w:val="00846829"/>
    <w:rsid w:val="008473FD"/>
    <w:rsid w:val="0084748E"/>
    <w:rsid w:val="00847761"/>
    <w:rsid w:val="008506AA"/>
    <w:rsid w:val="00851223"/>
    <w:rsid w:val="008515D2"/>
    <w:rsid w:val="0085285F"/>
    <w:rsid w:val="00852C86"/>
    <w:rsid w:val="0085378C"/>
    <w:rsid w:val="00853B12"/>
    <w:rsid w:val="0085465B"/>
    <w:rsid w:val="00854A8E"/>
    <w:rsid w:val="0085525E"/>
    <w:rsid w:val="00856868"/>
    <w:rsid w:val="008568A3"/>
    <w:rsid w:val="00856C67"/>
    <w:rsid w:val="008575D1"/>
    <w:rsid w:val="00860227"/>
    <w:rsid w:val="0086023A"/>
    <w:rsid w:val="00860462"/>
    <w:rsid w:val="00860A57"/>
    <w:rsid w:val="00863078"/>
    <w:rsid w:val="00863245"/>
    <w:rsid w:val="00864C3D"/>
    <w:rsid w:val="00865103"/>
    <w:rsid w:val="008666FF"/>
    <w:rsid w:val="00866BB3"/>
    <w:rsid w:val="0086709D"/>
    <w:rsid w:val="008673FB"/>
    <w:rsid w:val="0086762F"/>
    <w:rsid w:val="00870191"/>
    <w:rsid w:val="00870EB9"/>
    <w:rsid w:val="0087172B"/>
    <w:rsid w:val="008721D2"/>
    <w:rsid w:val="008729F9"/>
    <w:rsid w:val="00872E81"/>
    <w:rsid w:val="008736CD"/>
    <w:rsid w:val="0087450F"/>
    <w:rsid w:val="008752F0"/>
    <w:rsid w:val="0087602E"/>
    <w:rsid w:val="0087741A"/>
    <w:rsid w:val="0088014F"/>
    <w:rsid w:val="00880F0A"/>
    <w:rsid w:val="00881D0B"/>
    <w:rsid w:val="008824D9"/>
    <w:rsid w:val="00882604"/>
    <w:rsid w:val="008839E3"/>
    <w:rsid w:val="00883E41"/>
    <w:rsid w:val="00884EE3"/>
    <w:rsid w:val="008859CA"/>
    <w:rsid w:val="008864B6"/>
    <w:rsid w:val="00886CED"/>
    <w:rsid w:val="0088748E"/>
    <w:rsid w:val="008878F4"/>
    <w:rsid w:val="0089007B"/>
    <w:rsid w:val="00890BCF"/>
    <w:rsid w:val="00890C7B"/>
    <w:rsid w:val="00891199"/>
    <w:rsid w:val="0089442A"/>
    <w:rsid w:val="00894F90"/>
    <w:rsid w:val="00895ABC"/>
    <w:rsid w:val="008965FE"/>
    <w:rsid w:val="008A08BD"/>
    <w:rsid w:val="008A0E3A"/>
    <w:rsid w:val="008A1852"/>
    <w:rsid w:val="008A1FAB"/>
    <w:rsid w:val="008A23A7"/>
    <w:rsid w:val="008A290F"/>
    <w:rsid w:val="008A2B44"/>
    <w:rsid w:val="008A2DCF"/>
    <w:rsid w:val="008A32DC"/>
    <w:rsid w:val="008A35E0"/>
    <w:rsid w:val="008A4587"/>
    <w:rsid w:val="008A4B44"/>
    <w:rsid w:val="008A4BA4"/>
    <w:rsid w:val="008A5459"/>
    <w:rsid w:val="008A58AC"/>
    <w:rsid w:val="008A59D3"/>
    <w:rsid w:val="008A5CE9"/>
    <w:rsid w:val="008A5D9E"/>
    <w:rsid w:val="008A6AF3"/>
    <w:rsid w:val="008A6C9C"/>
    <w:rsid w:val="008A7193"/>
    <w:rsid w:val="008A7209"/>
    <w:rsid w:val="008B0A2B"/>
    <w:rsid w:val="008B0C6D"/>
    <w:rsid w:val="008B1116"/>
    <w:rsid w:val="008B117D"/>
    <w:rsid w:val="008B1341"/>
    <w:rsid w:val="008B1C6E"/>
    <w:rsid w:val="008B26C9"/>
    <w:rsid w:val="008B2AEB"/>
    <w:rsid w:val="008B3C50"/>
    <w:rsid w:val="008B54EB"/>
    <w:rsid w:val="008B5EF4"/>
    <w:rsid w:val="008C03C5"/>
    <w:rsid w:val="008C08A7"/>
    <w:rsid w:val="008C10D9"/>
    <w:rsid w:val="008C256D"/>
    <w:rsid w:val="008C29AE"/>
    <w:rsid w:val="008C2DA0"/>
    <w:rsid w:val="008C3177"/>
    <w:rsid w:val="008C4344"/>
    <w:rsid w:val="008C4E9C"/>
    <w:rsid w:val="008C4F57"/>
    <w:rsid w:val="008C598B"/>
    <w:rsid w:val="008C5AA8"/>
    <w:rsid w:val="008C5CCD"/>
    <w:rsid w:val="008C5F24"/>
    <w:rsid w:val="008C62CA"/>
    <w:rsid w:val="008D13B0"/>
    <w:rsid w:val="008D14EC"/>
    <w:rsid w:val="008D1678"/>
    <w:rsid w:val="008D2D0A"/>
    <w:rsid w:val="008D2E57"/>
    <w:rsid w:val="008D3007"/>
    <w:rsid w:val="008D426B"/>
    <w:rsid w:val="008D47E6"/>
    <w:rsid w:val="008D4A94"/>
    <w:rsid w:val="008D4C91"/>
    <w:rsid w:val="008D5013"/>
    <w:rsid w:val="008D516F"/>
    <w:rsid w:val="008D529D"/>
    <w:rsid w:val="008D5F44"/>
    <w:rsid w:val="008E0B34"/>
    <w:rsid w:val="008E0EF2"/>
    <w:rsid w:val="008E10D4"/>
    <w:rsid w:val="008E267E"/>
    <w:rsid w:val="008E33D2"/>
    <w:rsid w:val="008E37D1"/>
    <w:rsid w:val="008E4383"/>
    <w:rsid w:val="008E4F26"/>
    <w:rsid w:val="008E5939"/>
    <w:rsid w:val="008E5E5D"/>
    <w:rsid w:val="008E6076"/>
    <w:rsid w:val="008E60B3"/>
    <w:rsid w:val="008E689D"/>
    <w:rsid w:val="008E6AFF"/>
    <w:rsid w:val="008E6C35"/>
    <w:rsid w:val="008E711A"/>
    <w:rsid w:val="008E72DC"/>
    <w:rsid w:val="008E7428"/>
    <w:rsid w:val="008F0093"/>
    <w:rsid w:val="008F06A7"/>
    <w:rsid w:val="008F0FE2"/>
    <w:rsid w:val="008F16D6"/>
    <w:rsid w:val="008F1FEE"/>
    <w:rsid w:val="008F21AF"/>
    <w:rsid w:val="008F22FA"/>
    <w:rsid w:val="008F23A2"/>
    <w:rsid w:val="008F39A4"/>
    <w:rsid w:val="008F46B2"/>
    <w:rsid w:val="008F49F9"/>
    <w:rsid w:val="008F5BB7"/>
    <w:rsid w:val="008F5E34"/>
    <w:rsid w:val="008F5E93"/>
    <w:rsid w:val="008F5EE9"/>
    <w:rsid w:val="008F5F83"/>
    <w:rsid w:val="008F7389"/>
    <w:rsid w:val="00900DF3"/>
    <w:rsid w:val="009023D1"/>
    <w:rsid w:val="00902C4A"/>
    <w:rsid w:val="00902FC4"/>
    <w:rsid w:val="00904598"/>
    <w:rsid w:val="00904F28"/>
    <w:rsid w:val="0090560F"/>
    <w:rsid w:val="00905E9C"/>
    <w:rsid w:val="00907272"/>
    <w:rsid w:val="009072B5"/>
    <w:rsid w:val="00907467"/>
    <w:rsid w:val="009074B4"/>
    <w:rsid w:val="00911933"/>
    <w:rsid w:val="00911A3B"/>
    <w:rsid w:val="00911B84"/>
    <w:rsid w:val="009123BF"/>
    <w:rsid w:val="009126EA"/>
    <w:rsid w:val="00912F58"/>
    <w:rsid w:val="00912FD3"/>
    <w:rsid w:val="00913C62"/>
    <w:rsid w:val="0091448B"/>
    <w:rsid w:val="00914DCF"/>
    <w:rsid w:val="00916600"/>
    <w:rsid w:val="00917CF9"/>
    <w:rsid w:val="00917E23"/>
    <w:rsid w:val="009239B2"/>
    <w:rsid w:val="00923E70"/>
    <w:rsid w:val="00925331"/>
    <w:rsid w:val="00926011"/>
    <w:rsid w:val="00926D75"/>
    <w:rsid w:val="00927842"/>
    <w:rsid w:val="00927C2B"/>
    <w:rsid w:val="00927D7A"/>
    <w:rsid w:val="009308F7"/>
    <w:rsid w:val="0093110E"/>
    <w:rsid w:val="00931134"/>
    <w:rsid w:val="0093174E"/>
    <w:rsid w:val="00931B9D"/>
    <w:rsid w:val="009322EE"/>
    <w:rsid w:val="00932942"/>
    <w:rsid w:val="00932A79"/>
    <w:rsid w:val="00932FF7"/>
    <w:rsid w:val="009338C4"/>
    <w:rsid w:val="009338ED"/>
    <w:rsid w:val="009345CE"/>
    <w:rsid w:val="00934E99"/>
    <w:rsid w:val="00936659"/>
    <w:rsid w:val="00936D5D"/>
    <w:rsid w:val="00937919"/>
    <w:rsid w:val="00937BEB"/>
    <w:rsid w:val="00940AE3"/>
    <w:rsid w:val="00940BBB"/>
    <w:rsid w:val="00940D8D"/>
    <w:rsid w:val="00941BF5"/>
    <w:rsid w:val="00941D82"/>
    <w:rsid w:val="009425C4"/>
    <w:rsid w:val="009431E6"/>
    <w:rsid w:val="00943402"/>
    <w:rsid w:val="00944666"/>
    <w:rsid w:val="0094467C"/>
    <w:rsid w:val="009446A3"/>
    <w:rsid w:val="00944984"/>
    <w:rsid w:val="00945CFD"/>
    <w:rsid w:val="00946BDB"/>
    <w:rsid w:val="00947290"/>
    <w:rsid w:val="00947543"/>
    <w:rsid w:val="009476F0"/>
    <w:rsid w:val="00950180"/>
    <w:rsid w:val="0095024D"/>
    <w:rsid w:val="00950975"/>
    <w:rsid w:val="00951C77"/>
    <w:rsid w:val="0095286C"/>
    <w:rsid w:val="00953B78"/>
    <w:rsid w:val="009540A3"/>
    <w:rsid w:val="00954291"/>
    <w:rsid w:val="00954BB9"/>
    <w:rsid w:val="0095605A"/>
    <w:rsid w:val="009562A8"/>
    <w:rsid w:val="00956BD3"/>
    <w:rsid w:val="00957B31"/>
    <w:rsid w:val="00957C60"/>
    <w:rsid w:val="00957D11"/>
    <w:rsid w:val="00957FDD"/>
    <w:rsid w:val="00960205"/>
    <w:rsid w:val="00960F48"/>
    <w:rsid w:val="00960FF9"/>
    <w:rsid w:val="0096250C"/>
    <w:rsid w:val="00962947"/>
    <w:rsid w:val="00963851"/>
    <w:rsid w:val="00964083"/>
    <w:rsid w:val="009650BD"/>
    <w:rsid w:val="009670A1"/>
    <w:rsid w:val="009703B6"/>
    <w:rsid w:val="00971541"/>
    <w:rsid w:val="00971F12"/>
    <w:rsid w:val="0097301E"/>
    <w:rsid w:val="0097462D"/>
    <w:rsid w:val="009747B0"/>
    <w:rsid w:val="00974FEF"/>
    <w:rsid w:val="00975C05"/>
    <w:rsid w:val="009766B9"/>
    <w:rsid w:val="00976DC8"/>
    <w:rsid w:val="0097788B"/>
    <w:rsid w:val="009802E4"/>
    <w:rsid w:val="00981691"/>
    <w:rsid w:val="0098211A"/>
    <w:rsid w:val="009827C3"/>
    <w:rsid w:val="009832DD"/>
    <w:rsid w:val="009841DA"/>
    <w:rsid w:val="009842F3"/>
    <w:rsid w:val="009852FF"/>
    <w:rsid w:val="009854D5"/>
    <w:rsid w:val="00986D13"/>
    <w:rsid w:val="00987737"/>
    <w:rsid w:val="00987D27"/>
    <w:rsid w:val="009905B5"/>
    <w:rsid w:val="00990B15"/>
    <w:rsid w:val="00990CCD"/>
    <w:rsid w:val="0099108D"/>
    <w:rsid w:val="0099238F"/>
    <w:rsid w:val="00993579"/>
    <w:rsid w:val="00993B55"/>
    <w:rsid w:val="009944A2"/>
    <w:rsid w:val="00994583"/>
    <w:rsid w:val="009947FE"/>
    <w:rsid w:val="00994B2F"/>
    <w:rsid w:val="009971A3"/>
    <w:rsid w:val="0099733F"/>
    <w:rsid w:val="009A0258"/>
    <w:rsid w:val="009A0588"/>
    <w:rsid w:val="009A24CF"/>
    <w:rsid w:val="009A2E02"/>
    <w:rsid w:val="009A3970"/>
    <w:rsid w:val="009A3B1C"/>
    <w:rsid w:val="009A5159"/>
    <w:rsid w:val="009A57DB"/>
    <w:rsid w:val="009A5B14"/>
    <w:rsid w:val="009B0151"/>
    <w:rsid w:val="009B1B01"/>
    <w:rsid w:val="009B1E1F"/>
    <w:rsid w:val="009B3310"/>
    <w:rsid w:val="009B6743"/>
    <w:rsid w:val="009B7025"/>
    <w:rsid w:val="009B7A17"/>
    <w:rsid w:val="009C03FA"/>
    <w:rsid w:val="009C0F56"/>
    <w:rsid w:val="009C1A53"/>
    <w:rsid w:val="009C216A"/>
    <w:rsid w:val="009C2194"/>
    <w:rsid w:val="009C282D"/>
    <w:rsid w:val="009C2A4D"/>
    <w:rsid w:val="009C3DC6"/>
    <w:rsid w:val="009C4542"/>
    <w:rsid w:val="009C536C"/>
    <w:rsid w:val="009C58A9"/>
    <w:rsid w:val="009C5D8F"/>
    <w:rsid w:val="009C704A"/>
    <w:rsid w:val="009D06F1"/>
    <w:rsid w:val="009D1B2C"/>
    <w:rsid w:val="009D22F3"/>
    <w:rsid w:val="009D2A9D"/>
    <w:rsid w:val="009D2E85"/>
    <w:rsid w:val="009D30EA"/>
    <w:rsid w:val="009D4549"/>
    <w:rsid w:val="009D4DAC"/>
    <w:rsid w:val="009D4EEF"/>
    <w:rsid w:val="009D51D1"/>
    <w:rsid w:val="009D5E3E"/>
    <w:rsid w:val="009D61CF"/>
    <w:rsid w:val="009D758D"/>
    <w:rsid w:val="009D7D55"/>
    <w:rsid w:val="009E0008"/>
    <w:rsid w:val="009E13DD"/>
    <w:rsid w:val="009E17BF"/>
    <w:rsid w:val="009E2C14"/>
    <w:rsid w:val="009E2E2A"/>
    <w:rsid w:val="009E2F1C"/>
    <w:rsid w:val="009E49DE"/>
    <w:rsid w:val="009E51CE"/>
    <w:rsid w:val="009E574D"/>
    <w:rsid w:val="009E646C"/>
    <w:rsid w:val="009F0024"/>
    <w:rsid w:val="009F0750"/>
    <w:rsid w:val="009F20B1"/>
    <w:rsid w:val="009F2B81"/>
    <w:rsid w:val="009F3BD6"/>
    <w:rsid w:val="009F436A"/>
    <w:rsid w:val="009F4E73"/>
    <w:rsid w:val="009F52A1"/>
    <w:rsid w:val="009F56A4"/>
    <w:rsid w:val="009F56DE"/>
    <w:rsid w:val="009F5C8A"/>
    <w:rsid w:val="009F6487"/>
    <w:rsid w:val="009F6CDF"/>
    <w:rsid w:val="009F7509"/>
    <w:rsid w:val="009F7C5B"/>
    <w:rsid w:val="00A02122"/>
    <w:rsid w:val="00A02E30"/>
    <w:rsid w:val="00A02FE5"/>
    <w:rsid w:val="00A031B8"/>
    <w:rsid w:val="00A03AD1"/>
    <w:rsid w:val="00A046CE"/>
    <w:rsid w:val="00A04822"/>
    <w:rsid w:val="00A0489D"/>
    <w:rsid w:val="00A05923"/>
    <w:rsid w:val="00A06825"/>
    <w:rsid w:val="00A06F65"/>
    <w:rsid w:val="00A07271"/>
    <w:rsid w:val="00A0741D"/>
    <w:rsid w:val="00A07F88"/>
    <w:rsid w:val="00A103F3"/>
    <w:rsid w:val="00A11C53"/>
    <w:rsid w:val="00A11F28"/>
    <w:rsid w:val="00A12200"/>
    <w:rsid w:val="00A12835"/>
    <w:rsid w:val="00A1416C"/>
    <w:rsid w:val="00A14E6C"/>
    <w:rsid w:val="00A15926"/>
    <w:rsid w:val="00A15F1F"/>
    <w:rsid w:val="00A160DB"/>
    <w:rsid w:val="00A16159"/>
    <w:rsid w:val="00A16444"/>
    <w:rsid w:val="00A176BE"/>
    <w:rsid w:val="00A1782F"/>
    <w:rsid w:val="00A179C4"/>
    <w:rsid w:val="00A17A2C"/>
    <w:rsid w:val="00A20A6B"/>
    <w:rsid w:val="00A20D8C"/>
    <w:rsid w:val="00A21277"/>
    <w:rsid w:val="00A21453"/>
    <w:rsid w:val="00A217C5"/>
    <w:rsid w:val="00A21EA9"/>
    <w:rsid w:val="00A2208B"/>
    <w:rsid w:val="00A224A5"/>
    <w:rsid w:val="00A2306E"/>
    <w:rsid w:val="00A23B80"/>
    <w:rsid w:val="00A24394"/>
    <w:rsid w:val="00A24D7B"/>
    <w:rsid w:val="00A24F28"/>
    <w:rsid w:val="00A24F29"/>
    <w:rsid w:val="00A2511C"/>
    <w:rsid w:val="00A25915"/>
    <w:rsid w:val="00A25D19"/>
    <w:rsid w:val="00A31572"/>
    <w:rsid w:val="00A31EE7"/>
    <w:rsid w:val="00A323EB"/>
    <w:rsid w:val="00A3265B"/>
    <w:rsid w:val="00A34D9A"/>
    <w:rsid w:val="00A353D1"/>
    <w:rsid w:val="00A358C9"/>
    <w:rsid w:val="00A35CA8"/>
    <w:rsid w:val="00A35CD7"/>
    <w:rsid w:val="00A35FDE"/>
    <w:rsid w:val="00A3622B"/>
    <w:rsid w:val="00A37C1F"/>
    <w:rsid w:val="00A37E91"/>
    <w:rsid w:val="00A409F9"/>
    <w:rsid w:val="00A40A23"/>
    <w:rsid w:val="00A41304"/>
    <w:rsid w:val="00A41F55"/>
    <w:rsid w:val="00A426EA"/>
    <w:rsid w:val="00A427A2"/>
    <w:rsid w:val="00A43232"/>
    <w:rsid w:val="00A43B24"/>
    <w:rsid w:val="00A43DA3"/>
    <w:rsid w:val="00A43ED8"/>
    <w:rsid w:val="00A440ED"/>
    <w:rsid w:val="00A4463E"/>
    <w:rsid w:val="00A46351"/>
    <w:rsid w:val="00A46652"/>
    <w:rsid w:val="00A47960"/>
    <w:rsid w:val="00A502E6"/>
    <w:rsid w:val="00A522CD"/>
    <w:rsid w:val="00A52328"/>
    <w:rsid w:val="00A524C9"/>
    <w:rsid w:val="00A52B0E"/>
    <w:rsid w:val="00A53854"/>
    <w:rsid w:val="00A5492D"/>
    <w:rsid w:val="00A553C4"/>
    <w:rsid w:val="00A553D9"/>
    <w:rsid w:val="00A5578B"/>
    <w:rsid w:val="00A56832"/>
    <w:rsid w:val="00A571E6"/>
    <w:rsid w:val="00A572E3"/>
    <w:rsid w:val="00A60324"/>
    <w:rsid w:val="00A619FB"/>
    <w:rsid w:val="00A61CE1"/>
    <w:rsid w:val="00A62472"/>
    <w:rsid w:val="00A62892"/>
    <w:rsid w:val="00A62E52"/>
    <w:rsid w:val="00A636AA"/>
    <w:rsid w:val="00A640EA"/>
    <w:rsid w:val="00A6488D"/>
    <w:rsid w:val="00A649CA"/>
    <w:rsid w:val="00A65527"/>
    <w:rsid w:val="00A66178"/>
    <w:rsid w:val="00A66338"/>
    <w:rsid w:val="00A66B78"/>
    <w:rsid w:val="00A6701B"/>
    <w:rsid w:val="00A672CE"/>
    <w:rsid w:val="00A7047E"/>
    <w:rsid w:val="00A70A58"/>
    <w:rsid w:val="00A7140B"/>
    <w:rsid w:val="00A71F03"/>
    <w:rsid w:val="00A722AB"/>
    <w:rsid w:val="00A726E4"/>
    <w:rsid w:val="00A727E6"/>
    <w:rsid w:val="00A72AE5"/>
    <w:rsid w:val="00A747A0"/>
    <w:rsid w:val="00A74B44"/>
    <w:rsid w:val="00A74BC6"/>
    <w:rsid w:val="00A75197"/>
    <w:rsid w:val="00A7620A"/>
    <w:rsid w:val="00A76224"/>
    <w:rsid w:val="00A76FB4"/>
    <w:rsid w:val="00A80048"/>
    <w:rsid w:val="00A8010A"/>
    <w:rsid w:val="00A8026B"/>
    <w:rsid w:val="00A8161E"/>
    <w:rsid w:val="00A82ECA"/>
    <w:rsid w:val="00A83EE9"/>
    <w:rsid w:val="00A849E6"/>
    <w:rsid w:val="00A85654"/>
    <w:rsid w:val="00A86465"/>
    <w:rsid w:val="00A865C4"/>
    <w:rsid w:val="00A86926"/>
    <w:rsid w:val="00A86CEE"/>
    <w:rsid w:val="00A86DB5"/>
    <w:rsid w:val="00A8724E"/>
    <w:rsid w:val="00A87C67"/>
    <w:rsid w:val="00A9001A"/>
    <w:rsid w:val="00A901E1"/>
    <w:rsid w:val="00A9020A"/>
    <w:rsid w:val="00A90791"/>
    <w:rsid w:val="00A910E9"/>
    <w:rsid w:val="00A91A3B"/>
    <w:rsid w:val="00A91BD1"/>
    <w:rsid w:val="00A91C06"/>
    <w:rsid w:val="00A92043"/>
    <w:rsid w:val="00A940C6"/>
    <w:rsid w:val="00A94556"/>
    <w:rsid w:val="00A946B7"/>
    <w:rsid w:val="00A949A2"/>
    <w:rsid w:val="00A94EC0"/>
    <w:rsid w:val="00A95485"/>
    <w:rsid w:val="00A95811"/>
    <w:rsid w:val="00A95D87"/>
    <w:rsid w:val="00A97A61"/>
    <w:rsid w:val="00A97BF4"/>
    <w:rsid w:val="00AA136A"/>
    <w:rsid w:val="00AA2587"/>
    <w:rsid w:val="00AA2CD9"/>
    <w:rsid w:val="00AA2F32"/>
    <w:rsid w:val="00AA31C2"/>
    <w:rsid w:val="00AA40A2"/>
    <w:rsid w:val="00AA66C9"/>
    <w:rsid w:val="00AA6D66"/>
    <w:rsid w:val="00AA7119"/>
    <w:rsid w:val="00AA79B2"/>
    <w:rsid w:val="00AA7E30"/>
    <w:rsid w:val="00AA7EA3"/>
    <w:rsid w:val="00AA7F33"/>
    <w:rsid w:val="00AB0875"/>
    <w:rsid w:val="00AB0FAB"/>
    <w:rsid w:val="00AB22A3"/>
    <w:rsid w:val="00AB3717"/>
    <w:rsid w:val="00AB3950"/>
    <w:rsid w:val="00AB3C0D"/>
    <w:rsid w:val="00AB4D03"/>
    <w:rsid w:val="00AB783B"/>
    <w:rsid w:val="00AC1278"/>
    <w:rsid w:val="00AC1CEC"/>
    <w:rsid w:val="00AC31F1"/>
    <w:rsid w:val="00AC329D"/>
    <w:rsid w:val="00AC330A"/>
    <w:rsid w:val="00AC350F"/>
    <w:rsid w:val="00AC46B6"/>
    <w:rsid w:val="00AC47DB"/>
    <w:rsid w:val="00AC4D30"/>
    <w:rsid w:val="00AC4F52"/>
    <w:rsid w:val="00AC5647"/>
    <w:rsid w:val="00AC573E"/>
    <w:rsid w:val="00AC6D0A"/>
    <w:rsid w:val="00AC6E0B"/>
    <w:rsid w:val="00AC7108"/>
    <w:rsid w:val="00AC76AD"/>
    <w:rsid w:val="00AD05CD"/>
    <w:rsid w:val="00AD0819"/>
    <w:rsid w:val="00AD08F1"/>
    <w:rsid w:val="00AD145B"/>
    <w:rsid w:val="00AD2AB6"/>
    <w:rsid w:val="00AD2B22"/>
    <w:rsid w:val="00AD3A57"/>
    <w:rsid w:val="00AD4D39"/>
    <w:rsid w:val="00AD4D9F"/>
    <w:rsid w:val="00AD539C"/>
    <w:rsid w:val="00AD5E77"/>
    <w:rsid w:val="00AD637B"/>
    <w:rsid w:val="00AE076A"/>
    <w:rsid w:val="00AE0D65"/>
    <w:rsid w:val="00AE22BA"/>
    <w:rsid w:val="00AE2BEA"/>
    <w:rsid w:val="00AE2F83"/>
    <w:rsid w:val="00AE3297"/>
    <w:rsid w:val="00AE3E19"/>
    <w:rsid w:val="00AE4222"/>
    <w:rsid w:val="00AE48F2"/>
    <w:rsid w:val="00AE57E1"/>
    <w:rsid w:val="00AE67B5"/>
    <w:rsid w:val="00AE67D0"/>
    <w:rsid w:val="00AE6807"/>
    <w:rsid w:val="00AE7B53"/>
    <w:rsid w:val="00AE7BDF"/>
    <w:rsid w:val="00AF04DB"/>
    <w:rsid w:val="00AF08F7"/>
    <w:rsid w:val="00AF114B"/>
    <w:rsid w:val="00AF19BF"/>
    <w:rsid w:val="00AF270E"/>
    <w:rsid w:val="00AF27AE"/>
    <w:rsid w:val="00AF2DE2"/>
    <w:rsid w:val="00AF2EA6"/>
    <w:rsid w:val="00AF2F5B"/>
    <w:rsid w:val="00AF3F48"/>
    <w:rsid w:val="00AF5112"/>
    <w:rsid w:val="00AF51C9"/>
    <w:rsid w:val="00AF56D6"/>
    <w:rsid w:val="00AF5D6D"/>
    <w:rsid w:val="00AF601A"/>
    <w:rsid w:val="00AF6331"/>
    <w:rsid w:val="00B00653"/>
    <w:rsid w:val="00B01470"/>
    <w:rsid w:val="00B024E2"/>
    <w:rsid w:val="00B031E6"/>
    <w:rsid w:val="00B0336E"/>
    <w:rsid w:val="00B040AC"/>
    <w:rsid w:val="00B049FF"/>
    <w:rsid w:val="00B04A10"/>
    <w:rsid w:val="00B0534D"/>
    <w:rsid w:val="00B063DE"/>
    <w:rsid w:val="00B06BA0"/>
    <w:rsid w:val="00B11ED4"/>
    <w:rsid w:val="00B12303"/>
    <w:rsid w:val="00B127CB"/>
    <w:rsid w:val="00B14334"/>
    <w:rsid w:val="00B14C04"/>
    <w:rsid w:val="00B15887"/>
    <w:rsid w:val="00B1600C"/>
    <w:rsid w:val="00B1611A"/>
    <w:rsid w:val="00B16232"/>
    <w:rsid w:val="00B16C34"/>
    <w:rsid w:val="00B16C49"/>
    <w:rsid w:val="00B170AF"/>
    <w:rsid w:val="00B20096"/>
    <w:rsid w:val="00B218AF"/>
    <w:rsid w:val="00B22AC9"/>
    <w:rsid w:val="00B236B7"/>
    <w:rsid w:val="00B23830"/>
    <w:rsid w:val="00B23E2A"/>
    <w:rsid w:val="00B247B4"/>
    <w:rsid w:val="00B25581"/>
    <w:rsid w:val="00B25DBD"/>
    <w:rsid w:val="00B2618B"/>
    <w:rsid w:val="00B261AF"/>
    <w:rsid w:val="00B27A5E"/>
    <w:rsid w:val="00B308FD"/>
    <w:rsid w:val="00B3133B"/>
    <w:rsid w:val="00B32DF6"/>
    <w:rsid w:val="00B33389"/>
    <w:rsid w:val="00B3376C"/>
    <w:rsid w:val="00B342B7"/>
    <w:rsid w:val="00B34C80"/>
    <w:rsid w:val="00B35222"/>
    <w:rsid w:val="00B35378"/>
    <w:rsid w:val="00B359F6"/>
    <w:rsid w:val="00B35C45"/>
    <w:rsid w:val="00B35DF7"/>
    <w:rsid w:val="00B363BB"/>
    <w:rsid w:val="00B36B71"/>
    <w:rsid w:val="00B37129"/>
    <w:rsid w:val="00B3745D"/>
    <w:rsid w:val="00B37A4D"/>
    <w:rsid w:val="00B37EA2"/>
    <w:rsid w:val="00B40174"/>
    <w:rsid w:val="00B416DC"/>
    <w:rsid w:val="00B42FF2"/>
    <w:rsid w:val="00B430FB"/>
    <w:rsid w:val="00B448BD"/>
    <w:rsid w:val="00B4491E"/>
    <w:rsid w:val="00B464E5"/>
    <w:rsid w:val="00B46529"/>
    <w:rsid w:val="00B46BB2"/>
    <w:rsid w:val="00B5070E"/>
    <w:rsid w:val="00B507A4"/>
    <w:rsid w:val="00B50AD3"/>
    <w:rsid w:val="00B5177B"/>
    <w:rsid w:val="00B51C40"/>
    <w:rsid w:val="00B52990"/>
    <w:rsid w:val="00B52CB9"/>
    <w:rsid w:val="00B52E96"/>
    <w:rsid w:val="00B52F0F"/>
    <w:rsid w:val="00B53F17"/>
    <w:rsid w:val="00B5478A"/>
    <w:rsid w:val="00B56A31"/>
    <w:rsid w:val="00B56A75"/>
    <w:rsid w:val="00B56B5B"/>
    <w:rsid w:val="00B573D5"/>
    <w:rsid w:val="00B60271"/>
    <w:rsid w:val="00B609ED"/>
    <w:rsid w:val="00B61048"/>
    <w:rsid w:val="00B62ECC"/>
    <w:rsid w:val="00B63240"/>
    <w:rsid w:val="00B6365B"/>
    <w:rsid w:val="00B63BBC"/>
    <w:rsid w:val="00B64A4C"/>
    <w:rsid w:val="00B651F2"/>
    <w:rsid w:val="00B65552"/>
    <w:rsid w:val="00B66DA1"/>
    <w:rsid w:val="00B676FD"/>
    <w:rsid w:val="00B67712"/>
    <w:rsid w:val="00B67D2F"/>
    <w:rsid w:val="00B70AE1"/>
    <w:rsid w:val="00B70B82"/>
    <w:rsid w:val="00B7127A"/>
    <w:rsid w:val="00B724A6"/>
    <w:rsid w:val="00B738ED"/>
    <w:rsid w:val="00B75516"/>
    <w:rsid w:val="00B76173"/>
    <w:rsid w:val="00B76771"/>
    <w:rsid w:val="00B771B5"/>
    <w:rsid w:val="00B80085"/>
    <w:rsid w:val="00B80F47"/>
    <w:rsid w:val="00B824DF"/>
    <w:rsid w:val="00B83D7C"/>
    <w:rsid w:val="00B85583"/>
    <w:rsid w:val="00B86807"/>
    <w:rsid w:val="00B872B9"/>
    <w:rsid w:val="00B873A7"/>
    <w:rsid w:val="00B877DA"/>
    <w:rsid w:val="00B907B1"/>
    <w:rsid w:val="00B910F8"/>
    <w:rsid w:val="00B913BF"/>
    <w:rsid w:val="00B91956"/>
    <w:rsid w:val="00B9347A"/>
    <w:rsid w:val="00B9450C"/>
    <w:rsid w:val="00B947E2"/>
    <w:rsid w:val="00B958BF"/>
    <w:rsid w:val="00B95AEF"/>
    <w:rsid w:val="00B96268"/>
    <w:rsid w:val="00B96FDF"/>
    <w:rsid w:val="00B974BC"/>
    <w:rsid w:val="00B97B5B"/>
    <w:rsid w:val="00BA04CE"/>
    <w:rsid w:val="00BA1B91"/>
    <w:rsid w:val="00BA1E90"/>
    <w:rsid w:val="00BA2927"/>
    <w:rsid w:val="00BA2A97"/>
    <w:rsid w:val="00BA2D8D"/>
    <w:rsid w:val="00BA3181"/>
    <w:rsid w:val="00BA3FA9"/>
    <w:rsid w:val="00BA4617"/>
    <w:rsid w:val="00BA4A8C"/>
    <w:rsid w:val="00BA4DAB"/>
    <w:rsid w:val="00BA4E00"/>
    <w:rsid w:val="00BA5090"/>
    <w:rsid w:val="00BA6398"/>
    <w:rsid w:val="00BA6485"/>
    <w:rsid w:val="00BA7006"/>
    <w:rsid w:val="00BA7164"/>
    <w:rsid w:val="00BA7630"/>
    <w:rsid w:val="00BA7884"/>
    <w:rsid w:val="00BA7C6F"/>
    <w:rsid w:val="00BA7FDE"/>
    <w:rsid w:val="00BB06E2"/>
    <w:rsid w:val="00BB0ADD"/>
    <w:rsid w:val="00BB0E08"/>
    <w:rsid w:val="00BB33E3"/>
    <w:rsid w:val="00BB3924"/>
    <w:rsid w:val="00BB3DAA"/>
    <w:rsid w:val="00BB4B62"/>
    <w:rsid w:val="00BB4C88"/>
    <w:rsid w:val="00BB7098"/>
    <w:rsid w:val="00BB7AEF"/>
    <w:rsid w:val="00BC0077"/>
    <w:rsid w:val="00BC0842"/>
    <w:rsid w:val="00BC0E0C"/>
    <w:rsid w:val="00BC19C4"/>
    <w:rsid w:val="00BC1B5E"/>
    <w:rsid w:val="00BC1CE0"/>
    <w:rsid w:val="00BC324F"/>
    <w:rsid w:val="00BC3D73"/>
    <w:rsid w:val="00BC3EEF"/>
    <w:rsid w:val="00BC40DE"/>
    <w:rsid w:val="00BC466F"/>
    <w:rsid w:val="00BC527D"/>
    <w:rsid w:val="00BC5571"/>
    <w:rsid w:val="00BC5C3D"/>
    <w:rsid w:val="00BC6D60"/>
    <w:rsid w:val="00BC6DDA"/>
    <w:rsid w:val="00BC6F36"/>
    <w:rsid w:val="00BC745E"/>
    <w:rsid w:val="00BC7A77"/>
    <w:rsid w:val="00BD00E1"/>
    <w:rsid w:val="00BD0866"/>
    <w:rsid w:val="00BD208F"/>
    <w:rsid w:val="00BD20EA"/>
    <w:rsid w:val="00BD2B48"/>
    <w:rsid w:val="00BD3C9E"/>
    <w:rsid w:val="00BD41ED"/>
    <w:rsid w:val="00BD48BB"/>
    <w:rsid w:val="00BD49E9"/>
    <w:rsid w:val="00BD4F0C"/>
    <w:rsid w:val="00BD5336"/>
    <w:rsid w:val="00BD574E"/>
    <w:rsid w:val="00BD57A2"/>
    <w:rsid w:val="00BD5831"/>
    <w:rsid w:val="00BD5911"/>
    <w:rsid w:val="00BD5BD3"/>
    <w:rsid w:val="00BD5DF2"/>
    <w:rsid w:val="00BD5E30"/>
    <w:rsid w:val="00BD5E4D"/>
    <w:rsid w:val="00BD63CF"/>
    <w:rsid w:val="00BD675C"/>
    <w:rsid w:val="00BD6779"/>
    <w:rsid w:val="00BD6C29"/>
    <w:rsid w:val="00BD6D09"/>
    <w:rsid w:val="00BD77A3"/>
    <w:rsid w:val="00BD7C07"/>
    <w:rsid w:val="00BE0955"/>
    <w:rsid w:val="00BE0AF9"/>
    <w:rsid w:val="00BE18EF"/>
    <w:rsid w:val="00BE1B02"/>
    <w:rsid w:val="00BE2770"/>
    <w:rsid w:val="00BE27AE"/>
    <w:rsid w:val="00BE3EEB"/>
    <w:rsid w:val="00BE403F"/>
    <w:rsid w:val="00BE415C"/>
    <w:rsid w:val="00BE4624"/>
    <w:rsid w:val="00BE4668"/>
    <w:rsid w:val="00BE4F7B"/>
    <w:rsid w:val="00BE4FE6"/>
    <w:rsid w:val="00BE5EC7"/>
    <w:rsid w:val="00BE64BB"/>
    <w:rsid w:val="00BE6895"/>
    <w:rsid w:val="00BE7069"/>
    <w:rsid w:val="00BF0817"/>
    <w:rsid w:val="00BF08E6"/>
    <w:rsid w:val="00BF1FD4"/>
    <w:rsid w:val="00BF2F4B"/>
    <w:rsid w:val="00BF3060"/>
    <w:rsid w:val="00BF3F75"/>
    <w:rsid w:val="00BF5004"/>
    <w:rsid w:val="00BF51B0"/>
    <w:rsid w:val="00BF58BF"/>
    <w:rsid w:val="00BF5952"/>
    <w:rsid w:val="00BF724F"/>
    <w:rsid w:val="00BF7258"/>
    <w:rsid w:val="00C0044A"/>
    <w:rsid w:val="00C01579"/>
    <w:rsid w:val="00C015A6"/>
    <w:rsid w:val="00C01C18"/>
    <w:rsid w:val="00C0222F"/>
    <w:rsid w:val="00C02273"/>
    <w:rsid w:val="00C02835"/>
    <w:rsid w:val="00C028CA"/>
    <w:rsid w:val="00C02FFF"/>
    <w:rsid w:val="00C030C3"/>
    <w:rsid w:val="00C0524E"/>
    <w:rsid w:val="00C054BA"/>
    <w:rsid w:val="00C05C02"/>
    <w:rsid w:val="00C05E66"/>
    <w:rsid w:val="00C07485"/>
    <w:rsid w:val="00C078BF"/>
    <w:rsid w:val="00C07BC7"/>
    <w:rsid w:val="00C07E65"/>
    <w:rsid w:val="00C10466"/>
    <w:rsid w:val="00C1381F"/>
    <w:rsid w:val="00C13D97"/>
    <w:rsid w:val="00C15B38"/>
    <w:rsid w:val="00C15EB9"/>
    <w:rsid w:val="00C17300"/>
    <w:rsid w:val="00C17D1F"/>
    <w:rsid w:val="00C20B3A"/>
    <w:rsid w:val="00C23142"/>
    <w:rsid w:val="00C23A4D"/>
    <w:rsid w:val="00C23D55"/>
    <w:rsid w:val="00C24B59"/>
    <w:rsid w:val="00C2504F"/>
    <w:rsid w:val="00C26B03"/>
    <w:rsid w:val="00C26D9E"/>
    <w:rsid w:val="00C27E30"/>
    <w:rsid w:val="00C30F9C"/>
    <w:rsid w:val="00C3179B"/>
    <w:rsid w:val="00C31BDB"/>
    <w:rsid w:val="00C31EE9"/>
    <w:rsid w:val="00C32823"/>
    <w:rsid w:val="00C3374B"/>
    <w:rsid w:val="00C3388B"/>
    <w:rsid w:val="00C33A76"/>
    <w:rsid w:val="00C33AED"/>
    <w:rsid w:val="00C33CBD"/>
    <w:rsid w:val="00C344C0"/>
    <w:rsid w:val="00C34925"/>
    <w:rsid w:val="00C34C00"/>
    <w:rsid w:val="00C355F7"/>
    <w:rsid w:val="00C35D36"/>
    <w:rsid w:val="00C35E57"/>
    <w:rsid w:val="00C36570"/>
    <w:rsid w:val="00C370AB"/>
    <w:rsid w:val="00C37223"/>
    <w:rsid w:val="00C373F6"/>
    <w:rsid w:val="00C374F8"/>
    <w:rsid w:val="00C375E7"/>
    <w:rsid w:val="00C37A98"/>
    <w:rsid w:val="00C42036"/>
    <w:rsid w:val="00C42A82"/>
    <w:rsid w:val="00C4355D"/>
    <w:rsid w:val="00C440FC"/>
    <w:rsid w:val="00C44BE2"/>
    <w:rsid w:val="00C44C7C"/>
    <w:rsid w:val="00C452E9"/>
    <w:rsid w:val="00C465C3"/>
    <w:rsid w:val="00C465F9"/>
    <w:rsid w:val="00C472BF"/>
    <w:rsid w:val="00C47518"/>
    <w:rsid w:val="00C47E18"/>
    <w:rsid w:val="00C502CC"/>
    <w:rsid w:val="00C51298"/>
    <w:rsid w:val="00C51BFD"/>
    <w:rsid w:val="00C536EA"/>
    <w:rsid w:val="00C53B1A"/>
    <w:rsid w:val="00C53D78"/>
    <w:rsid w:val="00C54475"/>
    <w:rsid w:val="00C54486"/>
    <w:rsid w:val="00C54D3D"/>
    <w:rsid w:val="00C55D36"/>
    <w:rsid w:val="00C56371"/>
    <w:rsid w:val="00C56B3A"/>
    <w:rsid w:val="00C56E64"/>
    <w:rsid w:val="00C574DD"/>
    <w:rsid w:val="00C5767E"/>
    <w:rsid w:val="00C57AC1"/>
    <w:rsid w:val="00C57C2F"/>
    <w:rsid w:val="00C57E89"/>
    <w:rsid w:val="00C60375"/>
    <w:rsid w:val="00C6114B"/>
    <w:rsid w:val="00C61753"/>
    <w:rsid w:val="00C61E0A"/>
    <w:rsid w:val="00C627DD"/>
    <w:rsid w:val="00C63484"/>
    <w:rsid w:val="00C6496F"/>
    <w:rsid w:val="00C65766"/>
    <w:rsid w:val="00C665A0"/>
    <w:rsid w:val="00C66A17"/>
    <w:rsid w:val="00C67614"/>
    <w:rsid w:val="00C707E0"/>
    <w:rsid w:val="00C70978"/>
    <w:rsid w:val="00C70DB2"/>
    <w:rsid w:val="00C719E3"/>
    <w:rsid w:val="00C723D1"/>
    <w:rsid w:val="00C72470"/>
    <w:rsid w:val="00C72D9A"/>
    <w:rsid w:val="00C73F3D"/>
    <w:rsid w:val="00C747D7"/>
    <w:rsid w:val="00C74FD1"/>
    <w:rsid w:val="00C75024"/>
    <w:rsid w:val="00C75069"/>
    <w:rsid w:val="00C76567"/>
    <w:rsid w:val="00C77125"/>
    <w:rsid w:val="00C77236"/>
    <w:rsid w:val="00C77715"/>
    <w:rsid w:val="00C77D71"/>
    <w:rsid w:val="00C80AE9"/>
    <w:rsid w:val="00C80FC8"/>
    <w:rsid w:val="00C81A1B"/>
    <w:rsid w:val="00C81DB6"/>
    <w:rsid w:val="00C81F80"/>
    <w:rsid w:val="00C8256C"/>
    <w:rsid w:val="00C85C41"/>
    <w:rsid w:val="00C86398"/>
    <w:rsid w:val="00C86C0D"/>
    <w:rsid w:val="00C86E9E"/>
    <w:rsid w:val="00C87192"/>
    <w:rsid w:val="00C90005"/>
    <w:rsid w:val="00C90D86"/>
    <w:rsid w:val="00C91FB9"/>
    <w:rsid w:val="00C93659"/>
    <w:rsid w:val="00C93B1C"/>
    <w:rsid w:val="00C94093"/>
    <w:rsid w:val="00C948F4"/>
    <w:rsid w:val="00C958E5"/>
    <w:rsid w:val="00C95EE0"/>
    <w:rsid w:val="00C96A3A"/>
    <w:rsid w:val="00C97C20"/>
    <w:rsid w:val="00CA04F2"/>
    <w:rsid w:val="00CA06C6"/>
    <w:rsid w:val="00CA1AA0"/>
    <w:rsid w:val="00CA1F8E"/>
    <w:rsid w:val="00CA22EF"/>
    <w:rsid w:val="00CA24C1"/>
    <w:rsid w:val="00CA3616"/>
    <w:rsid w:val="00CA3ACA"/>
    <w:rsid w:val="00CA3D27"/>
    <w:rsid w:val="00CA4654"/>
    <w:rsid w:val="00CA4A73"/>
    <w:rsid w:val="00CA5AE2"/>
    <w:rsid w:val="00CA5B75"/>
    <w:rsid w:val="00CA61E4"/>
    <w:rsid w:val="00CB010C"/>
    <w:rsid w:val="00CB0DCB"/>
    <w:rsid w:val="00CB201F"/>
    <w:rsid w:val="00CB32E8"/>
    <w:rsid w:val="00CB36D4"/>
    <w:rsid w:val="00CB3D03"/>
    <w:rsid w:val="00CB426B"/>
    <w:rsid w:val="00CB442B"/>
    <w:rsid w:val="00CB44BE"/>
    <w:rsid w:val="00CB4ED3"/>
    <w:rsid w:val="00CB5836"/>
    <w:rsid w:val="00CB7C25"/>
    <w:rsid w:val="00CC022A"/>
    <w:rsid w:val="00CC0FF1"/>
    <w:rsid w:val="00CC1D56"/>
    <w:rsid w:val="00CC1D61"/>
    <w:rsid w:val="00CC2094"/>
    <w:rsid w:val="00CC25B3"/>
    <w:rsid w:val="00CC3247"/>
    <w:rsid w:val="00CC477A"/>
    <w:rsid w:val="00CC4D84"/>
    <w:rsid w:val="00CC5B4D"/>
    <w:rsid w:val="00CC6567"/>
    <w:rsid w:val="00CC6C5C"/>
    <w:rsid w:val="00CC6D5E"/>
    <w:rsid w:val="00CC7944"/>
    <w:rsid w:val="00CD0AC9"/>
    <w:rsid w:val="00CD14F5"/>
    <w:rsid w:val="00CD3573"/>
    <w:rsid w:val="00CD3F85"/>
    <w:rsid w:val="00CD40BF"/>
    <w:rsid w:val="00CD4833"/>
    <w:rsid w:val="00CD503F"/>
    <w:rsid w:val="00CD547E"/>
    <w:rsid w:val="00CD5E5D"/>
    <w:rsid w:val="00CD63A7"/>
    <w:rsid w:val="00CD6E27"/>
    <w:rsid w:val="00CD7492"/>
    <w:rsid w:val="00CE0563"/>
    <w:rsid w:val="00CE0991"/>
    <w:rsid w:val="00CE0A99"/>
    <w:rsid w:val="00CE3B21"/>
    <w:rsid w:val="00CE4DD3"/>
    <w:rsid w:val="00CE514A"/>
    <w:rsid w:val="00CE63B7"/>
    <w:rsid w:val="00CE7199"/>
    <w:rsid w:val="00CF03D0"/>
    <w:rsid w:val="00CF06FF"/>
    <w:rsid w:val="00CF1360"/>
    <w:rsid w:val="00CF166B"/>
    <w:rsid w:val="00CF1C19"/>
    <w:rsid w:val="00CF21D9"/>
    <w:rsid w:val="00CF26D7"/>
    <w:rsid w:val="00CF2EE1"/>
    <w:rsid w:val="00CF3A89"/>
    <w:rsid w:val="00CF3D13"/>
    <w:rsid w:val="00CF4FF0"/>
    <w:rsid w:val="00CF62B2"/>
    <w:rsid w:val="00CF7242"/>
    <w:rsid w:val="00D02685"/>
    <w:rsid w:val="00D029E0"/>
    <w:rsid w:val="00D03064"/>
    <w:rsid w:val="00D030BE"/>
    <w:rsid w:val="00D03B01"/>
    <w:rsid w:val="00D04CB4"/>
    <w:rsid w:val="00D04EAF"/>
    <w:rsid w:val="00D05502"/>
    <w:rsid w:val="00D05DF6"/>
    <w:rsid w:val="00D06402"/>
    <w:rsid w:val="00D074AB"/>
    <w:rsid w:val="00D10A72"/>
    <w:rsid w:val="00D10F5A"/>
    <w:rsid w:val="00D112AC"/>
    <w:rsid w:val="00D11BFF"/>
    <w:rsid w:val="00D143C3"/>
    <w:rsid w:val="00D144BF"/>
    <w:rsid w:val="00D14794"/>
    <w:rsid w:val="00D14973"/>
    <w:rsid w:val="00D15DE6"/>
    <w:rsid w:val="00D17872"/>
    <w:rsid w:val="00D17DA0"/>
    <w:rsid w:val="00D20111"/>
    <w:rsid w:val="00D20366"/>
    <w:rsid w:val="00D2062C"/>
    <w:rsid w:val="00D21A2D"/>
    <w:rsid w:val="00D21B21"/>
    <w:rsid w:val="00D21F21"/>
    <w:rsid w:val="00D23289"/>
    <w:rsid w:val="00D23F81"/>
    <w:rsid w:val="00D2472D"/>
    <w:rsid w:val="00D25569"/>
    <w:rsid w:val="00D25A71"/>
    <w:rsid w:val="00D25E1A"/>
    <w:rsid w:val="00D2630C"/>
    <w:rsid w:val="00D2687B"/>
    <w:rsid w:val="00D3036E"/>
    <w:rsid w:val="00D308CA"/>
    <w:rsid w:val="00D32B02"/>
    <w:rsid w:val="00D32B2A"/>
    <w:rsid w:val="00D32DE2"/>
    <w:rsid w:val="00D338AB"/>
    <w:rsid w:val="00D33A3F"/>
    <w:rsid w:val="00D33C77"/>
    <w:rsid w:val="00D3409C"/>
    <w:rsid w:val="00D34217"/>
    <w:rsid w:val="00D3557E"/>
    <w:rsid w:val="00D35813"/>
    <w:rsid w:val="00D35E39"/>
    <w:rsid w:val="00D36470"/>
    <w:rsid w:val="00D3689C"/>
    <w:rsid w:val="00D3744D"/>
    <w:rsid w:val="00D404F4"/>
    <w:rsid w:val="00D4126F"/>
    <w:rsid w:val="00D41BD9"/>
    <w:rsid w:val="00D41E6D"/>
    <w:rsid w:val="00D4250D"/>
    <w:rsid w:val="00D4265D"/>
    <w:rsid w:val="00D4270E"/>
    <w:rsid w:val="00D42949"/>
    <w:rsid w:val="00D42A2A"/>
    <w:rsid w:val="00D42F2E"/>
    <w:rsid w:val="00D430A6"/>
    <w:rsid w:val="00D441AC"/>
    <w:rsid w:val="00D45525"/>
    <w:rsid w:val="00D46793"/>
    <w:rsid w:val="00D47500"/>
    <w:rsid w:val="00D47D32"/>
    <w:rsid w:val="00D47DFE"/>
    <w:rsid w:val="00D501FF"/>
    <w:rsid w:val="00D502E9"/>
    <w:rsid w:val="00D5034D"/>
    <w:rsid w:val="00D505B9"/>
    <w:rsid w:val="00D50AF2"/>
    <w:rsid w:val="00D51594"/>
    <w:rsid w:val="00D518D5"/>
    <w:rsid w:val="00D51D2E"/>
    <w:rsid w:val="00D51EF8"/>
    <w:rsid w:val="00D52C64"/>
    <w:rsid w:val="00D53F01"/>
    <w:rsid w:val="00D55710"/>
    <w:rsid w:val="00D56417"/>
    <w:rsid w:val="00D57D5F"/>
    <w:rsid w:val="00D600A4"/>
    <w:rsid w:val="00D6025B"/>
    <w:rsid w:val="00D60B53"/>
    <w:rsid w:val="00D61400"/>
    <w:rsid w:val="00D6194B"/>
    <w:rsid w:val="00D62033"/>
    <w:rsid w:val="00D6310E"/>
    <w:rsid w:val="00D6323B"/>
    <w:rsid w:val="00D63247"/>
    <w:rsid w:val="00D63922"/>
    <w:rsid w:val="00D63A94"/>
    <w:rsid w:val="00D64BBA"/>
    <w:rsid w:val="00D655B4"/>
    <w:rsid w:val="00D66559"/>
    <w:rsid w:val="00D70287"/>
    <w:rsid w:val="00D7050F"/>
    <w:rsid w:val="00D70E3B"/>
    <w:rsid w:val="00D712A2"/>
    <w:rsid w:val="00D71396"/>
    <w:rsid w:val="00D72529"/>
    <w:rsid w:val="00D726A1"/>
    <w:rsid w:val="00D73F1E"/>
    <w:rsid w:val="00D74225"/>
    <w:rsid w:val="00D75CFB"/>
    <w:rsid w:val="00D75E46"/>
    <w:rsid w:val="00D75FB1"/>
    <w:rsid w:val="00D7689D"/>
    <w:rsid w:val="00D76D3C"/>
    <w:rsid w:val="00D77415"/>
    <w:rsid w:val="00D77789"/>
    <w:rsid w:val="00D77B5C"/>
    <w:rsid w:val="00D80110"/>
    <w:rsid w:val="00D80E7E"/>
    <w:rsid w:val="00D8114F"/>
    <w:rsid w:val="00D8116B"/>
    <w:rsid w:val="00D824A7"/>
    <w:rsid w:val="00D825E8"/>
    <w:rsid w:val="00D82623"/>
    <w:rsid w:val="00D83447"/>
    <w:rsid w:val="00D84CE4"/>
    <w:rsid w:val="00D85A53"/>
    <w:rsid w:val="00D8673D"/>
    <w:rsid w:val="00D86E3F"/>
    <w:rsid w:val="00D87241"/>
    <w:rsid w:val="00D87F00"/>
    <w:rsid w:val="00D905D8"/>
    <w:rsid w:val="00D9176E"/>
    <w:rsid w:val="00D9185F"/>
    <w:rsid w:val="00D91877"/>
    <w:rsid w:val="00D92299"/>
    <w:rsid w:val="00D93101"/>
    <w:rsid w:val="00D93944"/>
    <w:rsid w:val="00D94FE2"/>
    <w:rsid w:val="00D9530A"/>
    <w:rsid w:val="00D95750"/>
    <w:rsid w:val="00D9578F"/>
    <w:rsid w:val="00D974D2"/>
    <w:rsid w:val="00DA0199"/>
    <w:rsid w:val="00DA037E"/>
    <w:rsid w:val="00DA085D"/>
    <w:rsid w:val="00DA262C"/>
    <w:rsid w:val="00DA392D"/>
    <w:rsid w:val="00DA3B1E"/>
    <w:rsid w:val="00DA4678"/>
    <w:rsid w:val="00DA5073"/>
    <w:rsid w:val="00DA5B82"/>
    <w:rsid w:val="00DA5E1B"/>
    <w:rsid w:val="00DA6044"/>
    <w:rsid w:val="00DA63FA"/>
    <w:rsid w:val="00DA6590"/>
    <w:rsid w:val="00DA6878"/>
    <w:rsid w:val="00DA7E1C"/>
    <w:rsid w:val="00DA7F95"/>
    <w:rsid w:val="00DB0D67"/>
    <w:rsid w:val="00DB10A1"/>
    <w:rsid w:val="00DB1325"/>
    <w:rsid w:val="00DB1706"/>
    <w:rsid w:val="00DB21A6"/>
    <w:rsid w:val="00DB249D"/>
    <w:rsid w:val="00DB2D69"/>
    <w:rsid w:val="00DB36A6"/>
    <w:rsid w:val="00DB36F4"/>
    <w:rsid w:val="00DB4A57"/>
    <w:rsid w:val="00DB5EA5"/>
    <w:rsid w:val="00DB648C"/>
    <w:rsid w:val="00DB6535"/>
    <w:rsid w:val="00DB66B4"/>
    <w:rsid w:val="00DB6A89"/>
    <w:rsid w:val="00DC02A9"/>
    <w:rsid w:val="00DC09A6"/>
    <w:rsid w:val="00DC139F"/>
    <w:rsid w:val="00DC31AE"/>
    <w:rsid w:val="00DC41EF"/>
    <w:rsid w:val="00DC426F"/>
    <w:rsid w:val="00DC57A0"/>
    <w:rsid w:val="00DC5CF0"/>
    <w:rsid w:val="00DC6125"/>
    <w:rsid w:val="00DC7202"/>
    <w:rsid w:val="00DD1A04"/>
    <w:rsid w:val="00DD1AE5"/>
    <w:rsid w:val="00DD265C"/>
    <w:rsid w:val="00DD2A23"/>
    <w:rsid w:val="00DD2F08"/>
    <w:rsid w:val="00DD45D6"/>
    <w:rsid w:val="00DD55B6"/>
    <w:rsid w:val="00DD619D"/>
    <w:rsid w:val="00DD687F"/>
    <w:rsid w:val="00DD7382"/>
    <w:rsid w:val="00DD7789"/>
    <w:rsid w:val="00DD7D0E"/>
    <w:rsid w:val="00DE03E7"/>
    <w:rsid w:val="00DE0A9C"/>
    <w:rsid w:val="00DE0FEE"/>
    <w:rsid w:val="00DE142C"/>
    <w:rsid w:val="00DE1F0E"/>
    <w:rsid w:val="00DE2470"/>
    <w:rsid w:val="00DE2A3B"/>
    <w:rsid w:val="00DE301A"/>
    <w:rsid w:val="00DE307B"/>
    <w:rsid w:val="00DE3218"/>
    <w:rsid w:val="00DE332E"/>
    <w:rsid w:val="00DE361F"/>
    <w:rsid w:val="00DE3AA1"/>
    <w:rsid w:val="00DE431A"/>
    <w:rsid w:val="00DE4CF2"/>
    <w:rsid w:val="00DE54F5"/>
    <w:rsid w:val="00DE56B6"/>
    <w:rsid w:val="00DE5C04"/>
    <w:rsid w:val="00DE5E6B"/>
    <w:rsid w:val="00DE6D38"/>
    <w:rsid w:val="00DE7064"/>
    <w:rsid w:val="00DE7A2C"/>
    <w:rsid w:val="00DE7C61"/>
    <w:rsid w:val="00DF0CE6"/>
    <w:rsid w:val="00DF1C30"/>
    <w:rsid w:val="00DF2349"/>
    <w:rsid w:val="00DF3678"/>
    <w:rsid w:val="00DF3AEB"/>
    <w:rsid w:val="00DF3BF3"/>
    <w:rsid w:val="00DF3F83"/>
    <w:rsid w:val="00DF6106"/>
    <w:rsid w:val="00DF6274"/>
    <w:rsid w:val="00DF781C"/>
    <w:rsid w:val="00E01707"/>
    <w:rsid w:val="00E026B9"/>
    <w:rsid w:val="00E029D4"/>
    <w:rsid w:val="00E02AE9"/>
    <w:rsid w:val="00E02F29"/>
    <w:rsid w:val="00E03454"/>
    <w:rsid w:val="00E034A7"/>
    <w:rsid w:val="00E03E4A"/>
    <w:rsid w:val="00E04F2C"/>
    <w:rsid w:val="00E04FD1"/>
    <w:rsid w:val="00E054A4"/>
    <w:rsid w:val="00E057FE"/>
    <w:rsid w:val="00E05C06"/>
    <w:rsid w:val="00E05C0D"/>
    <w:rsid w:val="00E07F1C"/>
    <w:rsid w:val="00E12A69"/>
    <w:rsid w:val="00E12B1E"/>
    <w:rsid w:val="00E13AC9"/>
    <w:rsid w:val="00E13D2C"/>
    <w:rsid w:val="00E142C2"/>
    <w:rsid w:val="00E149AA"/>
    <w:rsid w:val="00E14E3B"/>
    <w:rsid w:val="00E152B2"/>
    <w:rsid w:val="00E15396"/>
    <w:rsid w:val="00E153AA"/>
    <w:rsid w:val="00E17B28"/>
    <w:rsid w:val="00E17DE5"/>
    <w:rsid w:val="00E212BF"/>
    <w:rsid w:val="00E232FC"/>
    <w:rsid w:val="00E23667"/>
    <w:rsid w:val="00E23786"/>
    <w:rsid w:val="00E237B6"/>
    <w:rsid w:val="00E23FB0"/>
    <w:rsid w:val="00E2418F"/>
    <w:rsid w:val="00E24704"/>
    <w:rsid w:val="00E24804"/>
    <w:rsid w:val="00E24AA8"/>
    <w:rsid w:val="00E25DF2"/>
    <w:rsid w:val="00E27378"/>
    <w:rsid w:val="00E276EA"/>
    <w:rsid w:val="00E27857"/>
    <w:rsid w:val="00E2792A"/>
    <w:rsid w:val="00E27F28"/>
    <w:rsid w:val="00E3072E"/>
    <w:rsid w:val="00E30D45"/>
    <w:rsid w:val="00E30E86"/>
    <w:rsid w:val="00E30F45"/>
    <w:rsid w:val="00E314EB"/>
    <w:rsid w:val="00E31B91"/>
    <w:rsid w:val="00E31C08"/>
    <w:rsid w:val="00E3269B"/>
    <w:rsid w:val="00E327B3"/>
    <w:rsid w:val="00E32D77"/>
    <w:rsid w:val="00E33471"/>
    <w:rsid w:val="00E3351E"/>
    <w:rsid w:val="00E34367"/>
    <w:rsid w:val="00E344D8"/>
    <w:rsid w:val="00E34A8D"/>
    <w:rsid w:val="00E34E64"/>
    <w:rsid w:val="00E36F1F"/>
    <w:rsid w:val="00E36F77"/>
    <w:rsid w:val="00E3724F"/>
    <w:rsid w:val="00E37413"/>
    <w:rsid w:val="00E37CAB"/>
    <w:rsid w:val="00E40272"/>
    <w:rsid w:val="00E408C0"/>
    <w:rsid w:val="00E413CB"/>
    <w:rsid w:val="00E4177B"/>
    <w:rsid w:val="00E41F1E"/>
    <w:rsid w:val="00E42250"/>
    <w:rsid w:val="00E4294E"/>
    <w:rsid w:val="00E43B29"/>
    <w:rsid w:val="00E443B0"/>
    <w:rsid w:val="00E44FB3"/>
    <w:rsid w:val="00E46598"/>
    <w:rsid w:val="00E47670"/>
    <w:rsid w:val="00E47959"/>
    <w:rsid w:val="00E5028F"/>
    <w:rsid w:val="00E505E3"/>
    <w:rsid w:val="00E50A9E"/>
    <w:rsid w:val="00E5100B"/>
    <w:rsid w:val="00E526E9"/>
    <w:rsid w:val="00E547CA"/>
    <w:rsid w:val="00E55F3E"/>
    <w:rsid w:val="00E56058"/>
    <w:rsid w:val="00E57855"/>
    <w:rsid w:val="00E6021B"/>
    <w:rsid w:val="00E61118"/>
    <w:rsid w:val="00E61D4D"/>
    <w:rsid w:val="00E61FFD"/>
    <w:rsid w:val="00E62004"/>
    <w:rsid w:val="00E62B5E"/>
    <w:rsid w:val="00E62E21"/>
    <w:rsid w:val="00E63552"/>
    <w:rsid w:val="00E64C22"/>
    <w:rsid w:val="00E6664C"/>
    <w:rsid w:val="00E671AA"/>
    <w:rsid w:val="00E6791A"/>
    <w:rsid w:val="00E70485"/>
    <w:rsid w:val="00E706C5"/>
    <w:rsid w:val="00E70A8D"/>
    <w:rsid w:val="00E71A6A"/>
    <w:rsid w:val="00E71DDC"/>
    <w:rsid w:val="00E71E0E"/>
    <w:rsid w:val="00E723CD"/>
    <w:rsid w:val="00E726E6"/>
    <w:rsid w:val="00E735C1"/>
    <w:rsid w:val="00E73AF8"/>
    <w:rsid w:val="00E740EF"/>
    <w:rsid w:val="00E74CB8"/>
    <w:rsid w:val="00E74CC5"/>
    <w:rsid w:val="00E75228"/>
    <w:rsid w:val="00E758DC"/>
    <w:rsid w:val="00E76B17"/>
    <w:rsid w:val="00E76D13"/>
    <w:rsid w:val="00E76F2C"/>
    <w:rsid w:val="00E773CA"/>
    <w:rsid w:val="00E77F50"/>
    <w:rsid w:val="00E77F97"/>
    <w:rsid w:val="00E80344"/>
    <w:rsid w:val="00E80DE7"/>
    <w:rsid w:val="00E8133C"/>
    <w:rsid w:val="00E81740"/>
    <w:rsid w:val="00E81F26"/>
    <w:rsid w:val="00E82E0F"/>
    <w:rsid w:val="00E834EC"/>
    <w:rsid w:val="00E83ACA"/>
    <w:rsid w:val="00E84A35"/>
    <w:rsid w:val="00E84AC4"/>
    <w:rsid w:val="00E85386"/>
    <w:rsid w:val="00E854BA"/>
    <w:rsid w:val="00E858F5"/>
    <w:rsid w:val="00E85C84"/>
    <w:rsid w:val="00E86D4C"/>
    <w:rsid w:val="00E87508"/>
    <w:rsid w:val="00E877EE"/>
    <w:rsid w:val="00E87F3D"/>
    <w:rsid w:val="00E90439"/>
    <w:rsid w:val="00E90B5D"/>
    <w:rsid w:val="00E91F63"/>
    <w:rsid w:val="00E92F3A"/>
    <w:rsid w:val="00E9367C"/>
    <w:rsid w:val="00E9492D"/>
    <w:rsid w:val="00E953DD"/>
    <w:rsid w:val="00E96C48"/>
    <w:rsid w:val="00E972F7"/>
    <w:rsid w:val="00E97DE1"/>
    <w:rsid w:val="00EA018F"/>
    <w:rsid w:val="00EA05D1"/>
    <w:rsid w:val="00EA20E8"/>
    <w:rsid w:val="00EA2AC5"/>
    <w:rsid w:val="00EA4C17"/>
    <w:rsid w:val="00EA4DAA"/>
    <w:rsid w:val="00EA5E61"/>
    <w:rsid w:val="00EA5FD1"/>
    <w:rsid w:val="00EA6EBD"/>
    <w:rsid w:val="00EA7B3D"/>
    <w:rsid w:val="00EB0403"/>
    <w:rsid w:val="00EB080C"/>
    <w:rsid w:val="00EB0E1D"/>
    <w:rsid w:val="00EB1244"/>
    <w:rsid w:val="00EB1B94"/>
    <w:rsid w:val="00EB1D56"/>
    <w:rsid w:val="00EB1EA2"/>
    <w:rsid w:val="00EB27D4"/>
    <w:rsid w:val="00EB28CA"/>
    <w:rsid w:val="00EB3271"/>
    <w:rsid w:val="00EB34A4"/>
    <w:rsid w:val="00EB4524"/>
    <w:rsid w:val="00EB5073"/>
    <w:rsid w:val="00EB5622"/>
    <w:rsid w:val="00EB57D0"/>
    <w:rsid w:val="00EB61D6"/>
    <w:rsid w:val="00EB781B"/>
    <w:rsid w:val="00EB7DCE"/>
    <w:rsid w:val="00EC0792"/>
    <w:rsid w:val="00EC07CF"/>
    <w:rsid w:val="00EC1ADB"/>
    <w:rsid w:val="00EC1EE6"/>
    <w:rsid w:val="00EC2112"/>
    <w:rsid w:val="00EC214B"/>
    <w:rsid w:val="00EC2A34"/>
    <w:rsid w:val="00EC2CCA"/>
    <w:rsid w:val="00EC3A55"/>
    <w:rsid w:val="00EC4403"/>
    <w:rsid w:val="00EC4E0E"/>
    <w:rsid w:val="00EC57FA"/>
    <w:rsid w:val="00EC65BF"/>
    <w:rsid w:val="00EC6DC2"/>
    <w:rsid w:val="00EC6E11"/>
    <w:rsid w:val="00EC7657"/>
    <w:rsid w:val="00ED0629"/>
    <w:rsid w:val="00ED098A"/>
    <w:rsid w:val="00ED0A10"/>
    <w:rsid w:val="00ED13D6"/>
    <w:rsid w:val="00ED1DE9"/>
    <w:rsid w:val="00ED27FE"/>
    <w:rsid w:val="00ED2DCC"/>
    <w:rsid w:val="00ED3AAA"/>
    <w:rsid w:val="00ED3EE5"/>
    <w:rsid w:val="00ED6407"/>
    <w:rsid w:val="00EE0529"/>
    <w:rsid w:val="00EE0CA2"/>
    <w:rsid w:val="00EE2292"/>
    <w:rsid w:val="00EE25B8"/>
    <w:rsid w:val="00EE28CF"/>
    <w:rsid w:val="00EE2C8D"/>
    <w:rsid w:val="00EE384C"/>
    <w:rsid w:val="00EE3B2D"/>
    <w:rsid w:val="00EE3D4B"/>
    <w:rsid w:val="00EE406F"/>
    <w:rsid w:val="00EE4348"/>
    <w:rsid w:val="00EE531D"/>
    <w:rsid w:val="00EE5559"/>
    <w:rsid w:val="00EE7077"/>
    <w:rsid w:val="00EE7685"/>
    <w:rsid w:val="00EE7741"/>
    <w:rsid w:val="00EF0A47"/>
    <w:rsid w:val="00EF0A76"/>
    <w:rsid w:val="00EF1701"/>
    <w:rsid w:val="00EF2818"/>
    <w:rsid w:val="00EF2BF2"/>
    <w:rsid w:val="00EF2CE8"/>
    <w:rsid w:val="00EF3288"/>
    <w:rsid w:val="00EF3B38"/>
    <w:rsid w:val="00EF4C12"/>
    <w:rsid w:val="00EF5089"/>
    <w:rsid w:val="00EF59E4"/>
    <w:rsid w:val="00EF7839"/>
    <w:rsid w:val="00EF7DD4"/>
    <w:rsid w:val="00F01C89"/>
    <w:rsid w:val="00F01D7A"/>
    <w:rsid w:val="00F02CFB"/>
    <w:rsid w:val="00F02D12"/>
    <w:rsid w:val="00F040E5"/>
    <w:rsid w:val="00F04E1B"/>
    <w:rsid w:val="00F06861"/>
    <w:rsid w:val="00F06BB2"/>
    <w:rsid w:val="00F070A6"/>
    <w:rsid w:val="00F07C91"/>
    <w:rsid w:val="00F07F1B"/>
    <w:rsid w:val="00F10349"/>
    <w:rsid w:val="00F10663"/>
    <w:rsid w:val="00F108F1"/>
    <w:rsid w:val="00F12421"/>
    <w:rsid w:val="00F12451"/>
    <w:rsid w:val="00F124BC"/>
    <w:rsid w:val="00F12BA9"/>
    <w:rsid w:val="00F12FD9"/>
    <w:rsid w:val="00F130BB"/>
    <w:rsid w:val="00F137B7"/>
    <w:rsid w:val="00F13FBA"/>
    <w:rsid w:val="00F1417C"/>
    <w:rsid w:val="00F14724"/>
    <w:rsid w:val="00F14CB2"/>
    <w:rsid w:val="00F15130"/>
    <w:rsid w:val="00F1517F"/>
    <w:rsid w:val="00F155D8"/>
    <w:rsid w:val="00F15988"/>
    <w:rsid w:val="00F159B5"/>
    <w:rsid w:val="00F17829"/>
    <w:rsid w:val="00F17F6E"/>
    <w:rsid w:val="00F200BE"/>
    <w:rsid w:val="00F20AD9"/>
    <w:rsid w:val="00F21A28"/>
    <w:rsid w:val="00F21C08"/>
    <w:rsid w:val="00F22B4D"/>
    <w:rsid w:val="00F22C03"/>
    <w:rsid w:val="00F23117"/>
    <w:rsid w:val="00F232BB"/>
    <w:rsid w:val="00F2345E"/>
    <w:rsid w:val="00F237A5"/>
    <w:rsid w:val="00F23854"/>
    <w:rsid w:val="00F24217"/>
    <w:rsid w:val="00F242EF"/>
    <w:rsid w:val="00F24523"/>
    <w:rsid w:val="00F24D21"/>
    <w:rsid w:val="00F25292"/>
    <w:rsid w:val="00F25410"/>
    <w:rsid w:val="00F25AD8"/>
    <w:rsid w:val="00F26E9F"/>
    <w:rsid w:val="00F27941"/>
    <w:rsid w:val="00F30836"/>
    <w:rsid w:val="00F32935"/>
    <w:rsid w:val="00F335C3"/>
    <w:rsid w:val="00F33EB1"/>
    <w:rsid w:val="00F346AA"/>
    <w:rsid w:val="00F356BB"/>
    <w:rsid w:val="00F359F3"/>
    <w:rsid w:val="00F35B54"/>
    <w:rsid w:val="00F3634B"/>
    <w:rsid w:val="00F36D17"/>
    <w:rsid w:val="00F36E1B"/>
    <w:rsid w:val="00F376C9"/>
    <w:rsid w:val="00F37E2A"/>
    <w:rsid w:val="00F4028C"/>
    <w:rsid w:val="00F42F5D"/>
    <w:rsid w:val="00F43CCE"/>
    <w:rsid w:val="00F45428"/>
    <w:rsid w:val="00F458E7"/>
    <w:rsid w:val="00F45CBE"/>
    <w:rsid w:val="00F45DED"/>
    <w:rsid w:val="00F47227"/>
    <w:rsid w:val="00F47F65"/>
    <w:rsid w:val="00F5087C"/>
    <w:rsid w:val="00F516A5"/>
    <w:rsid w:val="00F51A59"/>
    <w:rsid w:val="00F523E2"/>
    <w:rsid w:val="00F52516"/>
    <w:rsid w:val="00F52865"/>
    <w:rsid w:val="00F52CAE"/>
    <w:rsid w:val="00F530B4"/>
    <w:rsid w:val="00F53319"/>
    <w:rsid w:val="00F53B14"/>
    <w:rsid w:val="00F545D4"/>
    <w:rsid w:val="00F54B7E"/>
    <w:rsid w:val="00F54BE6"/>
    <w:rsid w:val="00F54E2E"/>
    <w:rsid w:val="00F6070E"/>
    <w:rsid w:val="00F608DA"/>
    <w:rsid w:val="00F61408"/>
    <w:rsid w:val="00F62C01"/>
    <w:rsid w:val="00F62E9A"/>
    <w:rsid w:val="00F6300A"/>
    <w:rsid w:val="00F63B3F"/>
    <w:rsid w:val="00F64F49"/>
    <w:rsid w:val="00F6596B"/>
    <w:rsid w:val="00F65A68"/>
    <w:rsid w:val="00F661FC"/>
    <w:rsid w:val="00F66588"/>
    <w:rsid w:val="00F66BD5"/>
    <w:rsid w:val="00F66F64"/>
    <w:rsid w:val="00F670E2"/>
    <w:rsid w:val="00F70249"/>
    <w:rsid w:val="00F70864"/>
    <w:rsid w:val="00F719C7"/>
    <w:rsid w:val="00F73285"/>
    <w:rsid w:val="00F7358A"/>
    <w:rsid w:val="00F739FC"/>
    <w:rsid w:val="00F73D31"/>
    <w:rsid w:val="00F753EC"/>
    <w:rsid w:val="00F75444"/>
    <w:rsid w:val="00F755DA"/>
    <w:rsid w:val="00F75A3F"/>
    <w:rsid w:val="00F75F31"/>
    <w:rsid w:val="00F76BFC"/>
    <w:rsid w:val="00F773FC"/>
    <w:rsid w:val="00F80884"/>
    <w:rsid w:val="00F80D8F"/>
    <w:rsid w:val="00F81012"/>
    <w:rsid w:val="00F814C1"/>
    <w:rsid w:val="00F81DDC"/>
    <w:rsid w:val="00F82943"/>
    <w:rsid w:val="00F82D5D"/>
    <w:rsid w:val="00F82FF9"/>
    <w:rsid w:val="00F8390F"/>
    <w:rsid w:val="00F83D17"/>
    <w:rsid w:val="00F83D66"/>
    <w:rsid w:val="00F849A6"/>
    <w:rsid w:val="00F86251"/>
    <w:rsid w:val="00F90389"/>
    <w:rsid w:val="00F908D8"/>
    <w:rsid w:val="00F91729"/>
    <w:rsid w:val="00F91A15"/>
    <w:rsid w:val="00F91B52"/>
    <w:rsid w:val="00F91D19"/>
    <w:rsid w:val="00F92188"/>
    <w:rsid w:val="00F924CD"/>
    <w:rsid w:val="00F927E2"/>
    <w:rsid w:val="00F9359E"/>
    <w:rsid w:val="00F94F2B"/>
    <w:rsid w:val="00F95443"/>
    <w:rsid w:val="00F96764"/>
    <w:rsid w:val="00F96F6F"/>
    <w:rsid w:val="00F970BD"/>
    <w:rsid w:val="00F9752A"/>
    <w:rsid w:val="00F97B64"/>
    <w:rsid w:val="00F97F8F"/>
    <w:rsid w:val="00FA015F"/>
    <w:rsid w:val="00FA0487"/>
    <w:rsid w:val="00FA0EDA"/>
    <w:rsid w:val="00FA127F"/>
    <w:rsid w:val="00FA13FD"/>
    <w:rsid w:val="00FA1AF9"/>
    <w:rsid w:val="00FA1C1B"/>
    <w:rsid w:val="00FA1D18"/>
    <w:rsid w:val="00FA27BA"/>
    <w:rsid w:val="00FA2B75"/>
    <w:rsid w:val="00FA2F03"/>
    <w:rsid w:val="00FA35F4"/>
    <w:rsid w:val="00FA42BB"/>
    <w:rsid w:val="00FA5220"/>
    <w:rsid w:val="00FA5FCA"/>
    <w:rsid w:val="00FA72DA"/>
    <w:rsid w:val="00FB0A48"/>
    <w:rsid w:val="00FB0C99"/>
    <w:rsid w:val="00FB1361"/>
    <w:rsid w:val="00FB2459"/>
    <w:rsid w:val="00FB2F75"/>
    <w:rsid w:val="00FB3212"/>
    <w:rsid w:val="00FB3412"/>
    <w:rsid w:val="00FB344E"/>
    <w:rsid w:val="00FB39F0"/>
    <w:rsid w:val="00FB3E7E"/>
    <w:rsid w:val="00FB457C"/>
    <w:rsid w:val="00FB4BE1"/>
    <w:rsid w:val="00FB609A"/>
    <w:rsid w:val="00FB616F"/>
    <w:rsid w:val="00FB6487"/>
    <w:rsid w:val="00FB6E06"/>
    <w:rsid w:val="00FC1859"/>
    <w:rsid w:val="00FC20A7"/>
    <w:rsid w:val="00FC2116"/>
    <w:rsid w:val="00FC3122"/>
    <w:rsid w:val="00FC33FB"/>
    <w:rsid w:val="00FC37F6"/>
    <w:rsid w:val="00FC42A9"/>
    <w:rsid w:val="00FC4C98"/>
    <w:rsid w:val="00FC59CC"/>
    <w:rsid w:val="00FC5D08"/>
    <w:rsid w:val="00FC5D7B"/>
    <w:rsid w:val="00FC7443"/>
    <w:rsid w:val="00FC7571"/>
    <w:rsid w:val="00FC7B1E"/>
    <w:rsid w:val="00FD0198"/>
    <w:rsid w:val="00FD0F3D"/>
    <w:rsid w:val="00FD15D7"/>
    <w:rsid w:val="00FD166C"/>
    <w:rsid w:val="00FD25E7"/>
    <w:rsid w:val="00FD265B"/>
    <w:rsid w:val="00FD34FB"/>
    <w:rsid w:val="00FD355B"/>
    <w:rsid w:val="00FD3BE7"/>
    <w:rsid w:val="00FD3EBD"/>
    <w:rsid w:val="00FD477B"/>
    <w:rsid w:val="00FD5F33"/>
    <w:rsid w:val="00FD6088"/>
    <w:rsid w:val="00FD65B0"/>
    <w:rsid w:val="00FD688B"/>
    <w:rsid w:val="00FD7859"/>
    <w:rsid w:val="00FE03A2"/>
    <w:rsid w:val="00FE1297"/>
    <w:rsid w:val="00FE19AF"/>
    <w:rsid w:val="00FE19D6"/>
    <w:rsid w:val="00FE1C2F"/>
    <w:rsid w:val="00FE1F77"/>
    <w:rsid w:val="00FE2A81"/>
    <w:rsid w:val="00FE371A"/>
    <w:rsid w:val="00FE3B45"/>
    <w:rsid w:val="00FE4B7E"/>
    <w:rsid w:val="00FE4D4E"/>
    <w:rsid w:val="00FE51E7"/>
    <w:rsid w:val="00FE6308"/>
    <w:rsid w:val="00FE6E71"/>
    <w:rsid w:val="00FE7440"/>
    <w:rsid w:val="00FE77A6"/>
    <w:rsid w:val="00FF0E53"/>
    <w:rsid w:val="00FF140D"/>
    <w:rsid w:val="00FF2E87"/>
    <w:rsid w:val="00FF3539"/>
    <w:rsid w:val="00FF3B04"/>
    <w:rsid w:val="00FF3D3B"/>
    <w:rsid w:val="00FF453A"/>
    <w:rsid w:val="00FF4A60"/>
    <w:rsid w:val="00FF51F0"/>
    <w:rsid w:val="00FF5B3B"/>
    <w:rsid w:val="00FF62E3"/>
    <w:rsid w:val="00FF6D09"/>
    <w:rsid w:val="00FF73E2"/>
    <w:rsid w:val="00FF74A8"/>
    <w:rsid w:val="00FF79DC"/>
    <w:rsid w:val="00FF7B33"/>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9C03FA"/>
    <w:pPr>
      <w:keepNext/>
      <w:keepLines/>
      <w:numPr>
        <w:numId w:val="44"/>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AF2F5B"/>
    <w:pPr>
      <w:keepNext/>
      <w:keepLines/>
      <w:numPr>
        <w:ilvl w:val="1"/>
        <w:numId w:val="44"/>
      </w:numPr>
      <w:tabs>
        <w:tab w:val="clear" w:pos="3510"/>
        <w:tab w:val="num" w:pos="360"/>
      </w:tabs>
      <w:suppressAutoHyphens/>
      <w:spacing w:before="170"/>
      <w:ind w:left="0"/>
      <w:jc w:val="left"/>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44"/>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9C03FA"/>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AF2F5B"/>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ind w:firstLine="0"/>
    </w:pPr>
  </w:style>
  <w:style w:type="character" w:styleId="FollowedHyperlink">
    <w:name w:val="FollowedHyperlink"/>
    <w:basedOn w:val="DefaultParagraphFont"/>
    <w:uiPriority w:val="99"/>
    <w:semiHidden/>
    <w:unhideWhenUsed/>
    <w:rsid w:val="00043B06"/>
    <w:rPr>
      <w:color w:val="954F72" w:themeColor="followedHyperlink"/>
      <w:u w:val="single"/>
    </w:rPr>
  </w:style>
  <w:style w:type="paragraph" w:styleId="Caption">
    <w:name w:val="caption"/>
    <w:basedOn w:val="Normal"/>
    <w:next w:val="Normal"/>
    <w:uiPriority w:val="35"/>
    <w:unhideWhenUsed/>
    <w:qFormat/>
    <w:rsid w:val="00F01C8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028CA"/>
    <w:rPr>
      <w:color w:val="808080"/>
    </w:rPr>
  </w:style>
  <w:style w:type="paragraph" w:styleId="HTMLPreformatted">
    <w:name w:val="HTML Preformatted"/>
    <w:basedOn w:val="Normal"/>
    <w:link w:val="HTMLPreformattedChar"/>
    <w:uiPriority w:val="99"/>
    <w:semiHidden/>
    <w:unhideWhenUsed/>
    <w:rsid w:val="00F8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pacing w:val="0"/>
      <w:kern w:val="0"/>
      <w:sz w:val="20"/>
      <w:szCs w:val="20"/>
      <w14:ligatures w14:val="none"/>
      <w14:numForm w14:val="default"/>
      <w14:numSpacing w14:val="default"/>
    </w:rPr>
  </w:style>
  <w:style w:type="character" w:customStyle="1" w:styleId="HTMLPreformattedChar">
    <w:name w:val="HTML Preformatted Char"/>
    <w:basedOn w:val="DefaultParagraphFont"/>
    <w:link w:val="HTMLPreformatted"/>
    <w:uiPriority w:val="99"/>
    <w:semiHidden/>
    <w:rsid w:val="00F83D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08089437">
      <w:bodyDiv w:val="1"/>
      <w:marLeft w:val="0"/>
      <w:marRight w:val="0"/>
      <w:marTop w:val="0"/>
      <w:marBottom w:val="0"/>
      <w:divBdr>
        <w:top w:val="none" w:sz="0" w:space="0" w:color="auto"/>
        <w:left w:val="none" w:sz="0" w:space="0" w:color="auto"/>
        <w:bottom w:val="none" w:sz="0" w:space="0" w:color="auto"/>
        <w:right w:val="none" w:sz="0" w:space="0" w:color="auto"/>
      </w:divBdr>
    </w:div>
    <w:div w:id="120534082">
      <w:bodyDiv w:val="1"/>
      <w:marLeft w:val="0"/>
      <w:marRight w:val="0"/>
      <w:marTop w:val="0"/>
      <w:marBottom w:val="0"/>
      <w:divBdr>
        <w:top w:val="none" w:sz="0" w:space="0" w:color="auto"/>
        <w:left w:val="none" w:sz="0" w:space="0" w:color="auto"/>
        <w:bottom w:val="none" w:sz="0" w:space="0" w:color="auto"/>
        <w:right w:val="none" w:sz="0" w:space="0" w:color="auto"/>
      </w:divBdr>
    </w:div>
    <w:div w:id="128405768">
      <w:bodyDiv w:val="1"/>
      <w:marLeft w:val="0"/>
      <w:marRight w:val="0"/>
      <w:marTop w:val="0"/>
      <w:marBottom w:val="0"/>
      <w:divBdr>
        <w:top w:val="none" w:sz="0" w:space="0" w:color="auto"/>
        <w:left w:val="none" w:sz="0" w:space="0" w:color="auto"/>
        <w:bottom w:val="none" w:sz="0" w:space="0" w:color="auto"/>
        <w:right w:val="none" w:sz="0" w:space="0" w:color="auto"/>
      </w:divBdr>
    </w:div>
    <w:div w:id="136841998">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89881983">
      <w:bodyDiv w:val="1"/>
      <w:marLeft w:val="0"/>
      <w:marRight w:val="0"/>
      <w:marTop w:val="0"/>
      <w:marBottom w:val="0"/>
      <w:divBdr>
        <w:top w:val="none" w:sz="0" w:space="0" w:color="auto"/>
        <w:left w:val="none" w:sz="0" w:space="0" w:color="auto"/>
        <w:bottom w:val="none" w:sz="0" w:space="0" w:color="auto"/>
        <w:right w:val="none" w:sz="0" w:space="0" w:color="auto"/>
      </w:divBdr>
    </w:div>
    <w:div w:id="190455908">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11111939">
      <w:bodyDiv w:val="1"/>
      <w:marLeft w:val="0"/>
      <w:marRight w:val="0"/>
      <w:marTop w:val="0"/>
      <w:marBottom w:val="0"/>
      <w:divBdr>
        <w:top w:val="none" w:sz="0" w:space="0" w:color="auto"/>
        <w:left w:val="none" w:sz="0" w:space="0" w:color="auto"/>
        <w:bottom w:val="none" w:sz="0" w:space="0" w:color="auto"/>
        <w:right w:val="none" w:sz="0" w:space="0" w:color="auto"/>
      </w:divBdr>
      <w:divsChild>
        <w:div w:id="277685054">
          <w:marLeft w:val="480"/>
          <w:marRight w:val="0"/>
          <w:marTop w:val="0"/>
          <w:marBottom w:val="0"/>
          <w:divBdr>
            <w:top w:val="none" w:sz="0" w:space="0" w:color="auto"/>
            <w:left w:val="none" w:sz="0" w:space="0" w:color="auto"/>
            <w:bottom w:val="none" w:sz="0" w:space="0" w:color="auto"/>
            <w:right w:val="none" w:sz="0" w:space="0" w:color="auto"/>
          </w:divBdr>
        </w:div>
        <w:div w:id="161701878">
          <w:marLeft w:val="480"/>
          <w:marRight w:val="0"/>
          <w:marTop w:val="0"/>
          <w:marBottom w:val="0"/>
          <w:divBdr>
            <w:top w:val="none" w:sz="0" w:space="0" w:color="auto"/>
            <w:left w:val="none" w:sz="0" w:space="0" w:color="auto"/>
            <w:bottom w:val="none" w:sz="0" w:space="0" w:color="auto"/>
            <w:right w:val="none" w:sz="0" w:space="0" w:color="auto"/>
          </w:divBdr>
        </w:div>
        <w:div w:id="178592517">
          <w:marLeft w:val="480"/>
          <w:marRight w:val="0"/>
          <w:marTop w:val="0"/>
          <w:marBottom w:val="0"/>
          <w:divBdr>
            <w:top w:val="none" w:sz="0" w:space="0" w:color="auto"/>
            <w:left w:val="none" w:sz="0" w:space="0" w:color="auto"/>
            <w:bottom w:val="none" w:sz="0" w:space="0" w:color="auto"/>
            <w:right w:val="none" w:sz="0" w:space="0" w:color="auto"/>
          </w:divBdr>
        </w:div>
        <w:div w:id="581566553">
          <w:marLeft w:val="480"/>
          <w:marRight w:val="0"/>
          <w:marTop w:val="0"/>
          <w:marBottom w:val="0"/>
          <w:divBdr>
            <w:top w:val="none" w:sz="0" w:space="0" w:color="auto"/>
            <w:left w:val="none" w:sz="0" w:space="0" w:color="auto"/>
            <w:bottom w:val="none" w:sz="0" w:space="0" w:color="auto"/>
            <w:right w:val="none" w:sz="0" w:space="0" w:color="auto"/>
          </w:divBdr>
        </w:div>
        <w:div w:id="1296787954">
          <w:marLeft w:val="480"/>
          <w:marRight w:val="0"/>
          <w:marTop w:val="0"/>
          <w:marBottom w:val="0"/>
          <w:divBdr>
            <w:top w:val="none" w:sz="0" w:space="0" w:color="auto"/>
            <w:left w:val="none" w:sz="0" w:space="0" w:color="auto"/>
            <w:bottom w:val="none" w:sz="0" w:space="0" w:color="auto"/>
            <w:right w:val="none" w:sz="0" w:space="0" w:color="auto"/>
          </w:divBdr>
        </w:div>
      </w:divsChild>
    </w:div>
    <w:div w:id="266352722">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4991799">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1429472">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06403965">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8625">
      <w:bodyDiv w:val="1"/>
      <w:marLeft w:val="0"/>
      <w:marRight w:val="0"/>
      <w:marTop w:val="0"/>
      <w:marBottom w:val="0"/>
      <w:divBdr>
        <w:top w:val="none" w:sz="0" w:space="0" w:color="auto"/>
        <w:left w:val="none" w:sz="0" w:space="0" w:color="auto"/>
        <w:bottom w:val="none" w:sz="0" w:space="0" w:color="auto"/>
        <w:right w:val="none" w:sz="0" w:space="0" w:color="auto"/>
      </w:divBdr>
    </w:div>
    <w:div w:id="359010807">
      <w:bodyDiv w:val="1"/>
      <w:marLeft w:val="0"/>
      <w:marRight w:val="0"/>
      <w:marTop w:val="0"/>
      <w:marBottom w:val="0"/>
      <w:divBdr>
        <w:top w:val="none" w:sz="0" w:space="0" w:color="auto"/>
        <w:left w:val="none" w:sz="0" w:space="0" w:color="auto"/>
        <w:bottom w:val="none" w:sz="0" w:space="0" w:color="auto"/>
        <w:right w:val="none" w:sz="0" w:space="0" w:color="auto"/>
      </w:divBdr>
    </w:div>
    <w:div w:id="419106129">
      <w:bodyDiv w:val="1"/>
      <w:marLeft w:val="0"/>
      <w:marRight w:val="0"/>
      <w:marTop w:val="0"/>
      <w:marBottom w:val="0"/>
      <w:divBdr>
        <w:top w:val="none" w:sz="0" w:space="0" w:color="auto"/>
        <w:left w:val="none" w:sz="0" w:space="0" w:color="auto"/>
        <w:bottom w:val="none" w:sz="0" w:space="0" w:color="auto"/>
        <w:right w:val="none" w:sz="0" w:space="0" w:color="auto"/>
      </w:divBdr>
    </w:div>
    <w:div w:id="437720954">
      <w:bodyDiv w:val="1"/>
      <w:marLeft w:val="0"/>
      <w:marRight w:val="0"/>
      <w:marTop w:val="0"/>
      <w:marBottom w:val="0"/>
      <w:divBdr>
        <w:top w:val="none" w:sz="0" w:space="0" w:color="auto"/>
        <w:left w:val="none" w:sz="0" w:space="0" w:color="auto"/>
        <w:bottom w:val="none" w:sz="0" w:space="0" w:color="auto"/>
        <w:right w:val="none" w:sz="0" w:space="0" w:color="auto"/>
      </w:divBdr>
    </w:div>
    <w:div w:id="451093482">
      <w:bodyDiv w:val="1"/>
      <w:marLeft w:val="0"/>
      <w:marRight w:val="0"/>
      <w:marTop w:val="0"/>
      <w:marBottom w:val="0"/>
      <w:divBdr>
        <w:top w:val="none" w:sz="0" w:space="0" w:color="auto"/>
        <w:left w:val="none" w:sz="0" w:space="0" w:color="auto"/>
        <w:bottom w:val="none" w:sz="0" w:space="0" w:color="auto"/>
        <w:right w:val="none" w:sz="0" w:space="0" w:color="auto"/>
      </w:divBdr>
    </w:div>
    <w:div w:id="476341626">
      <w:bodyDiv w:val="1"/>
      <w:marLeft w:val="0"/>
      <w:marRight w:val="0"/>
      <w:marTop w:val="0"/>
      <w:marBottom w:val="0"/>
      <w:divBdr>
        <w:top w:val="none" w:sz="0" w:space="0" w:color="auto"/>
        <w:left w:val="none" w:sz="0" w:space="0" w:color="auto"/>
        <w:bottom w:val="none" w:sz="0" w:space="0" w:color="auto"/>
        <w:right w:val="none" w:sz="0" w:space="0" w:color="auto"/>
      </w:divBdr>
      <w:divsChild>
        <w:div w:id="1814329256">
          <w:marLeft w:val="480"/>
          <w:marRight w:val="0"/>
          <w:marTop w:val="0"/>
          <w:marBottom w:val="0"/>
          <w:divBdr>
            <w:top w:val="none" w:sz="0" w:space="0" w:color="auto"/>
            <w:left w:val="none" w:sz="0" w:space="0" w:color="auto"/>
            <w:bottom w:val="none" w:sz="0" w:space="0" w:color="auto"/>
            <w:right w:val="none" w:sz="0" w:space="0" w:color="auto"/>
          </w:divBdr>
        </w:div>
        <w:div w:id="521671905">
          <w:marLeft w:val="480"/>
          <w:marRight w:val="0"/>
          <w:marTop w:val="0"/>
          <w:marBottom w:val="0"/>
          <w:divBdr>
            <w:top w:val="none" w:sz="0" w:space="0" w:color="auto"/>
            <w:left w:val="none" w:sz="0" w:space="0" w:color="auto"/>
            <w:bottom w:val="none" w:sz="0" w:space="0" w:color="auto"/>
            <w:right w:val="none" w:sz="0" w:space="0" w:color="auto"/>
          </w:divBdr>
        </w:div>
      </w:divsChild>
    </w:div>
    <w:div w:id="505830528">
      <w:bodyDiv w:val="1"/>
      <w:marLeft w:val="0"/>
      <w:marRight w:val="0"/>
      <w:marTop w:val="0"/>
      <w:marBottom w:val="0"/>
      <w:divBdr>
        <w:top w:val="none" w:sz="0" w:space="0" w:color="auto"/>
        <w:left w:val="none" w:sz="0" w:space="0" w:color="auto"/>
        <w:bottom w:val="none" w:sz="0" w:space="0" w:color="auto"/>
        <w:right w:val="none" w:sz="0" w:space="0" w:color="auto"/>
      </w:divBdr>
    </w:div>
    <w:div w:id="510532079">
      <w:bodyDiv w:val="1"/>
      <w:marLeft w:val="0"/>
      <w:marRight w:val="0"/>
      <w:marTop w:val="0"/>
      <w:marBottom w:val="0"/>
      <w:divBdr>
        <w:top w:val="none" w:sz="0" w:space="0" w:color="auto"/>
        <w:left w:val="none" w:sz="0" w:space="0" w:color="auto"/>
        <w:bottom w:val="none" w:sz="0" w:space="0" w:color="auto"/>
        <w:right w:val="none" w:sz="0" w:space="0" w:color="auto"/>
      </w:divBdr>
      <w:divsChild>
        <w:div w:id="587811783">
          <w:marLeft w:val="480"/>
          <w:marRight w:val="0"/>
          <w:marTop w:val="0"/>
          <w:marBottom w:val="0"/>
          <w:divBdr>
            <w:top w:val="none" w:sz="0" w:space="0" w:color="auto"/>
            <w:left w:val="none" w:sz="0" w:space="0" w:color="auto"/>
            <w:bottom w:val="none" w:sz="0" w:space="0" w:color="auto"/>
            <w:right w:val="none" w:sz="0" w:space="0" w:color="auto"/>
          </w:divBdr>
        </w:div>
        <w:div w:id="1068189528">
          <w:marLeft w:val="480"/>
          <w:marRight w:val="0"/>
          <w:marTop w:val="0"/>
          <w:marBottom w:val="0"/>
          <w:divBdr>
            <w:top w:val="none" w:sz="0" w:space="0" w:color="auto"/>
            <w:left w:val="none" w:sz="0" w:space="0" w:color="auto"/>
            <w:bottom w:val="none" w:sz="0" w:space="0" w:color="auto"/>
            <w:right w:val="none" w:sz="0" w:space="0" w:color="auto"/>
          </w:divBdr>
        </w:div>
        <w:div w:id="376902596">
          <w:marLeft w:val="480"/>
          <w:marRight w:val="0"/>
          <w:marTop w:val="0"/>
          <w:marBottom w:val="0"/>
          <w:divBdr>
            <w:top w:val="none" w:sz="0" w:space="0" w:color="auto"/>
            <w:left w:val="none" w:sz="0" w:space="0" w:color="auto"/>
            <w:bottom w:val="none" w:sz="0" w:space="0" w:color="auto"/>
            <w:right w:val="none" w:sz="0" w:space="0" w:color="auto"/>
          </w:divBdr>
          <w:divsChild>
            <w:div w:id="789319506">
              <w:marLeft w:val="0"/>
              <w:marRight w:val="0"/>
              <w:marTop w:val="0"/>
              <w:marBottom w:val="0"/>
              <w:divBdr>
                <w:top w:val="none" w:sz="0" w:space="0" w:color="auto"/>
                <w:left w:val="none" w:sz="0" w:space="0" w:color="auto"/>
                <w:bottom w:val="none" w:sz="0" w:space="0" w:color="auto"/>
                <w:right w:val="none" w:sz="0" w:space="0" w:color="auto"/>
              </w:divBdr>
              <w:divsChild>
                <w:div w:id="1756631884">
                  <w:marLeft w:val="480"/>
                  <w:marRight w:val="0"/>
                  <w:marTop w:val="0"/>
                  <w:marBottom w:val="0"/>
                  <w:divBdr>
                    <w:top w:val="none" w:sz="0" w:space="0" w:color="auto"/>
                    <w:left w:val="none" w:sz="0" w:space="0" w:color="auto"/>
                    <w:bottom w:val="none" w:sz="0" w:space="0" w:color="auto"/>
                    <w:right w:val="none" w:sz="0" w:space="0" w:color="auto"/>
                  </w:divBdr>
                </w:div>
                <w:div w:id="1700428930">
                  <w:marLeft w:val="480"/>
                  <w:marRight w:val="0"/>
                  <w:marTop w:val="0"/>
                  <w:marBottom w:val="0"/>
                  <w:divBdr>
                    <w:top w:val="none" w:sz="0" w:space="0" w:color="auto"/>
                    <w:left w:val="none" w:sz="0" w:space="0" w:color="auto"/>
                    <w:bottom w:val="none" w:sz="0" w:space="0" w:color="auto"/>
                    <w:right w:val="none" w:sz="0" w:space="0" w:color="auto"/>
                  </w:divBdr>
                </w:div>
                <w:div w:id="985431729">
                  <w:marLeft w:val="480"/>
                  <w:marRight w:val="0"/>
                  <w:marTop w:val="0"/>
                  <w:marBottom w:val="0"/>
                  <w:divBdr>
                    <w:top w:val="none" w:sz="0" w:space="0" w:color="auto"/>
                    <w:left w:val="none" w:sz="0" w:space="0" w:color="auto"/>
                    <w:bottom w:val="none" w:sz="0" w:space="0" w:color="auto"/>
                    <w:right w:val="none" w:sz="0" w:space="0" w:color="auto"/>
                  </w:divBdr>
                </w:div>
                <w:div w:id="1879581356">
                  <w:marLeft w:val="480"/>
                  <w:marRight w:val="0"/>
                  <w:marTop w:val="0"/>
                  <w:marBottom w:val="0"/>
                  <w:divBdr>
                    <w:top w:val="none" w:sz="0" w:space="0" w:color="auto"/>
                    <w:left w:val="none" w:sz="0" w:space="0" w:color="auto"/>
                    <w:bottom w:val="none" w:sz="0" w:space="0" w:color="auto"/>
                    <w:right w:val="none" w:sz="0" w:space="0" w:color="auto"/>
                  </w:divBdr>
                </w:div>
              </w:divsChild>
            </w:div>
            <w:div w:id="1726904228">
              <w:marLeft w:val="0"/>
              <w:marRight w:val="0"/>
              <w:marTop w:val="0"/>
              <w:marBottom w:val="0"/>
              <w:divBdr>
                <w:top w:val="none" w:sz="0" w:space="0" w:color="auto"/>
                <w:left w:val="none" w:sz="0" w:space="0" w:color="auto"/>
                <w:bottom w:val="none" w:sz="0" w:space="0" w:color="auto"/>
                <w:right w:val="none" w:sz="0" w:space="0" w:color="auto"/>
              </w:divBdr>
              <w:divsChild>
                <w:div w:id="1748573565">
                  <w:marLeft w:val="480"/>
                  <w:marRight w:val="0"/>
                  <w:marTop w:val="0"/>
                  <w:marBottom w:val="0"/>
                  <w:divBdr>
                    <w:top w:val="none" w:sz="0" w:space="0" w:color="auto"/>
                    <w:left w:val="none" w:sz="0" w:space="0" w:color="auto"/>
                    <w:bottom w:val="none" w:sz="0" w:space="0" w:color="auto"/>
                    <w:right w:val="none" w:sz="0" w:space="0" w:color="auto"/>
                  </w:divBdr>
                </w:div>
                <w:div w:id="1449087580">
                  <w:marLeft w:val="480"/>
                  <w:marRight w:val="0"/>
                  <w:marTop w:val="0"/>
                  <w:marBottom w:val="0"/>
                  <w:divBdr>
                    <w:top w:val="none" w:sz="0" w:space="0" w:color="auto"/>
                    <w:left w:val="none" w:sz="0" w:space="0" w:color="auto"/>
                    <w:bottom w:val="none" w:sz="0" w:space="0" w:color="auto"/>
                    <w:right w:val="none" w:sz="0" w:space="0" w:color="auto"/>
                  </w:divBdr>
                </w:div>
                <w:div w:id="1032995709">
                  <w:marLeft w:val="480"/>
                  <w:marRight w:val="0"/>
                  <w:marTop w:val="0"/>
                  <w:marBottom w:val="0"/>
                  <w:divBdr>
                    <w:top w:val="none" w:sz="0" w:space="0" w:color="auto"/>
                    <w:left w:val="none" w:sz="0" w:space="0" w:color="auto"/>
                    <w:bottom w:val="none" w:sz="0" w:space="0" w:color="auto"/>
                    <w:right w:val="none" w:sz="0" w:space="0" w:color="auto"/>
                  </w:divBdr>
                </w:div>
                <w:div w:id="858156346">
                  <w:marLeft w:val="480"/>
                  <w:marRight w:val="0"/>
                  <w:marTop w:val="0"/>
                  <w:marBottom w:val="0"/>
                  <w:divBdr>
                    <w:top w:val="none" w:sz="0" w:space="0" w:color="auto"/>
                    <w:left w:val="none" w:sz="0" w:space="0" w:color="auto"/>
                    <w:bottom w:val="none" w:sz="0" w:space="0" w:color="auto"/>
                    <w:right w:val="none" w:sz="0" w:space="0" w:color="auto"/>
                  </w:divBdr>
                </w:div>
              </w:divsChild>
            </w:div>
            <w:div w:id="1838155786">
              <w:marLeft w:val="0"/>
              <w:marRight w:val="0"/>
              <w:marTop w:val="0"/>
              <w:marBottom w:val="0"/>
              <w:divBdr>
                <w:top w:val="none" w:sz="0" w:space="0" w:color="auto"/>
                <w:left w:val="none" w:sz="0" w:space="0" w:color="auto"/>
                <w:bottom w:val="none" w:sz="0" w:space="0" w:color="auto"/>
                <w:right w:val="none" w:sz="0" w:space="0" w:color="auto"/>
              </w:divBdr>
              <w:divsChild>
                <w:div w:id="448821415">
                  <w:marLeft w:val="480"/>
                  <w:marRight w:val="0"/>
                  <w:marTop w:val="0"/>
                  <w:marBottom w:val="0"/>
                  <w:divBdr>
                    <w:top w:val="none" w:sz="0" w:space="0" w:color="auto"/>
                    <w:left w:val="none" w:sz="0" w:space="0" w:color="auto"/>
                    <w:bottom w:val="none" w:sz="0" w:space="0" w:color="auto"/>
                    <w:right w:val="none" w:sz="0" w:space="0" w:color="auto"/>
                  </w:divBdr>
                </w:div>
                <w:div w:id="1197237102">
                  <w:marLeft w:val="480"/>
                  <w:marRight w:val="0"/>
                  <w:marTop w:val="0"/>
                  <w:marBottom w:val="0"/>
                  <w:divBdr>
                    <w:top w:val="none" w:sz="0" w:space="0" w:color="auto"/>
                    <w:left w:val="none" w:sz="0" w:space="0" w:color="auto"/>
                    <w:bottom w:val="none" w:sz="0" w:space="0" w:color="auto"/>
                    <w:right w:val="none" w:sz="0" w:space="0" w:color="auto"/>
                  </w:divBdr>
                </w:div>
                <w:div w:id="218782485">
                  <w:marLeft w:val="480"/>
                  <w:marRight w:val="0"/>
                  <w:marTop w:val="0"/>
                  <w:marBottom w:val="0"/>
                  <w:divBdr>
                    <w:top w:val="none" w:sz="0" w:space="0" w:color="auto"/>
                    <w:left w:val="none" w:sz="0" w:space="0" w:color="auto"/>
                    <w:bottom w:val="none" w:sz="0" w:space="0" w:color="auto"/>
                    <w:right w:val="none" w:sz="0" w:space="0" w:color="auto"/>
                  </w:divBdr>
                </w:div>
                <w:div w:id="1772968274">
                  <w:marLeft w:val="480"/>
                  <w:marRight w:val="0"/>
                  <w:marTop w:val="0"/>
                  <w:marBottom w:val="0"/>
                  <w:divBdr>
                    <w:top w:val="none" w:sz="0" w:space="0" w:color="auto"/>
                    <w:left w:val="none" w:sz="0" w:space="0" w:color="auto"/>
                    <w:bottom w:val="none" w:sz="0" w:space="0" w:color="auto"/>
                    <w:right w:val="none" w:sz="0" w:space="0" w:color="auto"/>
                  </w:divBdr>
                </w:div>
                <w:div w:id="128596562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14736089">
          <w:marLeft w:val="480"/>
          <w:marRight w:val="0"/>
          <w:marTop w:val="0"/>
          <w:marBottom w:val="0"/>
          <w:divBdr>
            <w:top w:val="none" w:sz="0" w:space="0" w:color="auto"/>
            <w:left w:val="none" w:sz="0" w:space="0" w:color="auto"/>
            <w:bottom w:val="none" w:sz="0" w:space="0" w:color="auto"/>
            <w:right w:val="none" w:sz="0" w:space="0" w:color="auto"/>
          </w:divBdr>
        </w:div>
      </w:divsChild>
    </w:div>
    <w:div w:id="57351267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05692251">
      <w:bodyDiv w:val="1"/>
      <w:marLeft w:val="0"/>
      <w:marRight w:val="0"/>
      <w:marTop w:val="0"/>
      <w:marBottom w:val="0"/>
      <w:divBdr>
        <w:top w:val="none" w:sz="0" w:space="0" w:color="auto"/>
        <w:left w:val="none" w:sz="0" w:space="0" w:color="auto"/>
        <w:bottom w:val="none" w:sz="0" w:space="0" w:color="auto"/>
        <w:right w:val="none" w:sz="0" w:space="0" w:color="auto"/>
      </w:divBdr>
    </w:div>
    <w:div w:id="612178073">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4477050">
      <w:bodyDiv w:val="1"/>
      <w:marLeft w:val="0"/>
      <w:marRight w:val="0"/>
      <w:marTop w:val="0"/>
      <w:marBottom w:val="0"/>
      <w:divBdr>
        <w:top w:val="none" w:sz="0" w:space="0" w:color="auto"/>
        <w:left w:val="none" w:sz="0" w:space="0" w:color="auto"/>
        <w:bottom w:val="none" w:sz="0" w:space="0" w:color="auto"/>
        <w:right w:val="none" w:sz="0" w:space="0" w:color="auto"/>
      </w:divBdr>
    </w:div>
    <w:div w:id="768813291">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3088105">
      <w:bodyDiv w:val="1"/>
      <w:marLeft w:val="0"/>
      <w:marRight w:val="0"/>
      <w:marTop w:val="0"/>
      <w:marBottom w:val="0"/>
      <w:divBdr>
        <w:top w:val="none" w:sz="0" w:space="0" w:color="auto"/>
        <w:left w:val="none" w:sz="0" w:space="0" w:color="auto"/>
        <w:bottom w:val="none" w:sz="0" w:space="0" w:color="auto"/>
        <w:right w:val="none" w:sz="0" w:space="0" w:color="auto"/>
      </w:divBdr>
      <w:divsChild>
        <w:div w:id="1299917114">
          <w:marLeft w:val="480"/>
          <w:marRight w:val="0"/>
          <w:marTop w:val="0"/>
          <w:marBottom w:val="0"/>
          <w:divBdr>
            <w:top w:val="none" w:sz="0" w:space="0" w:color="auto"/>
            <w:left w:val="none" w:sz="0" w:space="0" w:color="auto"/>
            <w:bottom w:val="none" w:sz="0" w:space="0" w:color="auto"/>
            <w:right w:val="none" w:sz="0" w:space="0" w:color="auto"/>
          </w:divBdr>
        </w:div>
      </w:divsChild>
    </w:div>
    <w:div w:id="832528863">
      <w:bodyDiv w:val="1"/>
      <w:marLeft w:val="0"/>
      <w:marRight w:val="0"/>
      <w:marTop w:val="0"/>
      <w:marBottom w:val="0"/>
      <w:divBdr>
        <w:top w:val="none" w:sz="0" w:space="0" w:color="auto"/>
        <w:left w:val="none" w:sz="0" w:space="0" w:color="auto"/>
        <w:bottom w:val="none" w:sz="0" w:space="0" w:color="auto"/>
        <w:right w:val="none" w:sz="0" w:space="0" w:color="auto"/>
      </w:divBdr>
    </w:div>
    <w:div w:id="835195301">
      <w:bodyDiv w:val="1"/>
      <w:marLeft w:val="0"/>
      <w:marRight w:val="0"/>
      <w:marTop w:val="0"/>
      <w:marBottom w:val="0"/>
      <w:divBdr>
        <w:top w:val="none" w:sz="0" w:space="0" w:color="auto"/>
        <w:left w:val="none" w:sz="0" w:space="0" w:color="auto"/>
        <w:bottom w:val="none" w:sz="0" w:space="0" w:color="auto"/>
        <w:right w:val="none" w:sz="0" w:space="0" w:color="auto"/>
      </w:divBdr>
      <w:divsChild>
        <w:div w:id="1156654467">
          <w:marLeft w:val="480"/>
          <w:marRight w:val="0"/>
          <w:marTop w:val="0"/>
          <w:marBottom w:val="0"/>
          <w:divBdr>
            <w:top w:val="none" w:sz="0" w:space="0" w:color="auto"/>
            <w:left w:val="none" w:sz="0" w:space="0" w:color="auto"/>
            <w:bottom w:val="none" w:sz="0" w:space="0" w:color="auto"/>
            <w:right w:val="none" w:sz="0" w:space="0" w:color="auto"/>
          </w:divBdr>
        </w:div>
      </w:divsChild>
    </w:div>
    <w:div w:id="847407350">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9527530">
      <w:bodyDiv w:val="1"/>
      <w:marLeft w:val="0"/>
      <w:marRight w:val="0"/>
      <w:marTop w:val="0"/>
      <w:marBottom w:val="0"/>
      <w:divBdr>
        <w:top w:val="none" w:sz="0" w:space="0" w:color="auto"/>
        <w:left w:val="none" w:sz="0" w:space="0" w:color="auto"/>
        <w:bottom w:val="none" w:sz="0" w:space="0" w:color="auto"/>
        <w:right w:val="none" w:sz="0" w:space="0" w:color="auto"/>
      </w:divBdr>
    </w:div>
    <w:div w:id="103836161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63287568">
      <w:bodyDiv w:val="1"/>
      <w:marLeft w:val="0"/>
      <w:marRight w:val="0"/>
      <w:marTop w:val="0"/>
      <w:marBottom w:val="0"/>
      <w:divBdr>
        <w:top w:val="none" w:sz="0" w:space="0" w:color="auto"/>
        <w:left w:val="none" w:sz="0" w:space="0" w:color="auto"/>
        <w:bottom w:val="none" w:sz="0" w:space="0" w:color="auto"/>
        <w:right w:val="none" w:sz="0" w:space="0" w:color="auto"/>
      </w:divBdr>
    </w:div>
    <w:div w:id="1073970276">
      <w:bodyDiv w:val="1"/>
      <w:marLeft w:val="0"/>
      <w:marRight w:val="0"/>
      <w:marTop w:val="0"/>
      <w:marBottom w:val="0"/>
      <w:divBdr>
        <w:top w:val="none" w:sz="0" w:space="0" w:color="auto"/>
        <w:left w:val="none" w:sz="0" w:space="0" w:color="auto"/>
        <w:bottom w:val="none" w:sz="0" w:space="0" w:color="auto"/>
        <w:right w:val="none" w:sz="0" w:space="0" w:color="auto"/>
      </w:divBdr>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088118013">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5308581">
      <w:bodyDiv w:val="1"/>
      <w:marLeft w:val="0"/>
      <w:marRight w:val="0"/>
      <w:marTop w:val="0"/>
      <w:marBottom w:val="0"/>
      <w:divBdr>
        <w:top w:val="none" w:sz="0" w:space="0" w:color="auto"/>
        <w:left w:val="none" w:sz="0" w:space="0" w:color="auto"/>
        <w:bottom w:val="none" w:sz="0" w:space="0" w:color="auto"/>
        <w:right w:val="none" w:sz="0" w:space="0" w:color="auto"/>
      </w:divBdr>
      <w:divsChild>
        <w:div w:id="178543634">
          <w:marLeft w:val="0"/>
          <w:marRight w:val="0"/>
          <w:marTop w:val="0"/>
          <w:marBottom w:val="0"/>
          <w:divBdr>
            <w:top w:val="none" w:sz="0" w:space="0" w:color="auto"/>
            <w:left w:val="none" w:sz="0" w:space="0" w:color="auto"/>
            <w:bottom w:val="none" w:sz="0" w:space="0" w:color="auto"/>
            <w:right w:val="none" w:sz="0" w:space="0" w:color="auto"/>
          </w:divBdr>
          <w:divsChild>
            <w:div w:id="762190615">
              <w:marLeft w:val="0"/>
              <w:marRight w:val="0"/>
              <w:marTop w:val="0"/>
              <w:marBottom w:val="0"/>
              <w:divBdr>
                <w:top w:val="none" w:sz="0" w:space="0" w:color="auto"/>
                <w:left w:val="none" w:sz="0" w:space="0" w:color="auto"/>
                <w:bottom w:val="none" w:sz="0" w:space="0" w:color="auto"/>
                <w:right w:val="none" w:sz="0" w:space="0" w:color="auto"/>
              </w:divBdr>
            </w:div>
            <w:div w:id="1162967716">
              <w:marLeft w:val="0"/>
              <w:marRight w:val="0"/>
              <w:marTop w:val="0"/>
              <w:marBottom w:val="0"/>
              <w:divBdr>
                <w:top w:val="none" w:sz="0" w:space="0" w:color="auto"/>
                <w:left w:val="none" w:sz="0" w:space="0" w:color="auto"/>
                <w:bottom w:val="none" w:sz="0" w:space="0" w:color="auto"/>
                <w:right w:val="none" w:sz="0" w:space="0" w:color="auto"/>
              </w:divBdr>
            </w:div>
            <w:div w:id="2706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297685995">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4398">
      <w:bodyDiv w:val="1"/>
      <w:marLeft w:val="0"/>
      <w:marRight w:val="0"/>
      <w:marTop w:val="0"/>
      <w:marBottom w:val="0"/>
      <w:divBdr>
        <w:top w:val="none" w:sz="0" w:space="0" w:color="auto"/>
        <w:left w:val="none" w:sz="0" w:space="0" w:color="auto"/>
        <w:bottom w:val="none" w:sz="0" w:space="0" w:color="auto"/>
        <w:right w:val="none" w:sz="0" w:space="0" w:color="auto"/>
      </w:divBdr>
    </w:div>
    <w:div w:id="1352031859">
      <w:bodyDiv w:val="1"/>
      <w:marLeft w:val="0"/>
      <w:marRight w:val="0"/>
      <w:marTop w:val="0"/>
      <w:marBottom w:val="0"/>
      <w:divBdr>
        <w:top w:val="none" w:sz="0" w:space="0" w:color="auto"/>
        <w:left w:val="none" w:sz="0" w:space="0" w:color="auto"/>
        <w:bottom w:val="none" w:sz="0" w:space="0" w:color="auto"/>
        <w:right w:val="none" w:sz="0" w:space="0" w:color="auto"/>
      </w:divBdr>
    </w:div>
    <w:div w:id="1355689944">
      <w:bodyDiv w:val="1"/>
      <w:marLeft w:val="0"/>
      <w:marRight w:val="0"/>
      <w:marTop w:val="0"/>
      <w:marBottom w:val="0"/>
      <w:divBdr>
        <w:top w:val="none" w:sz="0" w:space="0" w:color="auto"/>
        <w:left w:val="none" w:sz="0" w:space="0" w:color="auto"/>
        <w:bottom w:val="none" w:sz="0" w:space="0" w:color="auto"/>
        <w:right w:val="none" w:sz="0" w:space="0" w:color="auto"/>
      </w:divBdr>
    </w:div>
    <w:div w:id="1358845997">
      <w:bodyDiv w:val="1"/>
      <w:marLeft w:val="0"/>
      <w:marRight w:val="0"/>
      <w:marTop w:val="0"/>
      <w:marBottom w:val="0"/>
      <w:divBdr>
        <w:top w:val="none" w:sz="0" w:space="0" w:color="auto"/>
        <w:left w:val="none" w:sz="0" w:space="0" w:color="auto"/>
        <w:bottom w:val="none" w:sz="0" w:space="0" w:color="auto"/>
        <w:right w:val="none" w:sz="0" w:space="0" w:color="auto"/>
      </w:divBdr>
    </w:div>
    <w:div w:id="1384063238">
      <w:bodyDiv w:val="1"/>
      <w:marLeft w:val="0"/>
      <w:marRight w:val="0"/>
      <w:marTop w:val="0"/>
      <w:marBottom w:val="0"/>
      <w:divBdr>
        <w:top w:val="none" w:sz="0" w:space="0" w:color="auto"/>
        <w:left w:val="none" w:sz="0" w:space="0" w:color="auto"/>
        <w:bottom w:val="none" w:sz="0" w:space="0" w:color="auto"/>
        <w:right w:val="none" w:sz="0" w:space="0" w:color="auto"/>
      </w:divBdr>
    </w:div>
    <w:div w:id="1397244808">
      <w:bodyDiv w:val="1"/>
      <w:marLeft w:val="0"/>
      <w:marRight w:val="0"/>
      <w:marTop w:val="0"/>
      <w:marBottom w:val="0"/>
      <w:divBdr>
        <w:top w:val="none" w:sz="0" w:space="0" w:color="auto"/>
        <w:left w:val="none" w:sz="0" w:space="0" w:color="auto"/>
        <w:bottom w:val="none" w:sz="0" w:space="0" w:color="auto"/>
        <w:right w:val="none" w:sz="0" w:space="0" w:color="auto"/>
      </w:divBdr>
    </w:div>
    <w:div w:id="1449662641">
      <w:bodyDiv w:val="1"/>
      <w:marLeft w:val="0"/>
      <w:marRight w:val="0"/>
      <w:marTop w:val="0"/>
      <w:marBottom w:val="0"/>
      <w:divBdr>
        <w:top w:val="none" w:sz="0" w:space="0" w:color="auto"/>
        <w:left w:val="none" w:sz="0" w:space="0" w:color="auto"/>
        <w:bottom w:val="none" w:sz="0" w:space="0" w:color="auto"/>
        <w:right w:val="none" w:sz="0" w:space="0" w:color="auto"/>
      </w:divBdr>
    </w:div>
    <w:div w:id="1477799684">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833987">
      <w:bodyDiv w:val="1"/>
      <w:marLeft w:val="0"/>
      <w:marRight w:val="0"/>
      <w:marTop w:val="0"/>
      <w:marBottom w:val="0"/>
      <w:divBdr>
        <w:top w:val="none" w:sz="0" w:space="0" w:color="auto"/>
        <w:left w:val="none" w:sz="0" w:space="0" w:color="auto"/>
        <w:bottom w:val="none" w:sz="0" w:space="0" w:color="auto"/>
        <w:right w:val="none" w:sz="0" w:space="0" w:color="auto"/>
      </w:divBdr>
    </w:div>
    <w:div w:id="1626426302">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8916032">
      <w:bodyDiv w:val="1"/>
      <w:marLeft w:val="0"/>
      <w:marRight w:val="0"/>
      <w:marTop w:val="0"/>
      <w:marBottom w:val="0"/>
      <w:divBdr>
        <w:top w:val="none" w:sz="0" w:space="0" w:color="auto"/>
        <w:left w:val="none" w:sz="0" w:space="0" w:color="auto"/>
        <w:bottom w:val="none" w:sz="0" w:space="0" w:color="auto"/>
        <w:right w:val="none" w:sz="0" w:space="0" w:color="auto"/>
      </w:divBdr>
    </w:div>
    <w:div w:id="1680037545">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694762217">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14133738">
      <w:bodyDiv w:val="1"/>
      <w:marLeft w:val="0"/>
      <w:marRight w:val="0"/>
      <w:marTop w:val="0"/>
      <w:marBottom w:val="0"/>
      <w:divBdr>
        <w:top w:val="none" w:sz="0" w:space="0" w:color="auto"/>
        <w:left w:val="none" w:sz="0" w:space="0" w:color="auto"/>
        <w:bottom w:val="none" w:sz="0" w:space="0" w:color="auto"/>
        <w:right w:val="none" w:sz="0" w:space="0" w:color="auto"/>
      </w:divBdr>
    </w:div>
    <w:div w:id="1829056456">
      <w:bodyDiv w:val="1"/>
      <w:marLeft w:val="0"/>
      <w:marRight w:val="0"/>
      <w:marTop w:val="0"/>
      <w:marBottom w:val="0"/>
      <w:divBdr>
        <w:top w:val="none" w:sz="0" w:space="0" w:color="auto"/>
        <w:left w:val="none" w:sz="0" w:space="0" w:color="auto"/>
        <w:bottom w:val="none" w:sz="0" w:space="0" w:color="auto"/>
        <w:right w:val="none" w:sz="0" w:space="0" w:color="auto"/>
      </w:divBdr>
    </w:div>
    <w:div w:id="1829590640">
      <w:bodyDiv w:val="1"/>
      <w:marLeft w:val="0"/>
      <w:marRight w:val="0"/>
      <w:marTop w:val="0"/>
      <w:marBottom w:val="0"/>
      <w:divBdr>
        <w:top w:val="none" w:sz="0" w:space="0" w:color="auto"/>
        <w:left w:val="none" w:sz="0" w:space="0" w:color="auto"/>
        <w:bottom w:val="none" w:sz="0" w:space="0" w:color="auto"/>
        <w:right w:val="none" w:sz="0" w:space="0" w:color="auto"/>
      </w:divBdr>
    </w:div>
    <w:div w:id="1830368573">
      <w:bodyDiv w:val="1"/>
      <w:marLeft w:val="0"/>
      <w:marRight w:val="0"/>
      <w:marTop w:val="0"/>
      <w:marBottom w:val="0"/>
      <w:divBdr>
        <w:top w:val="none" w:sz="0" w:space="0" w:color="auto"/>
        <w:left w:val="none" w:sz="0" w:space="0" w:color="auto"/>
        <w:bottom w:val="none" w:sz="0" w:space="0" w:color="auto"/>
        <w:right w:val="none" w:sz="0" w:space="0" w:color="auto"/>
      </w:divBdr>
    </w:div>
    <w:div w:id="1835102375">
      <w:bodyDiv w:val="1"/>
      <w:marLeft w:val="0"/>
      <w:marRight w:val="0"/>
      <w:marTop w:val="0"/>
      <w:marBottom w:val="0"/>
      <w:divBdr>
        <w:top w:val="none" w:sz="0" w:space="0" w:color="auto"/>
        <w:left w:val="none" w:sz="0" w:space="0" w:color="auto"/>
        <w:bottom w:val="none" w:sz="0" w:space="0" w:color="auto"/>
        <w:right w:val="none" w:sz="0" w:space="0" w:color="auto"/>
      </w:divBdr>
    </w:div>
    <w:div w:id="1838493502">
      <w:bodyDiv w:val="1"/>
      <w:marLeft w:val="0"/>
      <w:marRight w:val="0"/>
      <w:marTop w:val="0"/>
      <w:marBottom w:val="0"/>
      <w:divBdr>
        <w:top w:val="none" w:sz="0" w:space="0" w:color="auto"/>
        <w:left w:val="none" w:sz="0" w:space="0" w:color="auto"/>
        <w:bottom w:val="none" w:sz="0" w:space="0" w:color="auto"/>
        <w:right w:val="none" w:sz="0" w:space="0" w:color="auto"/>
      </w:divBdr>
    </w:div>
    <w:div w:id="1878813883">
      <w:bodyDiv w:val="1"/>
      <w:marLeft w:val="0"/>
      <w:marRight w:val="0"/>
      <w:marTop w:val="0"/>
      <w:marBottom w:val="0"/>
      <w:divBdr>
        <w:top w:val="none" w:sz="0" w:space="0" w:color="auto"/>
        <w:left w:val="none" w:sz="0" w:space="0" w:color="auto"/>
        <w:bottom w:val="none" w:sz="0" w:space="0" w:color="auto"/>
        <w:right w:val="none" w:sz="0" w:space="0" w:color="auto"/>
      </w:divBdr>
    </w:div>
    <w:div w:id="1907914736">
      <w:bodyDiv w:val="1"/>
      <w:marLeft w:val="0"/>
      <w:marRight w:val="0"/>
      <w:marTop w:val="0"/>
      <w:marBottom w:val="0"/>
      <w:divBdr>
        <w:top w:val="none" w:sz="0" w:space="0" w:color="auto"/>
        <w:left w:val="none" w:sz="0" w:space="0" w:color="auto"/>
        <w:bottom w:val="none" w:sz="0" w:space="0" w:color="auto"/>
        <w:right w:val="none" w:sz="0" w:space="0" w:color="auto"/>
      </w:divBdr>
    </w:div>
    <w:div w:id="1958946368">
      <w:bodyDiv w:val="1"/>
      <w:marLeft w:val="0"/>
      <w:marRight w:val="0"/>
      <w:marTop w:val="0"/>
      <w:marBottom w:val="0"/>
      <w:divBdr>
        <w:top w:val="none" w:sz="0" w:space="0" w:color="auto"/>
        <w:left w:val="none" w:sz="0" w:space="0" w:color="auto"/>
        <w:bottom w:val="none" w:sz="0" w:space="0" w:color="auto"/>
        <w:right w:val="none" w:sz="0" w:space="0" w:color="auto"/>
      </w:divBdr>
    </w:div>
    <w:div w:id="1964968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06467811">
      <w:bodyDiv w:val="1"/>
      <w:marLeft w:val="0"/>
      <w:marRight w:val="0"/>
      <w:marTop w:val="0"/>
      <w:marBottom w:val="0"/>
      <w:divBdr>
        <w:top w:val="none" w:sz="0" w:space="0" w:color="auto"/>
        <w:left w:val="none" w:sz="0" w:space="0" w:color="auto"/>
        <w:bottom w:val="none" w:sz="0" w:space="0" w:color="auto"/>
        <w:right w:val="none" w:sz="0" w:space="0" w:color="auto"/>
      </w:divBdr>
      <w:divsChild>
        <w:div w:id="2005473929">
          <w:marLeft w:val="0"/>
          <w:marRight w:val="0"/>
          <w:marTop w:val="0"/>
          <w:marBottom w:val="0"/>
          <w:divBdr>
            <w:top w:val="none" w:sz="0" w:space="0" w:color="auto"/>
            <w:left w:val="none" w:sz="0" w:space="0" w:color="auto"/>
            <w:bottom w:val="none" w:sz="0" w:space="0" w:color="auto"/>
            <w:right w:val="none" w:sz="0" w:space="0" w:color="auto"/>
          </w:divBdr>
          <w:divsChild>
            <w:div w:id="1494099223">
              <w:marLeft w:val="0"/>
              <w:marRight w:val="0"/>
              <w:marTop w:val="0"/>
              <w:marBottom w:val="0"/>
              <w:divBdr>
                <w:top w:val="none" w:sz="0" w:space="0" w:color="auto"/>
                <w:left w:val="none" w:sz="0" w:space="0" w:color="auto"/>
                <w:bottom w:val="none" w:sz="0" w:space="0" w:color="auto"/>
                <w:right w:val="none" w:sz="0" w:space="0" w:color="auto"/>
              </w:divBdr>
            </w:div>
            <w:div w:id="150029249">
              <w:marLeft w:val="0"/>
              <w:marRight w:val="0"/>
              <w:marTop w:val="0"/>
              <w:marBottom w:val="0"/>
              <w:divBdr>
                <w:top w:val="none" w:sz="0" w:space="0" w:color="auto"/>
                <w:left w:val="none" w:sz="0" w:space="0" w:color="auto"/>
                <w:bottom w:val="none" w:sz="0" w:space="0" w:color="auto"/>
                <w:right w:val="none" w:sz="0" w:space="0" w:color="auto"/>
              </w:divBdr>
            </w:div>
            <w:div w:id="13526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820">
      <w:bodyDiv w:val="1"/>
      <w:marLeft w:val="0"/>
      <w:marRight w:val="0"/>
      <w:marTop w:val="0"/>
      <w:marBottom w:val="0"/>
      <w:divBdr>
        <w:top w:val="none" w:sz="0" w:space="0" w:color="auto"/>
        <w:left w:val="none" w:sz="0" w:space="0" w:color="auto"/>
        <w:bottom w:val="none" w:sz="0" w:space="0" w:color="auto"/>
        <w:right w:val="none" w:sz="0" w:space="0" w:color="auto"/>
      </w:divBdr>
    </w:div>
    <w:div w:id="20401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hyperlink" Target="https://en.wikipedia.org/wiki/Ludwig_van_Beethoven"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hyperlink" Target="https://magenta.tensorflow.org/datasets/maestro" TargetMode="External"/><Relationship Id="rId19" Type="http://schemas.openxmlformats.org/officeDocument/2006/relationships/image" Target="media/image10.png"/><Relationship Id="rId31" Type="http://schemas.openxmlformats.org/officeDocument/2006/relationships/hyperlink" Target="https://en.wikipedia.org/wiki/List_of_classical_music_composers_by_e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30" Type="http://schemas.openxmlformats.org/officeDocument/2006/relationships/hyperlink" Target="https://mido.readthedocs.io/en/latest/Midi_files.html" TargetMode="External"/><Relationship Id="rId35" Type="http://schemas.openxmlformats.org/officeDocument/2006/relationships/footer" Target="footer1.xml"/><Relationship Id="rId8" Type="http://schemas.openxmlformats.org/officeDocument/2006/relationships/hyperlink" Target="mailto:bnutwell@gmail.co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7AEAA00-0A84-4C87-A572-C10547D2058C}"/>
      </w:docPartPr>
      <w:docPartBody>
        <w:p w:rsidR="005620A8" w:rsidRDefault="00F00C7A">
          <w:r w:rsidRPr="00986B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altName w:val="Cambria"/>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7A"/>
    <w:rsid w:val="00071092"/>
    <w:rsid w:val="005620A8"/>
    <w:rsid w:val="00714DD9"/>
    <w:rsid w:val="00894FDD"/>
    <w:rsid w:val="00916A0F"/>
    <w:rsid w:val="009820F3"/>
    <w:rsid w:val="00B92271"/>
    <w:rsid w:val="00F0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C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03D1A-6A1B-4AB6-865E-D5ED3A9CBED1}">
  <we:reference id="wa104382081" version="1.46.0.0" store="en-US" storeType="OMEX"/>
  <we:alternateReferences>
    <we:reference id="wa104382081" version="1.46.0.0" store="WA104382081" storeType="OMEX"/>
  </we:alternateReferences>
  <we:properties>
    <we:property name="MENDELEY_CITATIONS" value="[{&quot;citationID&quot;:&quot;MENDELEY_CITATION_a63b4870-6ed2-42f0-9d6a-bf1987f60e4c&quot;,&quot;properties&quot;:{&quot;noteIndex&quot;:0},&quot;isEdited&quot;:false,&quot;manualOverride&quot;:{&quot;isManuallyOverridden&quot;:true,&quot;citeprocText&quot;:&quot;(&lt;i&gt;MIDO Docs:  MIDI Files&lt;/i&gt;, 2023)&quot;,&quot;manualOverrideText&quot;:&quot;(MIDO Docs: MIDI Files, 2023)&quot;},&quot;citationItems&quot;:[{&quot;id&quot;:&quot;5c62db56-d9eb-387e-b3ae-561b5ab63144&quot;,&quot;itemData&quot;:{&quot;type&quot;:&quot;webpage&quot;,&quot;id&quot;:&quot;5c62db56-d9eb-387e-b3ae-561b5ab63144&quot;,&quot;title&quot;:&quot;MIDO Docs:  MIDI Files&quot;,&quot;container-title&quot;:&quot;https://mido.readthedocs.io/en/latest/midi_files.html&quot;,&quot;issued&quot;:{&quot;date-parts&quot;:[[2023]]},&quot;container-title-short&quot;:&quot;&quot;},&quot;isTemporary&quot;:false}],&quot;citationTag&quot;:&quot;MENDELEY_CITATION_v3_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&quot;},{&quot;citationID&quot;:&quot;MENDELEY_CITATION_2b8934ad-5463-47f3-8ea6-986b140e7002&quot;,&quot;properties&quot;:{&quot;noteIndex&quot;:0},&quot;isEdited&quot;:false,&quot;manualOverride&quot;:{&quot;isManuallyOverridden&quot;:false,&quot;citeprocText&quot;:&quot;(Hawthorne et al., 2018)&quot;,&quot;manualOverrideText&quot;:&quot;&quot;},&quot;citationItems&quot;:[{&quot;id&quot;:&quot;7570ea44-761d-3b0d-b57f-d758aecd4572&quot;,&quot;itemData&quot;:{&quot;type&quot;:&quot;article-journal&quot;,&quot;id&quot;:&quot;7570ea44-761d-3b0d-b57f-d758aecd4572&quot;,&quot;title&quot;:&quot;Enabling Factorized Piano Music Modeling and Generation with the MAESTRO Dataset&quot;,&quot;author&quot;:[{&quot;family&quot;:&quot;Hawthorne&quot;,&quot;given&quot;:&quot;Curtis&quot;,&quot;parse-names&quot;:false,&quot;dropping-particle&quot;:&quot;&quot;,&quot;non-dropping-particle&quot;:&quot;&quot;},{&quot;family&quot;:&quot;Stasyuk&quot;,&quot;given&quot;:&quot;Andriy&quot;,&quot;parse-names&quot;:false,&quot;dropping-particle&quot;:&quot;&quot;,&quot;non-dropping-particle&quot;:&quot;&quot;},{&quot;family&quot;:&quot;Roberts&quot;,&quot;given&quot;:&quot;Adam&quot;,&quot;parse-names&quot;:false,&quot;dropping-particle&quot;:&quot;&quot;,&quot;non-dropping-particle&quot;:&quot;&quot;},{&quot;family&quot;:&quot;Simon&quot;,&quot;given&quot;:&quot;Ian&quot;,&quot;parse-names&quot;:false,&quot;dropping-particle&quot;:&quot;&quot;,&quot;non-dropping-particle&quot;:&quot;&quot;},{&quot;family&quot;:&quot;Huang&quot;,&quot;given&quot;:&quot;Cheng-Zhi Anna&quot;,&quot;parse-names&quot;:false,&quot;dropping-particle&quot;:&quot;&quot;,&quot;non-dropping-particle&quot;:&quot;&quot;},{&quot;family&quot;:&quot;Dieleman&quot;,&quot;given&quot;:&quot;Sander&quot;,&quot;parse-names&quot;:false,&quot;dropping-particle&quot;:&quot;&quot;,&quot;non-dropping-particle&quot;:&quot;&quot;},{&quot;family&quot;:&quot;Elsen&quot;,&quot;given&quot;:&quot;Erich&quot;,&quot;parse-names&quot;:false,&quot;dropping-particle&quot;:&quot;&quot;,&quot;non-dropping-particle&quot;:&quot;&quot;},{&quot;family&quot;:&quot;Engel&quot;,&quot;given&quot;:&quot;Jesse&quot;,&quot;parse-names&quot;:false,&quot;dropping-particle&quot;:&quot;&quot;,&quot;non-dropping-particle&quot;:&quot;&quot;},{&quot;family&quot;:&quot;Eck&quot;,&quot;given&quot;:&quot;Douglas&quot;,&quot;parse-names&quot;:false,&quot;dropping-particle&quot;:&quot;&quot;,&quot;non-dropping-particle&quot;:&quot;&quot;}],&quot;URL&quot;:&quot;http://arxiv.org/abs/1810.12247&quot;,&quot;issued&quot;:{&quot;date-parts&quot;:[[2018,10,29]]},&quot;abstract&quot;:&quot;Generating musical audio directly with neural networks is notoriously difficult because it requires coherently modeling structure at many different timescales. Fortunately, most music is also highly structured and can be represented as discrete note events played on musical instruments. Herein, we show that by using notes as an intermediate representation, we can train a suite of models capable of transcribing, composing, and synthesizing audio waveforms with coherent musical structure on timescales spanning six orders of magnitude (~0.1 ms to ~100 s), a process we call Wave2Midi2Wave. This large advance in the state of the art is enabled by our release of the new MAESTRO (MIDI and Audio Edited for Synchronous TRacks and Organization) dataset, composed of over 172 hours of virtuosic piano performances captured with fine alignment (~3 ms) between note labels and audio waveforms. The networks and the dataset together present a promising approach toward creating new expressive and interpretable neural models of music.&quot;,&quot;container-title-short&quot;:&quot;&quot;},&quot;isTemporary&quot;:false}],&quot;citationTag&quot;:&quot;MENDELEY_CITATION_v3_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298</TotalTime>
  <Pages>14</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Nutwell, Brian M</cp:lastModifiedBy>
  <cp:revision>195</cp:revision>
  <cp:lastPrinted>2023-04-14T20:22:00Z</cp:lastPrinted>
  <dcterms:created xsi:type="dcterms:W3CDTF">2023-04-10T14:27:00Z</dcterms:created>
  <dcterms:modified xsi:type="dcterms:W3CDTF">2023-05-08T14:23:00Z</dcterms:modified>
</cp:coreProperties>
</file>